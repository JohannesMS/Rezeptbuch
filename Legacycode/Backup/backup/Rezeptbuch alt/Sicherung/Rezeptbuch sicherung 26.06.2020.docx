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F39B1" w14:textId="1ED3ABD6" w:rsidR="00C35620" w:rsidRPr="00702E7C" w:rsidRDefault="00E90008" w:rsidP="00702E7C">
      <w:pPr>
        <w:rPr>
          <w:rFonts w:ascii="Bahnschrift Light" w:hAnsi="Bahnschrift Light"/>
        </w:rPr>
      </w:pPr>
      <w: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C23F629" wp14:editId="2D4967B9">
                <wp:simplePos x="0" y="0"/>
                <wp:positionH relativeFrom="column">
                  <wp:posOffset>4099560</wp:posOffset>
                </wp:positionH>
                <wp:positionV relativeFrom="paragraph">
                  <wp:posOffset>4358640</wp:posOffset>
                </wp:positionV>
                <wp:extent cx="2360930" cy="1404620"/>
                <wp:effectExtent l="0" t="0" r="23495" b="2540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1C870" w14:textId="5530E949" w:rsidR="00DE1F0C" w:rsidRDefault="00DE1F0C">
                            <w:r>
                              <w:t>Todo:</w:t>
                            </w:r>
                          </w:p>
                          <w:p w14:paraId="50728011" w14:textId="53A7F141" w:rsidR="00DE1F0C" w:rsidRDefault="00DE1F0C"/>
                          <w:p w14:paraId="6CDF25B9" w14:textId="6539E6B1" w:rsidR="00DE1F0C" w:rsidRDefault="00DE1F0C">
                            <w:r>
                              <w:t>Rindsrouladen (Mama)</w:t>
                            </w:r>
                          </w:p>
                          <w:p w14:paraId="6F847D69" w14:textId="6B0EAC7C" w:rsidR="00DE1F0C" w:rsidRDefault="00DE1F0C">
                            <w:r>
                              <w:t>Zitronenkuchen</w:t>
                            </w:r>
                          </w:p>
                          <w:p w14:paraId="6038F78F" w14:textId="77777777" w:rsidR="00DE1F0C" w:rsidRDefault="00DE1F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3F62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22.8pt;margin-top:343.2pt;width:185.9pt;height:110.6pt;z-index:2517514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">
                <v:textbox style="mso-fit-shape-to-text:t">
                  <w:txbxContent>
                    <w:p w14:paraId="6D01C870" w14:textId="5530E949" w:rsidR="00DE1F0C" w:rsidRDefault="00DE1F0C">
                      <w:r>
                        <w:t>Todo:</w:t>
                      </w:r>
                    </w:p>
                    <w:p w14:paraId="50728011" w14:textId="53A7F141" w:rsidR="00DE1F0C" w:rsidRDefault="00DE1F0C"/>
                    <w:p w14:paraId="6CDF25B9" w14:textId="6539E6B1" w:rsidR="00DE1F0C" w:rsidRDefault="00DE1F0C">
                      <w:r>
                        <w:t>Rindsrouladen (Mama)</w:t>
                      </w:r>
                    </w:p>
                    <w:p w14:paraId="6F847D69" w14:textId="6B0EAC7C" w:rsidR="00DE1F0C" w:rsidRDefault="00DE1F0C">
                      <w:r>
                        <w:t>Zitronenkuchen</w:t>
                      </w:r>
                    </w:p>
                    <w:p w14:paraId="6038F78F" w14:textId="77777777" w:rsidR="00DE1F0C" w:rsidRDefault="00DE1F0C"/>
                  </w:txbxContent>
                </v:textbox>
              </v:shape>
            </w:pict>
          </mc:Fallback>
        </mc:AlternateContent>
      </w:r>
      <w:r w:rsidR="00AC172C" w:rsidRPr="00834FE5">
        <w:rPr>
          <w:rFonts w:ascii="Bahnschrift Light" w:hAnsi="Bahnschrift Ligh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60E0C5" wp14:editId="668BB22F">
                <wp:simplePos x="0" y="0"/>
                <wp:positionH relativeFrom="margin">
                  <wp:align>center</wp:align>
                </wp:positionH>
                <wp:positionV relativeFrom="page">
                  <wp:posOffset>8100695</wp:posOffset>
                </wp:positionV>
                <wp:extent cx="3150235" cy="459105"/>
                <wp:effectExtent l="0" t="0" r="0" b="0"/>
                <wp:wrapNone/>
                <wp:docPr id="41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235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CDB16" w14:textId="77777777" w:rsidR="00DE1F0C" w:rsidRDefault="00DE1F0C">
                            <w:pPr>
                              <w:pStyle w:val="Kochbuchtitel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Rezepte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0E0C5" id="Text Box 123" o:spid="_x0000_s1027" type="#_x0000_t202" style="position:absolute;margin-left:0;margin-top:637.85pt;width:248.05pt;height:36.15pt;z-index: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" filled="f" stroked="f">
                <v:textbox style="mso-fit-shape-to-text:t">
                  <w:txbxContent>
                    <w:p w14:paraId="224CDB16" w14:textId="77777777" w:rsidR="00DE1F0C" w:rsidRDefault="00DE1F0C">
                      <w:pPr>
                        <w:pStyle w:val="Kochbuchtitel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Rezepte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C172C" w:rsidRPr="00834FE5">
        <w:rPr>
          <w:rFonts w:ascii="Bahnschrift Light" w:hAnsi="Bahnschrift Ligh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8E63DF" wp14:editId="38C3A803">
                <wp:simplePos x="0" y="0"/>
                <wp:positionH relativeFrom="margin">
                  <wp:align>center</wp:align>
                </wp:positionH>
                <wp:positionV relativeFrom="page">
                  <wp:posOffset>8559800</wp:posOffset>
                </wp:positionV>
                <wp:extent cx="3150235" cy="459105"/>
                <wp:effectExtent l="0" t="0" r="0" b="0"/>
                <wp:wrapNone/>
                <wp:docPr id="15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235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6B910" w14:textId="1D5B9F07" w:rsidR="00DE1F0C" w:rsidRDefault="00DE1F0C" w:rsidP="00AC172C">
                            <w:pPr>
                              <w:pStyle w:val="Kochbuchtitel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Stürenburg</w:t>
                            </w:r>
                          </w:p>
                          <w:p w14:paraId="5EF0844A" w14:textId="6FD55B39" w:rsidR="00DE1F0C" w:rsidRPr="00AC172C" w:rsidRDefault="00DE1F0C" w:rsidP="00AC172C">
                            <w:pPr>
                              <w:pStyle w:val="Kochbuchtitel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Version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E63DF" id="_x0000_s1028" type="#_x0000_t202" style="position:absolute;margin-left:0;margin-top:674pt;width:248.05pt;height:36.1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" filled="f" stroked="f">
                <v:textbox style="mso-fit-shape-to-text:t">
                  <w:txbxContent>
                    <w:p w14:paraId="3D96B910" w14:textId="1D5B9F07" w:rsidR="00DE1F0C" w:rsidRDefault="00DE1F0C" w:rsidP="00AC172C">
                      <w:pPr>
                        <w:pStyle w:val="Kochbuchtitel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Stürenburg</w:t>
                      </w:r>
                    </w:p>
                    <w:p w14:paraId="5EF0844A" w14:textId="6FD55B39" w:rsidR="00DE1F0C" w:rsidRPr="00AC172C" w:rsidRDefault="00DE1F0C" w:rsidP="00AC172C">
                      <w:pPr>
                        <w:pStyle w:val="Kochbuchtitel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Version 2020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F6748" w:rsidRPr="00834FE5">
        <w:rPr>
          <w:rFonts w:ascii="Bahnschrift Light" w:hAnsi="Bahnschrift Light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62CE6D2B" wp14:editId="243EEDD4">
                <wp:simplePos x="0" y="0"/>
                <wp:positionH relativeFrom="page">
                  <wp:align>center</wp:align>
                </wp:positionH>
                <wp:positionV relativeFrom="page">
                  <wp:posOffset>420370</wp:posOffset>
                </wp:positionV>
                <wp:extent cx="6667500" cy="8834120"/>
                <wp:effectExtent l="0" t="2540" r="635" b="2540"/>
                <wp:wrapNone/>
                <wp:docPr id="40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883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552C4" w14:textId="77777777" w:rsidR="00DE1F0C" w:rsidRDefault="00DE1F0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lang w:eastAsia="en-US"/>
                              </w:rPr>
                              <w:drawing>
                                <wp:inline distT="0" distB="0" distL="0" distR="0" wp14:anchorId="39C2F4C9" wp14:editId="07359897">
                                  <wp:extent cx="6359525" cy="8740140"/>
                                  <wp:effectExtent l="0" t="0" r="0" b="0"/>
                                  <wp:docPr id="44" name="Bild 2" descr="Hintergrundgrafik für Deckblat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intergrundgrafik für Deckblat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9525" cy="8740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E6D2B" id="Text Box 155" o:spid="_x0000_s1029" type="#_x0000_t202" style="position:absolute;margin-left:0;margin-top:33.1pt;width:525pt;height:695.6pt;z-index:-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" filled="f" stroked="f">
                <v:textbox style="mso-fit-shape-to-text:t">
                  <w:txbxContent>
                    <w:p w14:paraId="650552C4" w14:textId="77777777" w:rsidR="00DE1F0C" w:rsidRDefault="00DE1F0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auto"/>
                          <w:lang w:eastAsia="en-US"/>
                        </w:rPr>
                        <w:drawing>
                          <wp:inline distT="0" distB="0" distL="0" distR="0" wp14:anchorId="39C2F4C9" wp14:editId="07359897">
                            <wp:extent cx="6359525" cy="8740140"/>
                            <wp:effectExtent l="0" t="0" r="0" b="0"/>
                            <wp:docPr id="44" name="Bild 2" descr="Hintergrundgrafik für Deckblat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intergrundgrafik für Deckblat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9525" cy="8740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F6748" w:rsidRPr="00834FE5">
        <w:rPr>
          <w:rFonts w:ascii="Bahnschrift Light" w:hAnsi="Bahnschrift Light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1D36A460" wp14:editId="544CBFDB">
                <wp:simplePos x="0" y="0"/>
                <wp:positionH relativeFrom="page">
                  <wp:posOffset>2973070</wp:posOffset>
                </wp:positionH>
                <wp:positionV relativeFrom="page">
                  <wp:posOffset>1637030</wp:posOffset>
                </wp:positionV>
                <wp:extent cx="2184400" cy="6137275"/>
                <wp:effectExtent l="1270" t="0" r="0" b="0"/>
                <wp:wrapNone/>
                <wp:docPr id="39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613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31FDA" w14:textId="77777777" w:rsidR="00DE1F0C" w:rsidRDefault="00DE1F0C"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lang w:eastAsia="en-US"/>
                              </w:rPr>
                              <w:drawing>
                                <wp:inline distT="0" distB="0" distL="0" distR="0" wp14:anchorId="2E2B9CF7" wp14:editId="5A318DD7">
                                  <wp:extent cx="2000885" cy="6044565"/>
                                  <wp:effectExtent l="0" t="0" r="0" b="0"/>
                                  <wp:docPr id="45" name="Bild 4" descr="Topf und Her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Topf und Her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885" cy="6044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6A460" id="Text Box 122" o:spid="_x0000_s1030" type="#_x0000_t202" style="position:absolute;margin-left:234.1pt;margin-top:128.9pt;width:172pt;height:483.25pt;z-index:-2516684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" filled="f" stroked="f">
                <v:textbox style="mso-fit-shape-to-text:t">
                  <w:txbxContent>
                    <w:p w14:paraId="2EA31FDA" w14:textId="77777777" w:rsidR="00DE1F0C" w:rsidRDefault="00DE1F0C">
                      <w:r>
                        <w:rPr>
                          <w:rFonts w:ascii="Times New Roman" w:hAnsi="Times New Roman" w:cs="Times New Roman"/>
                          <w:color w:val="auto"/>
                          <w:lang w:eastAsia="en-US"/>
                        </w:rPr>
                        <w:drawing>
                          <wp:inline distT="0" distB="0" distL="0" distR="0" wp14:anchorId="2E2B9CF7" wp14:editId="5A318DD7">
                            <wp:extent cx="2000885" cy="6044565"/>
                            <wp:effectExtent l="0" t="0" r="0" b="0"/>
                            <wp:docPr id="45" name="Bild 4" descr="Topf und Her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Topf und Her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885" cy="6044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5620" w:rsidRPr="00834FE5">
        <w:rPr>
          <w:rFonts w:ascii="Bahnschrift Light" w:hAnsi="Bahnschrift Light"/>
        </w:rPr>
        <w:br w:type="page"/>
      </w:r>
      <w:r>
        <w:rPr>
          <w:rFonts w:ascii="Times New Roman" w:hAnsi="Times New Roman"/>
          <w:b/>
          <w:caps/>
          <w:color w:val="auto"/>
          <w:lang w:eastAsia="en-US"/>
        </w:rPr>
        <w:lastRenderedPageBreak/>
        <w:drawing>
          <wp:anchor distT="0" distB="0" distL="114300" distR="114300" simplePos="0" relativeHeight="251756544" behindDoc="0" locked="0" layoutInCell="1" allowOverlap="1" wp14:anchorId="43268C6B" wp14:editId="72F9679A">
            <wp:simplePos x="0" y="0"/>
            <wp:positionH relativeFrom="column">
              <wp:posOffset>4486379</wp:posOffset>
            </wp:positionH>
            <wp:positionV relativeFrom="paragraph">
              <wp:posOffset>-426720</wp:posOffset>
            </wp:positionV>
            <wp:extent cx="1300728" cy="1354822"/>
            <wp:effectExtent l="0" t="0" r="0" b="0"/>
            <wp:wrapNone/>
            <wp:docPr id="47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5AD" w:rsidRPr="004A55AD">
        <w:rPr>
          <w:rFonts w:ascii="Bahnschrift Light" w:hAnsi="Bahnschrift Light"/>
          <w:b/>
          <w:bCs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37EC98E" wp14:editId="1B2006E5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743075" cy="981075"/>
                <wp:effectExtent l="0" t="0" r="0" b="9525"/>
                <wp:wrapNone/>
                <wp:docPr id="37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07652" w14:textId="77777777" w:rsidR="00DE1F0C" w:rsidRPr="004A55AD" w:rsidRDefault="00DE1F0C">
                            <w:pPr>
                              <w:pStyle w:val="Kapiteltitel"/>
                              <w:rPr>
                                <w:b/>
                                <w:bCs/>
                              </w:rPr>
                            </w:pPr>
                            <w:r w:rsidRPr="004A55AD">
                              <w:rPr>
                                <w:b/>
                                <w:bCs/>
                              </w:rPr>
                              <w:t>Inhaltsverzeichnis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EC98E" id="Text Box 121" o:spid="_x0000_s1031" type="#_x0000_t202" style="position:absolute;margin-left:0;margin-top:0;width:137.25pt;height:77.25pt;z-index:-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" filled="f" stroked="f">
                <v:textbox>
                  <w:txbxContent>
                    <w:p w14:paraId="40907652" w14:textId="77777777" w:rsidR="00DE1F0C" w:rsidRPr="004A55AD" w:rsidRDefault="00DE1F0C">
                      <w:pPr>
                        <w:pStyle w:val="Kapiteltitel"/>
                        <w:rPr>
                          <w:b/>
                          <w:bCs/>
                        </w:rPr>
                      </w:pPr>
                      <w:r w:rsidRPr="004A55AD">
                        <w:rPr>
                          <w:b/>
                          <w:bCs/>
                        </w:rPr>
                        <w:t>Inhaltsverzeichnis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A55AD" w:rsidRPr="004A55AD">
        <w:rPr>
          <w:rFonts w:ascii="Bahnschrift Light" w:hAnsi="Bahnschrift Light"/>
          <w:b/>
          <w:bCs/>
        </w:rPr>
        <w:tab/>
      </w:r>
    </w:p>
    <w:tbl>
      <w:tblPr>
        <w:tblStyle w:val="NormaleTabelle1"/>
        <w:tblpPr w:leftFromText="187" w:rightFromText="187" w:vertAnchor="page" w:horzAnchor="margin" w:tblpY="2262"/>
        <w:tblW w:w="599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4466"/>
        <w:gridCol w:w="1525"/>
      </w:tblGrid>
      <w:tr w:rsidR="00C35620" w:rsidRPr="00834FE5" w14:paraId="575D225B" w14:textId="77777777" w:rsidTr="00702E7C">
        <w:trPr>
          <w:trHeight w:val="379"/>
        </w:trPr>
        <w:tc>
          <w:tcPr>
            <w:tcW w:w="599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3F450EFF" w14:textId="79CE498E" w:rsidR="00C35620" w:rsidRPr="00834FE5" w:rsidRDefault="007B410A">
            <w:pPr>
              <w:pStyle w:val="Textfeldberschrift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Rezepte</w:t>
            </w:r>
          </w:p>
        </w:tc>
      </w:tr>
      <w:tr w:rsidR="00C35620" w:rsidRPr="00834FE5" w14:paraId="0A3710D6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2AFBCF1B" w14:textId="69C51EA2" w:rsidR="00C35620" w:rsidRPr="00834FE5" w:rsidRDefault="00AC172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Grünkohl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194514AE" w14:textId="5B70853B" w:rsidR="00C35620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</w:t>
            </w:r>
          </w:p>
        </w:tc>
      </w:tr>
      <w:tr w:rsidR="00C35620" w:rsidRPr="00834FE5" w14:paraId="271BA1BE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7D8D8900" w14:textId="6744FAA6" w:rsidR="00C35620" w:rsidRPr="00834FE5" w:rsidRDefault="00AC172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Nudeln, Hackfleisch und Brokkoli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39CDCC19" w14:textId="43E49C4C" w:rsidR="00C35620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</w:t>
            </w:r>
          </w:p>
        </w:tc>
      </w:tr>
      <w:tr w:rsidR="00C35620" w:rsidRPr="00834FE5" w14:paraId="2143F04E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6A18B483" w14:textId="5B9B2C63" w:rsidR="00C35620" w:rsidRPr="00834FE5" w:rsidRDefault="002464B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Bolognese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50D1F229" w14:textId="07ACFB0C" w:rsidR="00C35620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7</w:t>
            </w:r>
          </w:p>
        </w:tc>
      </w:tr>
      <w:tr w:rsidR="00C35620" w:rsidRPr="00834FE5" w14:paraId="7A634BC0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466698E8" w14:textId="3C4F3637" w:rsidR="00C35620" w:rsidRPr="00834FE5" w:rsidRDefault="002464B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Chili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6904DB70" w14:textId="14CD578D" w:rsidR="00C35620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7</w:t>
            </w:r>
          </w:p>
        </w:tc>
      </w:tr>
      <w:tr w:rsidR="00C35620" w:rsidRPr="00834FE5" w14:paraId="61695234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4E5DEC73" w14:textId="19C16AFF" w:rsidR="00C35620" w:rsidRPr="00834FE5" w:rsidRDefault="002464B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Refried Beans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0444E09B" w14:textId="5377D689" w:rsidR="00C35620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8</w:t>
            </w:r>
          </w:p>
        </w:tc>
      </w:tr>
      <w:tr w:rsidR="00C35620" w:rsidRPr="00834FE5" w14:paraId="4D42447D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20838210" w14:textId="61C81896" w:rsidR="00C35620" w:rsidRPr="00834FE5" w:rsidRDefault="002464B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Rotes Curry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0216C3D" w14:textId="16DF13ED" w:rsidR="00C35620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8</w:t>
            </w:r>
          </w:p>
        </w:tc>
      </w:tr>
      <w:tr w:rsidR="00C35620" w:rsidRPr="00834FE5" w14:paraId="1FCAA3E2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024A51A5" w14:textId="1008B13E" w:rsidR="00C35620" w:rsidRPr="00834FE5" w:rsidRDefault="002464B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Ossobucco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82ADF6F" w14:textId="5A5D221D" w:rsidR="00C35620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9</w:t>
            </w:r>
          </w:p>
        </w:tc>
      </w:tr>
      <w:tr w:rsidR="00C35620" w:rsidRPr="00834FE5" w14:paraId="7E9B0735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3BFDD790" w14:textId="40D01938" w:rsidR="00C35620" w:rsidRPr="00834FE5" w:rsidRDefault="002464B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Chicken Tikka Masala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14438D93" w14:textId="41F32B23" w:rsidR="00C35620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9</w:t>
            </w:r>
          </w:p>
        </w:tc>
      </w:tr>
      <w:tr w:rsidR="00C35620" w:rsidRPr="00834FE5" w14:paraId="3F179B4F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1C706F0C" w14:textId="37B66233" w:rsidR="00C35620" w:rsidRPr="00834FE5" w:rsidRDefault="002464B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Schottischer Eintopf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2060DD54" w14:textId="62EAF7B2" w:rsidR="00C35620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</w:t>
            </w:r>
          </w:p>
        </w:tc>
      </w:tr>
      <w:tr w:rsidR="00C35620" w:rsidRPr="00834FE5" w14:paraId="79EA5111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07ADFD98" w14:textId="1E27541D" w:rsidR="00C35620" w:rsidRPr="00834FE5" w:rsidRDefault="002464B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Serbischer Bratreis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38E6662B" w14:textId="30CB9865" w:rsidR="00C35620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</w:t>
            </w:r>
          </w:p>
        </w:tc>
      </w:tr>
      <w:tr w:rsidR="00C35620" w:rsidRPr="00834FE5" w14:paraId="2089D3F0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2D34E406" w14:textId="059C8932" w:rsidR="00C35620" w:rsidRPr="00834FE5" w:rsidRDefault="002464B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Zwiebelkuchen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611C94EB" w14:textId="51A490BE" w:rsidR="00C35620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11</w:t>
            </w:r>
          </w:p>
        </w:tc>
      </w:tr>
      <w:tr w:rsidR="00C35620" w:rsidRPr="00834FE5" w14:paraId="32E14235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62946C7C" w14:textId="257F26B9" w:rsidR="00C35620" w:rsidRPr="00834FE5" w:rsidRDefault="002464B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Kartoffelbrei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312CA21" w14:textId="3A6F89E1" w:rsidR="00C35620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11</w:t>
            </w:r>
          </w:p>
        </w:tc>
      </w:tr>
      <w:tr w:rsidR="00C35620" w:rsidRPr="00834FE5" w14:paraId="657861C8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06B5CC97" w14:textId="36CA6FF5" w:rsidR="002464B7" w:rsidRPr="00834FE5" w:rsidRDefault="002D6EC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Linsensuppe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07766E76" w14:textId="574B2B4F" w:rsidR="00C35620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12</w:t>
            </w:r>
          </w:p>
        </w:tc>
      </w:tr>
      <w:tr w:rsidR="002464B7" w:rsidRPr="00834FE5" w14:paraId="0A4C03A4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75F92701" w14:textId="165CA45C" w:rsidR="002464B7" w:rsidRPr="00834FE5" w:rsidRDefault="002D6EC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Maultaschen mit Zwiebeln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25A3910" w14:textId="7FC05F99" w:rsidR="002464B7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12</w:t>
            </w:r>
          </w:p>
        </w:tc>
      </w:tr>
      <w:tr w:rsidR="002464B7" w:rsidRPr="00834FE5" w14:paraId="74621423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5C558D4E" w14:textId="432F4D4E" w:rsidR="002464B7" w:rsidRPr="00834FE5" w:rsidRDefault="002D6EC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Saltimbocca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591ACE1D" w14:textId="5E614AAB" w:rsidR="002464B7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13</w:t>
            </w:r>
          </w:p>
        </w:tc>
      </w:tr>
      <w:tr w:rsidR="002464B7" w:rsidRPr="00834FE5" w14:paraId="03CDF84A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1F927542" w14:textId="7DB1258C" w:rsidR="002464B7" w:rsidRPr="00834FE5" w:rsidRDefault="002D6EC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Kartoffelsuppe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50A923C4" w14:textId="3F73D3D0" w:rsidR="002464B7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13</w:t>
            </w:r>
          </w:p>
        </w:tc>
      </w:tr>
      <w:tr w:rsidR="002464B7" w:rsidRPr="00834FE5" w14:paraId="2DB602E6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1496FA1F" w14:textId="68BD38EB" w:rsidR="003242F9" w:rsidRPr="00834FE5" w:rsidRDefault="00D17FE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McRib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F063F44" w14:textId="36C390BF" w:rsidR="002464B7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14</w:t>
            </w:r>
          </w:p>
        </w:tc>
      </w:tr>
      <w:tr w:rsidR="002464B7" w:rsidRPr="00834FE5" w14:paraId="228D6F07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55D5C11A" w14:textId="71960348" w:rsidR="002464B7" w:rsidRPr="00834FE5" w:rsidRDefault="00D17FE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Rindergulasch mit Dumplings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045DEE59" w14:textId="2FD55063" w:rsidR="002464B7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14</w:t>
            </w:r>
          </w:p>
        </w:tc>
      </w:tr>
      <w:tr w:rsidR="002464B7" w:rsidRPr="00834FE5" w14:paraId="586EC099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37A14539" w14:textId="44521EAE" w:rsidR="002464B7" w:rsidRPr="00834FE5" w:rsidRDefault="00E1249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Chickenburger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40E97D0A" w14:textId="239625C7" w:rsidR="002464B7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15</w:t>
            </w:r>
          </w:p>
        </w:tc>
      </w:tr>
      <w:tr w:rsidR="002464B7" w:rsidRPr="00834FE5" w14:paraId="67F8525C" w14:textId="77777777" w:rsidTr="00702E7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3B8CBAE5" w14:textId="17637886" w:rsidR="002464B7" w:rsidRPr="00834FE5" w:rsidRDefault="0038723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Pfannkuchen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20EABA43" w14:textId="2DC3C034" w:rsidR="002464B7" w:rsidRPr="00834FE5" w:rsidRDefault="00D66F74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</w:t>
            </w:r>
            <w:r w:rsidR="009141A0">
              <w:rPr>
                <w:rFonts w:ascii="Bahnschrift Light" w:hAnsi="Bahnschrift Light"/>
              </w:rPr>
              <w:t>6</w:t>
            </w:r>
          </w:p>
        </w:tc>
      </w:tr>
    </w:tbl>
    <w:p w14:paraId="1527109C" w14:textId="39B12E73" w:rsidR="00702E7C" w:rsidRDefault="00135D44">
      <w:r w:rsidRPr="00834FE5">
        <w:rPr>
          <w:rFonts w:ascii="Bahnschrift Light" w:hAnsi="Bahnschrift Light"/>
          <w:caps/>
          <w:lang w:eastAsia="en-US"/>
        </w:rPr>
        <w:drawing>
          <wp:anchor distT="0" distB="0" distL="114300" distR="114300" simplePos="0" relativeHeight="251762688" behindDoc="0" locked="0" layoutInCell="1" allowOverlap="1" wp14:anchorId="5536266E" wp14:editId="3291EF65">
            <wp:simplePos x="0" y="0"/>
            <wp:positionH relativeFrom="column">
              <wp:posOffset>4605655</wp:posOffset>
            </wp:positionH>
            <wp:positionV relativeFrom="paragraph">
              <wp:posOffset>3360420</wp:posOffset>
            </wp:positionV>
            <wp:extent cx="1212777" cy="883920"/>
            <wp:effectExtent l="0" t="0" r="6985" b="0"/>
            <wp:wrapNone/>
            <wp:docPr id="51" name="Bild 8" descr="Kekse auf Backbl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ekse auf Backble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777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008"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760640" behindDoc="0" locked="0" layoutInCell="1" allowOverlap="1" wp14:anchorId="7C4E021A" wp14:editId="16C4B494">
            <wp:simplePos x="0" y="0"/>
            <wp:positionH relativeFrom="column">
              <wp:posOffset>4511040</wp:posOffset>
            </wp:positionH>
            <wp:positionV relativeFrom="paragraph">
              <wp:posOffset>2286000</wp:posOffset>
            </wp:positionV>
            <wp:extent cx="1307145" cy="912495"/>
            <wp:effectExtent l="0" t="0" r="7620" b="1905"/>
            <wp:wrapNone/>
            <wp:docPr id="49" name="Bild 30" descr="B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r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906" cy="92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008">
        <w:rPr>
          <w:rFonts w:ascii="Times New Roman" w:hAnsi="Times New Roman" w:cs="Times New Roman"/>
          <w:color w:val="auto"/>
          <w:lang w:eastAsia="en-US"/>
        </w:rPr>
        <w:drawing>
          <wp:anchor distT="0" distB="0" distL="114300" distR="114300" simplePos="0" relativeHeight="251758592" behindDoc="1" locked="0" layoutInCell="1" allowOverlap="1" wp14:anchorId="5F090D4F" wp14:editId="7500BBDD">
            <wp:simplePos x="0" y="0"/>
            <wp:positionH relativeFrom="margin">
              <wp:posOffset>4513580</wp:posOffset>
            </wp:positionH>
            <wp:positionV relativeFrom="paragraph">
              <wp:posOffset>828675</wp:posOffset>
            </wp:positionV>
            <wp:extent cx="1275364" cy="1310640"/>
            <wp:effectExtent l="0" t="0" r="1270" b="3810"/>
            <wp:wrapNone/>
            <wp:docPr id="48" name="Bild 18" descr="Ku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uch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64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BCA">
        <w:rPr>
          <w:rFonts w:ascii="Times New Roman" w:hAnsi="Times New Roman" w:cs="Times New Roman"/>
          <w:color w:val="auto"/>
          <w:lang w:eastAsia="en-US"/>
        </w:rPr>
        <w:drawing>
          <wp:anchor distT="0" distB="0" distL="114300" distR="114300" simplePos="0" relativeHeight="251720704" behindDoc="1" locked="0" layoutInCell="1" allowOverlap="1" wp14:anchorId="2EF78BAC" wp14:editId="38ED5E01">
            <wp:simplePos x="0" y="0"/>
            <wp:positionH relativeFrom="column">
              <wp:posOffset>4434840</wp:posOffset>
            </wp:positionH>
            <wp:positionV relativeFrom="paragraph">
              <wp:posOffset>5273040</wp:posOffset>
            </wp:positionV>
            <wp:extent cx="1352282" cy="1706880"/>
            <wp:effectExtent l="0" t="0" r="635" b="7620"/>
            <wp:wrapNone/>
            <wp:docPr id="2" name="Bild 6" descr="Schürze und Messlöff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hürze und Messlöffe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282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E7C">
        <w:br w:type="page"/>
      </w:r>
    </w:p>
    <w:tbl>
      <w:tblPr>
        <w:tblStyle w:val="NormaleTabelle1"/>
        <w:tblpPr w:leftFromText="187" w:rightFromText="187" w:vertAnchor="page" w:horzAnchor="margin" w:tblpY="2262"/>
        <w:tblW w:w="599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4466"/>
        <w:gridCol w:w="1525"/>
      </w:tblGrid>
      <w:tr w:rsidR="005F6370" w:rsidRPr="00834FE5" w14:paraId="1F8BA866" w14:textId="77777777" w:rsidTr="009E5FFF">
        <w:trPr>
          <w:trHeight w:val="379"/>
        </w:trPr>
        <w:tc>
          <w:tcPr>
            <w:tcW w:w="599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0D01F7CA" w14:textId="0803A880" w:rsidR="005F6370" w:rsidRPr="00834FE5" w:rsidRDefault="007B410A" w:rsidP="00932592">
            <w:pPr>
              <w:pStyle w:val="Textfeldberschrift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Rezepte</w:t>
            </w:r>
          </w:p>
        </w:tc>
      </w:tr>
      <w:tr w:rsidR="005F6370" w:rsidRPr="00834FE5" w14:paraId="2E23AFE0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4BC80461" w14:textId="67DD0EE0" w:rsidR="005F6370" w:rsidRPr="00834FE5" w:rsidRDefault="00A46380" w:rsidP="009325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Sushi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535CE756" w14:textId="3532EE74" w:rsidR="005F6370" w:rsidRPr="00834FE5" w:rsidRDefault="00D66F74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</w:t>
            </w:r>
            <w:r w:rsidR="009141A0">
              <w:rPr>
                <w:rFonts w:ascii="Bahnschrift Light" w:hAnsi="Bahnschrift Light"/>
              </w:rPr>
              <w:t>6</w:t>
            </w:r>
          </w:p>
        </w:tc>
      </w:tr>
      <w:tr w:rsidR="005F6370" w:rsidRPr="00834FE5" w14:paraId="747F8118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2A1EF1DA" w14:textId="1231F4C1" w:rsidR="005F6370" w:rsidRPr="00834FE5" w:rsidRDefault="00A46380" w:rsidP="009325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Züricher Geschnetzeltes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00310AFF" w14:textId="15E589EE" w:rsidR="005F6370" w:rsidRPr="00834FE5" w:rsidRDefault="009141A0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17</w:t>
            </w:r>
          </w:p>
        </w:tc>
      </w:tr>
      <w:tr w:rsidR="005F6370" w:rsidRPr="00834FE5" w14:paraId="37615967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5A887938" w14:textId="213BD0E8" w:rsidR="005F6370" w:rsidRPr="00834FE5" w:rsidRDefault="00A46380" w:rsidP="009325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Schwarze Bohnensuppe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409F392D" w14:textId="7CBD7F56" w:rsidR="005F6370" w:rsidRPr="00834FE5" w:rsidRDefault="009141A0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17</w:t>
            </w:r>
          </w:p>
        </w:tc>
      </w:tr>
      <w:tr w:rsidR="005F6370" w:rsidRPr="00834FE5" w14:paraId="67884E96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2CAF8708" w14:textId="38991B3A" w:rsidR="005F6370" w:rsidRPr="00834FE5" w:rsidRDefault="007C57F3" w:rsidP="009325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Hummus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64DC03BD" w14:textId="6BEA0A93" w:rsidR="005F6370" w:rsidRPr="00834FE5" w:rsidRDefault="009141A0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18</w:t>
            </w:r>
          </w:p>
        </w:tc>
      </w:tr>
      <w:tr w:rsidR="005F6370" w:rsidRPr="00834FE5" w14:paraId="5B30EB2F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733BC407" w14:textId="6E95F285" w:rsidR="005F6370" w:rsidRPr="00834FE5" w:rsidRDefault="007C57F3" w:rsidP="009325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Falafel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56DC4431" w14:textId="70CDC90F" w:rsidR="005F6370" w:rsidRPr="00834FE5" w:rsidRDefault="009141A0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18</w:t>
            </w:r>
          </w:p>
        </w:tc>
      </w:tr>
      <w:tr w:rsidR="005F6370" w:rsidRPr="00834FE5" w14:paraId="3BC506E2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7EBB4CAD" w14:textId="2E630D07" w:rsidR="005F6370" w:rsidRPr="00834FE5" w:rsidRDefault="009D29AB" w:rsidP="009325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Kartoffelwedges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2798A8C" w14:textId="77290FFC" w:rsidR="005F6370" w:rsidRPr="00834FE5" w:rsidRDefault="009141A0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19</w:t>
            </w:r>
          </w:p>
        </w:tc>
      </w:tr>
      <w:tr w:rsidR="005F6370" w:rsidRPr="00834FE5" w14:paraId="51F4FAC9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10A5E6D8" w14:textId="7A3788DD" w:rsidR="005F6370" w:rsidRPr="00834FE5" w:rsidRDefault="00AC6717" w:rsidP="009325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Joghurtsauce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47959EAC" w14:textId="062492D4" w:rsidR="005F6370" w:rsidRPr="00834FE5" w:rsidRDefault="009E5FFF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19</w:t>
            </w:r>
          </w:p>
        </w:tc>
      </w:tr>
      <w:tr w:rsidR="005F6370" w:rsidRPr="00834FE5" w14:paraId="7B67F3FE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3E45C3BE" w14:textId="73F83B43" w:rsidR="005F6370" w:rsidRPr="00834FE5" w:rsidRDefault="006850AA" w:rsidP="009325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Sauerkraut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157317E2" w14:textId="4D5A1808" w:rsidR="005F6370" w:rsidRPr="00834FE5" w:rsidRDefault="009E5FFF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20</w:t>
            </w:r>
          </w:p>
        </w:tc>
      </w:tr>
      <w:tr w:rsidR="005F6370" w:rsidRPr="00834FE5" w14:paraId="248A5E70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5E084EA2" w14:textId="73897E42" w:rsidR="005F6370" w:rsidRPr="00834FE5" w:rsidRDefault="006850AA" w:rsidP="009325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Rotkohl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FBD8453" w14:textId="5F2BCDC8" w:rsidR="005F6370" w:rsidRPr="00834FE5" w:rsidRDefault="009E5FFF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20</w:t>
            </w:r>
          </w:p>
        </w:tc>
      </w:tr>
      <w:tr w:rsidR="005F6370" w:rsidRPr="00834FE5" w14:paraId="21BC8983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6B55B2F2" w14:textId="2BB82D26" w:rsidR="005F6370" w:rsidRPr="00834FE5" w:rsidRDefault="002F08F2" w:rsidP="009325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Spare Ribs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51BED9F6" w14:textId="0F01BA14" w:rsidR="005F6370" w:rsidRPr="00834FE5" w:rsidRDefault="009E5FFF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20</w:t>
            </w:r>
          </w:p>
        </w:tc>
      </w:tr>
      <w:tr w:rsidR="005F6370" w:rsidRPr="00834FE5" w14:paraId="61591956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58F42395" w14:textId="46DABC04" w:rsidR="005F6370" w:rsidRPr="00834FE5" w:rsidRDefault="002F08F2" w:rsidP="009325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Fischfrikadellen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2905DF6D" w14:textId="677A7807" w:rsidR="005F6370" w:rsidRPr="00834FE5" w:rsidRDefault="009E5FFF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20</w:t>
            </w:r>
          </w:p>
        </w:tc>
      </w:tr>
      <w:tr w:rsidR="005F6370" w:rsidRPr="00834FE5" w14:paraId="6DC5C3DC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322DCFAF" w14:textId="59475C98" w:rsidR="005F6370" w:rsidRPr="00834FE5" w:rsidRDefault="009E5FFF" w:rsidP="009325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Eiersalat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22854571" w14:textId="705FC51A" w:rsidR="005F6370" w:rsidRPr="00834FE5" w:rsidRDefault="009E5FFF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21</w:t>
            </w:r>
          </w:p>
        </w:tc>
      </w:tr>
      <w:tr w:rsidR="005F6370" w:rsidRPr="00834FE5" w14:paraId="0A8C8172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56F7B785" w14:textId="2C44CF87" w:rsidR="005F6370" w:rsidRPr="00834FE5" w:rsidRDefault="005F6370" w:rsidP="00932592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8485908" w14:textId="414AFC7B" w:rsidR="005F6370" w:rsidRPr="00834FE5" w:rsidRDefault="009E5FFF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21</w:t>
            </w:r>
          </w:p>
        </w:tc>
      </w:tr>
      <w:tr w:rsidR="005F6370" w:rsidRPr="00834FE5" w14:paraId="0B5AB5E3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4B4E9781" w14:textId="66DA3599" w:rsidR="005F6370" w:rsidRPr="00834FE5" w:rsidRDefault="005F6370" w:rsidP="00932592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21170655" w14:textId="2EEAA62B" w:rsidR="005F6370" w:rsidRPr="00834FE5" w:rsidRDefault="009E5FFF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22</w:t>
            </w:r>
          </w:p>
        </w:tc>
      </w:tr>
      <w:tr w:rsidR="005F6370" w:rsidRPr="00834FE5" w14:paraId="2F44CB0C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32007220" w14:textId="5C471A54" w:rsidR="005F6370" w:rsidRPr="00834FE5" w:rsidRDefault="005F6370" w:rsidP="00932592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5626F2FE" w14:textId="3EED9975" w:rsidR="005F6370" w:rsidRPr="00834FE5" w:rsidRDefault="009E5FFF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22</w:t>
            </w:r>
          </w:p>
        </w:tc>
      </w:tr>
      <w:tr w:rsidR="005F6370" w:rsidRPr="00834FE5" w14:paraId="29111FA2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7D2E5DDA" w14:textId="2EC9EA00" w:rsidR="005F6370" w:rsidRPr="00834FE5" w:rsidRDefault="005F6370" w:rsidP="00932592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6D373DF" w14:textId="21B4480E" w:rsidR="005F6370" w:rsidRPr="00834FE5" w:rsidRDefault="009E5FFF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23</w:t>
            </w:r>
          </w:p>
        </w:tc>
      </w:tr>
      <w:tr w:rsidR="005F6370" w:rsidRPr="00834FE5" w14:paraId="466BE647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10F759CE" w14:textId="1322C18B" w:rsidR="005F6370" w:rsidRPr="00834FE5" w:rsidRDefault="005F6370" w:rsidP="00932592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C3CE00A" w14:textId="70B19C11" w:rsidR="005F6370" w:rsidRPr="00834FE5" w:rsidRDefault="009E5FFF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23</w:t>
            </w:r>
          </w:p>
        </w:tc>
      </w:tr>
      <w:tr w:rsidR="005F6370" w:rsidRPr="00834FE5" w14:paraId="0C73261D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346E1B5E" w14:textId="3767A62C" w:rsidR="005F6370" w:rsidRPr="00834FE5" w:rsidRDefault="005F6370" w:rsidP="00932592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F1CBC5D" w14:textId="0D71AD5F" w:rsidR="005F6370" w:rsidRPr="00834FE5" w:rsidRDefault="009E5FFF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24</w:t>
            </w:r>
          </w:p>
        </w:tc>
      </w:tr>
      <w:tr w:rsidR="005F6370" w:rsidRPr="00834FE5" w14:paraId="140CFE3A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3889D06C" w14:textId="1E5EB410" w:rsidR="005F6370" w:rsidRPr="00834FE5" w:rsidRDefault="005F6370" w:rsidP="00932592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1A0D8751" w14:textId="6C64B4D3" w:rsidR="005F6370" w:rsidRPr="00834FE5" w:rsidRDefault="009E5FFF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24</w:t>
            </w:r>
          </w:p>
        </w:tc>
      </w:tr>
      <w:tr w:rsidR="005F6370" w:rsidRPr="00834FE5" w14:paraId="2EFD89C2" w14:textId="77777777" w:rsidTr="009E5FFF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5181BBB4" w14:textId="38D42620" w:rsidR="005F6370" w:rsidRPr="00834FE5" w:rsidRDefault="005F6370" w:rsidP="00932592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90AD0EA" w14:textId="2988A280" w:rsidR="005F6370" w:rsidRPr="00834FE5" w:rsidRDefault="009E5FFF" w:rsidP="00932592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25</w:t>
            </w:r>
          </w:p>
        </w:tc>
      </w:tr>
    </w:tbl>
    <w:p w14:paraId="1B42C84B" w14:textId="73ED4CD1" w:rsidR="00D66F74" w:rsidRDefault="009141A0" w:rsidP="00E1022C">
      <w:r w:rsidRPr="009141A0">
        <w:drawing>
          <wp:anchor distT="0" distB="0" distL="114300" distR="114300" simplePos="0" relativeHeight="251839488" behindDoc="1" locked="0" layoutInCell="1" allowOverlap="1" wp14:anchorId="11D89D84" wp14:editId="507B4C77">
            <wp:simplePos x="0" y="0"/>
            <wp:positionH relativeFrom="column">
              <wp:posOffset>4445635</wp:posOffset>
            </wp:positionH>
            <wp:positionV relativeFrom="paragraph">
              <wp:posOffset>5356860</wp:posOffset>
            </wp:positionV>
            <wp:extent cx="1351915" cy="1706880"/>
            <wp:effectExtent l="0" t="0" r="635" b="7620"/>
            <wp:wrapNone/>
            <wp:docPr id="9" name="Bild 6" descr="Schürze und Messlöff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hürze und Messlöffe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1A0">
        <w:drawing>
          <wp:anchor distT="0" distB="0" distL="114300" distR="114300" simplePos="0" relativeHeight="251840512" behindDoc="0" locked="0" layoutInCell="1" allowOverlap="1" wp14:anchorId="5A75DE24" wp14:editId="25314839">
            <wp:simplePos x="0" y="0"/>
            <wp:positionH relativeFrom="column">
              <wp:posOffset>4497070</wp:posOffset>
            </wp:positionH>
            <wp:positionV relativeFrom="paragraph">
              <wp:posOffset>-495300</wp:posOffset>
            </wp:positionV>
            <wp:extent cx="1300480" cy="1354455"/>
            <wp:effectExtent l="0" t="0" r="0" b="0"/>
            <wp:wrapNone/>
            <wp:docPr id="31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1A0">
        <w:drawing>
          <wp:anchor distT="0" distB="0" distL="114300" distR="114300" simplePos="0" relativeHeight="251841536" behindDoc="1" locked="0" layoutInCell="1" allowOverlap="1" wp14:anchorId="53F73739" wp14:editId="6EAC881F">
            <wp:simplePos x="0" y="0"/>
            <wp:positionH relativeFrom="margin">
              <wp:posOffset>4524375</wp:posOffset>
            </wp:positionH>
            <wp:positionV relativeFrom="paragraph">
              <wp:posOffset>912495</wp:posOffset>
            </wp:positionV>
            <wp:extent cx="1275080" cy="1310640"/>
            <wp:effectExtent l="0" t="0" r="1270" b="3810"/>
            <wp:wrapNone/>
            <wp:docPr id="33" name="Bild 18" descr="Ku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uch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1A0">
        <w:drawing>
          <wp:anchor distT="0" distB="0" distL="114300" distR="114300" simplePos="0" relativeHeight="251842560" behindDoc="0" locked="0" layoutInCell="1" allowOverlap="1" wp14:anchorId="195A4530" wp14:editId="6BEF1029">
            <wp:simplePos x="0" y="0"/>
            <wp:positionH relativeFrom="column">
              <wp:posOffset>4521835</wp:posOffset>
            </wp:positionH>
            <wp:positionV relativeFrom="paragraph">
              <wp:posOffset>2369820</wp:posOffset>
            </wp:positionV>
            <wp:extent cx="1306830" cy="912495"/>
            <wp:effectExtent l="0" t="0" r="7620" b="1905"/>
            <wp:wrapNone/>
            <wp:docPr id="34" name="Bild 30" descr="B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r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1A0">
        <w:drawing>
          <wp:anchor distT="0" distB="0" distL="114300" distR="114300" simplePos="0" relativeHeight="251843584" behindDoc="0" locked="0" layoutInCell="1" allowOverlap="1" wp14:anchorId="6F57898E" wp14:editId="4D4BDB52">
            <wp:simplePos x="0" y="0"/>
            <wp:positionH relativeFrom="column">
              <wp:posOffset>4616450</wp:posOffset>
            </wp:positionH>
            <wp:positionV relativeFrom="paragraph">
              <wp:posOffset>3444240</wp:posOffset>
            </wp:positionV>
            <wp:extent cx="1212215" cy="883920"/>
            <wp:effectExtent l="0" t="0" r="6985" b="0"/>
            <wp:wrapNone/>
            <wp:docPr id="36" name="Bild 8" descr="Kekse auf Backbl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ekse auf Backble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A4161" w14:textId="11FBEA27" w:rsidR="00D66F74" w:rsidRDefault="00D66F74">
      <w:r>
        <w:br w:type="page"/>
      </w:r>
    </w:p>
    <w:tbl>
      <w:tblPr>
        <w:tblStyle w:val="NormaleTabelle1"/>
        <w:tblpPr w:leftFromText="187" w:rightFromText="187" w:vertAnchor="page" w:horzAnchor="margin" w:tblpY="2262"/>
        <w:tblW w:w="599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4466"/>
        <w:gridCol w:w="1525"/>
      </w:tblGrid>
      <w:tr w:rsidR="00D66F74" w:rsidRPr="00834FE5" w14:paraId="45AA9135" w14:textId="77777777" w:rsidTr="00DE1F0C">
        <w:trPr>
          <w:trHeight w:val="379"/>
        </w:trPr>
        <w:tc>
          <w:tcPr>
            <w:tcW w:w="599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195DFC73" w14:textId="77777777" w:rsidR="00D66F74" w:rsidRPr="00834FE5" w:rsidRDefault="00D66F74" w:rsidP="00DE1F0C">
            <w:pPr>
              <w:pStyle w:val="Textfeldberschrift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Rezepte</w:t>
            </w:r>
          </w:p>
        </w:tc>
      </w:tr>
      <w:tr w:rsidR="00D66F74" w:rsidRPr="00834FE5" w14:paraId="4BB73748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3B917865" w14:textId="46081197" w:rsidR="00D66F74" w:rsidRPr="00834FE5" w:rsidRDefault="00D66F74" w:rsidP="00DE1F0C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56C481DF" w14:textId="49214A01" w:rsidR="00D66F74" w:rsidRPr="00834FE5" w:rsidRDefault="009E5FFF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25</w:t>
            </w:r>
          </w:p>
        </w:tc>
      </w:tr>
      <w:tr w:rsidR="00D66F74" w:rsidRPr="00834FE5" w14:paraId="3122CEDA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4ED094E1" w14:textId="551948BB" w:rsidR="00D66F74" w:rsidRPr="00834FE5" w:rsidRDefault="00D66F74" w:rsidP="00DE1F0C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32EC5FC5" w14:textId="29CB8270" w:rsidR="00D66F74" w:rsidRPr="00834FE5" w:rsidRDefault="009E5FFF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26</w:t>
            </w:r>
          </w:p>
        </w:tc>
      </w:tr>
      <w:tr w:rsidR="00D66F74" w:rsidRPr="00834FE5" w14:paraId="2BA722B6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1F664336" w14:textId="2356D43F" w:rsidR="00D66F74" w:rsidRPr="00834FE5" w:rsidRDefault="00D66F74" w:rsidP="00DE1F0C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312D2311" w14:textId="34186986" w:rsidR="00D66F74" w:rsidRPr="00834FE5" w:rsidRDefault="009E5FFF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26</w:t>
            </w:r>
          </w:p>
        </w:tc>
      </w:tr>
      <w:tr w:rsidR="00D66F74" w:rsidRPr="00834FE5" w14:paraId="540FBC16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45EB6A4C" w14:textId="71F6C7AB" w:rsidR="00D66F74" w:rsidRPr="00834FE5" w:rsidRDefault="00D66F74" w:rsidP="00DE1F0C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359B8B4" w14:textId="2671F689" w:rsidR="00D66F74" w:rsidRPr="00834FE5" w:rsidRDefault="009E5FFF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27</w:t>
            </w:r>
          </w:p>
        </w:tc>
      </w:tr>
      <w:tr w:rsidR="00D66F74" w:rsidRPr="00834FE5" w14:paraId="03F52987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7AAF8B01" w14:textId="5DBF89E6" w:rsidR="00D66F74" w:rsidRPr="00834FE5" w:rsidRDefault="00D66F74" w:rsidP="00DE1F0C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3B749E99" w14:textId="00E687A2" w:rsidR="00D66F74" w:rsidRPr="00834FE5" w:rsidRDefault="009E5FFF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27</w:t>
            </w:r>
          </w:p>
        </w:tc>
      </w:tr>
      <w:tr w:rsidR="00D66F74" w:rsidRPr="00834FE5" w14:paraId="49F7343E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6F46E0A1" w14:textId="585E1F48" w:rsidR="00D66F74" w:rsidRPr="00834FE5" w:rsidRDefault="00D66F74" w:rsidP="00DE1F0C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0D24705C" w14:textId="30A43790" w:rsidR="00D66F74" w:rsidRPr="00834FE5" w:rsidRDefault="009E5FFF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28</w:t>
            </w:r>
          </w:p>
        </w:tc>
      </w:tr>
      <w:tr w:rsidR="00D66F74" w:rsidRPr="00834FE5" w14:paraId="6FDD7FF6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2B9BF88E" w14:textId="77777777" w:rsidR="00D66F74" w:rsidRPr="00834FE5" w:rsidRDefault="00D66F74" w:rsidP="00DE1F0C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199B24BF" w14:textId="4235C53A" w:rsidR="00D66F74" w:rsidRPr="00834FE5" w:rsidRDefault="009E5FFF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28</w:t>
            </w:r>
          </w:p>
        </w:tc>
      </w:tr>
      <w:tr w:rsidR="00D66F74" w:rsidRPr="00834FE5" w14:paraId="72E3B9B6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1F82F2A3" w14:textId="77777777" w:rsidR="00D66F74" w:rsidRPr="00834FE5" w:rsidRDefault="00D66F74" w:rsidP="00DE1F0C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DA30AD6" w14:textId="24AF9B8D" w:rsidR="00D66F74" w:rsidRPr="00834FE5" w:rsidRDefault="009E5FFF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29</w:t>
            </w:r>
          </w:p>
        </w:tc>
      </w:tr>
      <w:tr w:rsidR="00D66F74" w:rsidRPr="00834FE5" w14:paraId="1FA1CED0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255872A1" w14:textId="77777777" w:rsidR="00D66F74" w:rsidRPr="00834FE5" w:rsidRDefault="00D66F74" w:rsidP="00DE1F0C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4D32598A" w14:textId="25FEE8C6" w:rsidR="00D66F74" w:rsidRPr="00834FE5" w:rsidRDefault="009E5FFF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29</w:t>
            </w:r>
          </w:p>
        </w:tc>
      </w:tr>
      <w:tr w:rsidR="00D66F74" w:rsidRPr="00834FE5" w14:paraId="46DCDE24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1D87C693" w14:textId="1D09F097" w:rsidR="00D66F74" w:rsidRPr="00834FE5" w:rsidRDefault="009E5FFF" w:rsidP="00DE1F0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Zitronencreme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CD9B40A" w14:textId="514EAAA8" w:rsidR="00D66F74" w:rsidRPr="00834FE5" w:rsidRDefault="009E5FFF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30</w:t>
            </w:r>
          </w:p>
        </w:tc>
      </w:tr>
      <w:tr w:rsidR="00D66F74" w:rsidRPr="00834FE5" w14:paraId="0F7D7943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2242E452" w14:textId="1F64839A" w:rsidR="00D66F74" w:rsidRPr="00834FE5" w:rsidRDefault="009E5FFF" w:rsidP="00DE1F0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Himbeertraum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B3DDE13" w14:textId="274A2377" w:rsidR="00D66F74" w:rsidRPr="00834FE5" w:rsidRDefault="009E5FFF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30</w:t>
            </w:r>
          </w:p>
        </w:tc>
      </w:tr>
      <w:tr w:rsidR="00D66F74" w:rsidRPr="00834FE5" w14:paraId="2334C934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5BA1CAA4" w14:textId="571A0320" w:rsidR="00D66F74" w:rsidRPr="00834FE5" w:rsidRDefault="009E5FFF" w:rsidP="00DE1F0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Glühwein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68E7E478" w14:textId="70C50C75" w:rsidR="00D66F74" w:rsidRPr="00834FE5" w:rsidRDefault="009E5FFF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31</w:t>
            </w:r>
          </w:p>
        </w:tc>
      </w:tr>
      <w:tr w:rsidR="00D66F74" w:rsidRPr="00834FE5" w14:paraId="7B7518BD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3B17A22A" w14:textId="13187693" w:rsidR="00D66F74" w:rsidRPr="00834FE5" w:rsidRDefault="009E5FFF" w:rsidP="00DE1F0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Philadelphiatorte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14B4E9AC" w14:textId="3D40DA12" w:rsidR="00D66F74" w:rsidRPr="00834FE5" w:rsidRDefault="009E5FFF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31</w:t>
            </w:r>
          </w:p>
        </w:tc>
      </w:tr>
      <w:tr w:rsidR="00D66F74" w:rsidRPr="00834FE5" w14:paraId="3AADE572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5642FFC6" w14:textId="14C08118" w:rsidR="00D66F74" w:rsidRPr="00834FE5" w:rsidRDefault="009E5FFF" w:rsidP="00DE1F0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Rhabarberkuchen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635B252C" w14:textId="60BC7A40" w:rsidR="00D66F74" w:rsidRPr="00834FE5" w:rsidRDefault="009E5FFF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32</w:t>
            </w:r>
          </w:p>
        </w:tc>
      </w:tr>
      <w:tr w:rsidR="00D66F74" w:rsidRPr="00834FE5" w14:paraId="201F78D2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3C4825CC" w14:textId="379D6C29" w:rsidR="00D66F74" w:rsidRPr="00834FE5" w:rsidRDefault="009E5FFF" w:rsidP="00DE1F0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Tiramisu Chocolate Mousse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36DEE5B7" w14:textId="3756EDDE" w:rsidR="00D66F74" w:rsidRPr="00834FE5" w:rsidRDefault="009E5FFF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32</w:t>
            </w:r>
          </w:p>
        </w:tc>
      </w:tr>
      <w:tr w:rsidR="00D66F74" w:rsidRPr="00834FE5" w14:paraId="7E8EE454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726AD3DF" w14:textId="2C89B37B" w:rsidR="00D66F74" w:rsidRPr="00834FE5" w:rsidRDefault="00D66F74" w:rsidP="00DE1F0C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074F0C13" w14:textId="45DB1280" w:rsidR="00D66F74" w:rsidRPr="00834FE5" w:rsidRDefault="009E5FFF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33</w:t>
            </w:r>
          </w:p>
        </w:tc>
      </w:tr>
      <w:tr w:rsidR="00D66F74" w:rsidRPr="00834FE5" w14:paraId="565DA28B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4ADA69E5" w14:textId="39B73380" w:rsidR="00D66F74" w:rsidRPr="00834FE5" w:rsidRDefault="00D66F74" w:rsidP="00DE1F0C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381D47F0" w14:textId="13E5DA76" w:rsidR="00D66F74" w:rsidRPr="00834FE5" w:rsidRDefault="00D66F74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</w:t>
            </w:r>
            <w:r w:rsidR="009E5FFF">
              <w:rPr>
                <w:rFonts w:ascii="Bahnschrift Light" w:hAnsi="Bahnschrift Light"/>
              </w:rPr>
              <w:t>3</w:t>
            </w:r>
          </w:p>
        </w:tc>
      </w:tr>
      <w:tr w:rsidR="00D66F74" w:rsidRPr="00834FE5" w14:paraId="349B0161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61319EF6" w14:textId="0F02C51A" w:rsidR="00D66F74" w:rsidRPr="00834FE5" w:rsidRDefault="00D66F74" w:rsidP="00DE1F0C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47AC35DC" w14:textId="1ACB737B" w:rsidR="00D66F74" w:rsidRPr="00834FE5" w:rsidRDefault="009E5FFF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34</w:t>
            </w:r>
          </w:p>
        </w:tc>
      </w:tr>
      <w:tr w:rsidR="002873EB" w:rsidRPr="00834FE5" w14:paraId="216D425E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3990B284" w14:textId="78503AED" w:rsidR="002873EB" w:rsidRPr="00834FE5" w:rsidRDefault="002873EB" w:rsidP="002873EB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F1D4858" w14:textId="4ADD9ADB" w:rsidR="002873EB" w:rsidRPr="00834FE5" w:rsidRDefault="009E5FFF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34</w:t>
            </w:r>
          </w:p>
        </w:tc>
      </w:tr>
      <w:tr w:rsidR="002873EB" w:rsidRPr="00834FE5" w14:paraId="66B7299A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7797E749" w14:textId="1CC99A68" w:rsidR="002873EB" w:rsidRPr="00834FE5" w:rsidRDefault="00B70F36" w:rsidP="002873E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Einfaches Sauerteig-Weizenbrot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1990E53E" w14:textId="188059D3" w:rsidR="002873EB" w:rsidRPr="00834FE5" w:rsidRDefault="009E5FFF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35</w:t>
            </w:r>
          </w:p>
        </w:tc>
      </w:tr>
    </w:tbl>
    <w:p w14:paraId="255F1F78" w14:textId="25D4BAFB" w:rsidR="00D66F74" w:rsidRDefault="009141A0" w:rsidP="00E1022C">
      <w:r w:rsidRPr="009141A0">
        <w:drawing>
          <wp:anchor distT="0" distB="0" distL="114300" distR="114300" simplePos="0" relativeHeight="251849728" behindDoc="0" locked="0" layoutInCell="1" allowOverlap="1" wp14:anchorId="62425221" wp14:editId="3E6DFC7C">
            <wp:simplePos x="0" y="0"/>
            <wp:positionH relativeFrom="column">
              <wp:posOffset>4589145</wp:posOffset>
            </wp:positionH>
            <wp:positionV relativeFrom="paragraph">
              <wp:posOffset>3519805</wp:posOffset>
            </wp:positionV>
            <wp:extent cx="1212215" cy="883920"/>
            <wp:effectExtent l="0" t="0" r="6985" b="0"/>
            <wp:wrapNone/>
            <wp:docPr id="77" name="Bild 8" descr="Kekse auf Backbl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ekse auf Backble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1A0">
        <w:drawing>
          <wp:anchor distT="0" distB="0" distL="114300" distR="114300" simplePos="0" relativeHeight="251848704" behindDoc="0" locked="0" layoutInCell="1" allowOverlap="1" wp14:anchorId="7AC464F6" wp14:editId="6DC5201D">
            <wp:simplePos x="0" y="0"/>
            <wp:positionH relativeFrom="column">
              <wp:posOffset>4494530</wp:posOffset>
            </wp:positionH>
            <wp:positionV relativeFrom="paragraph">
              <wp:posOffset>2445385</wp:posOffset>
            </wp:positionV>
            <wp:extent cx="1306830" cy="912495"/>
            <wp:effectExtent l="0" t="0" r="7620" b="1905"/>
            <wp:wrapNone/>
            <wp:docPr id="73" name="Bild 30" descr="B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r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1A0">
        <w:drawing>
          <wp:anchor distT="0" distB="0" distL="114300" distR="114300" simplePos="0" relativeHeight="251847680" behindDoc="1" locked="0" layoutInCell="1" allowOverlap="1" wp14:anchorId="290402F5" wp14:editId="5F7A3160">
            <wp:simplePos x="0" y="0"/>
            <wp:positionH relativeFrom="margin">
              <wp:posOffset>4497070</wp:posOffset>
            </wp:positionH>
            <wp:positionV relativeFrom="paragraph">
              <wp:posOffset>988060</wp:posOffset>
            </wp:positionV>
            <wp:extent cx="1275080" cy="1310640"/>
            <wp:effectExtent l="0" t="0" r="1270" b="3810"/>
            <wp:wrapNone/>
            <wp:docPr id="71" name="Bild 18" descr="Ku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uch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1A0">
        <w:drawing>
          <wp:anchor distT="0" distB="0" distL="114300" distR="114300" simplePos="0" relativeHeight="251846656" behindDoc="0" locked="0" layoutInCell="1" allowOverlap="1" wp14:anchorId="708AC622" wp14:editId="467707FC">
            <wp:simplePos x="0" y="0"/>
            <wp:positionH relativeFrom="column">
              <wp:posOffset>4469765</wp:posOffset>
            </wp:positionH>
            <wp:positionV relativeFrom="paragraph">
              <wp:posOffset>-419735</wp:posOffset>
            </wp:positionV>
            <wp:extent cx="1300480" cy="1354455"/>
            <wp:effectExtent l="0" t="0" r="0" b="0"/>
            <wp:wrapNone/>
            <wp:docPr id="61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1A0">
        <w:drawing>
          <wp:anchor distT="0" distB="0" distL="114300" distR="114300" simplePos="0" relativeHeight="251845632" behindDoc="1" locked="0" layoutInCell="1" allowOverlap="1" wp14:anchorId="7C2AC7E0" wp14:editId="7229BE50">
            <wp:simplePos x="0" y="0"/>
            <wp:positionH relativeFrom="column">
              <wp:posOffset>4418330</wp:posOffset>
            </wp:positionH>
            <wp:positionV relativeFrom="paragraph">
              <wp:posOffset>5432425</wp:posOffset>
            </wp:positionV>
            <wp:extent cx="1351915" cy="1706880"/>
            <wp:effectExtent l="0" t="0" r="635" b="7620"/>
            <wp:wrapNone/>
            <wp:docPr id="58" name="Bild 6" descr="Schürze und Messlöff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hürze und Messlöffe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AC01E" w14:textId="64DCA159" w:rsidR="00D66F74" w:rsidRDefault="00D66F74">
      <w:r>
        <w:br w:type="page"/>
      </w:r>
    </w:p>
    <w:tbl>
      <w:tblPr>
        <w:tblStyle w:val="NormaleTabelle1"/>
        <w:tblpPr w:leftFromText="187" w:rightFromText="187" w:vertAnchor="page" w:horzAnchor="margin" w:tblpY="2262"/>
        <w:tblW w:w="599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4466"/>
        <w:gridCol w:w="1525"/>
      </w:tblGrid>
      <w:tr w:rsidR="00D66F74" w:rsidRPr="00834FE5" w14:paraId="0A022C0F" w14:textId="77777777" w:rsidTr="00DE1F0C">
        <w:trPr>
          <w:trHeight w:val="379"/>
        </w:trPr>
        <w:tc>
          <w:tcPr>
            <w:tcW w:w="599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4CA8FD17" w14:textId="77777777" w:rsidR="00D66F74" w:rsidRPr="00834FE5" w:rsidRDefault="00D66F74" w:rsidP="00DE1F0C">
            <w:pPr>
              <w:pStyle w:val="Textfeldberschrift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Rezepte</w:t>
            </w:r>
          </w:p>
        </w:tc>
      </w:tr>
      <w:tr w:rsidR="00D66F74" w:rsidRPr="00834FE5" w14:paraId="5F9F1CD6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1060E09E" w14:textId="7A1E42F4" w:rsidR="00D66F74" w:rsidRPr="00834FE5" w:rsidRDefault="00B70F36" w:rsidP="00DE1F0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Klassisches Baguette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6F95C478" w14:textId="32768EFB" w:rsidR="00D66F74" w:rsidRPr="00834FE5" w:rsidRDefault="00D66F74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35</w:t>
            </w:r>
          </w:p>
        </w:tc>
      </w:tr>
      <w:tr w:rsidR="00D66F74" w:rsidRPr="00834FE5" w14:paraId="20E61B38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762237A6" w14:textId="785A0659" w:rsidR="00D66F74" w:rsidRPr="00834FE5" w:rsidRDefault="00B203BF" w:rsidP="00DE1F0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Sandwichbrot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19BDC974" w14:textId="449D3827" w:rsidR="00D66F74" w:rsidRPr="00834FE5" w:rsidRDefault="00D66F74" w:rsidP="00DE1F0C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36</w:t>
            </w:r>
          </w:p>
        </w:tc>
      </w:tr>
      <w:tr w:rsidR="002873EB" w:rsidRPr="00834FE5" w14:paraId="3213B24F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36AEF009" w14:textId="69586FE3" w:rsidR="002873EB" w:rsidRPr="00834FE5" w:rsidRDefault="00B203BF" w:rsidP="002873E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Klassisches Weizenbrot</w:t>
            </w: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03B680D" w14:textId="3AE22F48" w:rsidR="002873EB" w:rsidRPr="00834FE5" w:rsidRDefault="002873EB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36</w:t>
            </w:r>
          </w:p>
        </w:tc>
      </w:tr>
      <w:tr w:rsidR="002873EB" w:rsidRPr="00834FE5" w14:paraId="6CA802E9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38AC56A5" w14:textId="00C94D08" w:rsidR="002873EB" w:rsidRPr="00834FE5" w:rsidRDefault="002873EB" w:rsidP="002873EB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4684B888" w14:textId="115CDB28" w:rsidR="002873EB" w:rsidRPr="00834FE5" w:rsidRDefault="002873EB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37</w:t>
            </w:r>
          </w:p>
        </w:tc>
      </w:tr>
      <w:tr w:rsidR="002873EB" w:rsidRPr="00834FE5" w14:paraId="466F87A1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048485C1" w14:textId="5509F8A5" w:rsidR="002873EB" w:rsidRPr="00834FE5" w:rsidRDefault="002873EB" w:rsidP="002873EB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6B0C002C" w14:textId="3E38C5B9" w:rsidR="002873EB" w:rsidRPr="00834FE5" w:rsidRDefault="002873EB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37</w:t>
            </w:r>
          </w:p>
        </w:tc>
      </w:tr>
      <w:tr w:rsidR="002873EB" w:rsidRPr="00834FE5" w14:paraId="187C4B83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3FB2F7D7" w14:textId="194A5E22" w:rsidR="002873EB" w:rsidRPr="00834FE5" w:rsidRDefault="002873EB" w:rsidP="002873EB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4FDAD077" w14:textId="2491C695" w:rsidR="002873EB" w:rsidRPr="00834FE5" w:rsidRDefault="002873EB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38</w:t>
            </w:r>
          </w:p>
        </w:tc>
      </w:tr>
      <w:tr w:rsidR="002873EB" w:rsidRPr="00834FE5" w14:paraId="593288AF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736991BD" w14:textId="77777777" w:rsidR="002873EB" w:rsidRPr="00834FE5" w:rsidRDefault="002873EB" w:rsidP="002873EB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340905DC" w14:textId="764106EE" w:rsidR="002873EB" w:rsidRPr="00834FE5" w:rsidRDefault="002873EB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38</w:t>
            </w:r>
          </w:p>
        </w:tc>
      </w:tr>
      <w:tr w:rsidR="002873EB" w:rsidRPr="00834FE5" w14:paraId="724EBAD8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02B29185" w14:textId="77777777" w:rsidR="002873EB" w:rsidRPr="00834FE5" w:rsidRDefault="002873EB" w:rsidP="002873EB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17855D08" w14:textId="5BD6F4F7" w:rsidR="002873EB" w:rsidRPr="00834FE5" w:rsidRDefault="002873EB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39</w:t>
            </w:r>
          </w:p>
        </w:tc>
      </w:tr>
      <w:tr w:rsidR="002873EB" w:rsidRPr="00834FE5" w14:paraId="6793E3B6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5162F77D" w14:textId="77777777" w:rsidR="002873EB" w:rsidRPr="00834FE5" w:rsidRDefault="002873EB" w:rsidP="002873EB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5CBD5C89" w14:textId="5630513D" w:rsidR="002873EB" w:rsidRPr="00834FE5" w:rsidRDefault="002873EB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39</w:t>
            </w:r>
          </w:p>
        </w:tc>
      </w:tr>
      <w:tr w:rsidR="002873EB" w:rsidRPr="00834FE5" w14:paraId="69368B76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2F93A532" w14:textId="77777777" w:rsidR="002873EB" w:rsidRPr="00834FE5" w:rsidRDefault="002873EB" w:rsidP="002873EB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4E352E1A" w14:textId="4C17546F" w:rsidR="002873EB" w:rsidRPr="00834FE5" w:rsidRDefault="002873EB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40</w:t>
            </w:r>
          </w:p>
        </w:tc>
      </w:tr>
      <w:tr w:rsidR="002873EB" w:rsidRPr="00834FE5" w14:paraId="57464A1E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6C911CE9" w14:textId="77777777" w:rsidR="002873EB" w:rsidRPr="00834FE5" w:rsidRDefault="002873EB" w:rsidP="002873EB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160EF7D4" w14:textId="2DE4DDC3" w:rsidR="002873EB" w:rsidRPr="00834FE5" w:rsidRDefault="002873EB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40</w:t>
            </w:r>
          </w:p>
        </w:tc>
      </w:tr>
      <w:tr w:rsidR="002873EB" w:rsidRPr="00834FE5" w14:paraId="1FA74A4D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3E965364" w14:textId="77777777" w:rsidR="002873EB" w:rsidRPr="00834FE5" w:rsidRDefault="002873EB" w:rsidP="002873EB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2809EBC9" w14:textId="3814D00A" w:rsidR="002873EB" w:rsidRPr="00834FE5" w:rsidRDefault="002873EB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41</w:t>
            </w:r>
          </w:p>
        </w:tc>
      </w:tr>
      <w:tr w:rsidR="002873EB" w:rsidRPr="00834FE5" w14:paraId="16751E33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6FDA1C00" w14:textId="77777777" w:rsidR="002873EB" w:rsidRPr="00834FE5" w:rsidRDefault="002873EB" w:rsidP="002873EB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1D711667" w14:textId="11694CA5" w:rsidR="002873EB" w:rsidRPr="00834FE5" w:rsidRDefault="002873EB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41</w:t>
            </w:r>
          </w:p>
        </w:tc>
      </w:tr>
      <w:tr w:rsidR="002873EB" w:rsidRPr="00834FE5" w14:paraId="2A2D80C6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26144785" w14:textId="77777777" w:rsidR="002873EB" w:rsidRPr="00834FE5" w:rsidRDefault="002873EB" w:rsidP="002873EB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3088D9C" w14:textId="74D421AD" w:rsidR="002873EB" w:rsidRPr="00834FE5" w:rsidRDefault="002873EB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42</w:t>
            </w:r>
          </w:p>
        </w:tc>
      </w:tr>
      <w:tr w:rsidR="002873EB" w:rsidRPr="00834FE5" w14:paraId="4C0B490C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2EB2035F" w14:textId="77777777" w:rsidR="002873EB" w:rsidRPr="00834FE5" w:rsidRDefault="002873EB" w:rsidP="002873EB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E382C60" w14:textId="52C528AD" w:rsidR="002873EB" w:rsidRPr="00834FE5" w:rsidRDefault="002873EB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42</w:t>
            </w:r>
          </w:p>
        </w:tc>
      </w:tr>
      <w:tr w:rsidR="002873EB" w:rsidRPr="00834FE5" w14:paraId="26CC0545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67FE3A08" w14:textId="77777777" w:rsidR="002873EB" w:rsidRPr="00834FE5" w:rsidRDefault="002873EB" w:rsidP="002873EB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1F053B98" w14:textId="21B16E1D" w:rsidR="002873EB" w:rsidRPr="00834FE5" w:rsidRDefault="002873EB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43</w:t>
            </w:r>
          </w:p>
        </w:tc>
      </w:tr>
      <w:tr w:rsidR="002873EB" w:rsidRPr="00834FE5" w14:paraId="1A2526C6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7BF2F3BE" w14:textId="77777777" w:rsidR="002873EB" w:rsidRPr="00834FE5" w:rsidRDefault="002873EB" w:rsidP="002873EB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327DAB66" w14:textId="215C00E9" w:rsidR="002873EB" w:rsidRPr="00834FE5" w:rsidRDefault="002873EB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43</w:t>
            </w:r>
          </w:p>
        </w:tc>
      </w:tr>
      <w:tr w:rsidR="002873EB" w:rsidRPr="00834FE5" w14:paraId="563803AC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1E4D2EAE" w14:textId="77777777" w:rsidR="002873EB" w:rsidRPr="00834FE5" w:rsidRDefault="002873EB" w:rsidP="002873EB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12049E42" w14:textId="1D98FC8A" w:rsidR="002873EB" w:rsidRPr="00834FE5" w:rsidRDefault="002873EB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44</w:t>
            </w:r>
          </w:p>
        </w:tc>
      </w:tr>
      <w:tr w:rsidR="002873EB" w:rsidRPr="00834FE5" w14:paraId="2BA1CFB2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3DF1B214" w14:textId="77777777" w:rsidR="002873EB" w:rsidRPr="00834FE5" w:rsidRDefault="002873EB" w:rsidP="002873EB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C4985E0" w14:textId="75A69AE2" w:rsidR="002873EB" w:rsidRPr="00834FE5" w:rsidRDefault="002873EB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44</w:t>
            </w:r>
          </w:p>
        </w:tc>
      </w:tr>
      <w:tr w:rsidR="002873EB" w:rsidRPr="00834FE5" w14:paraId="087DBF70" w14:textId="77777777" w:rsidTr="00DE1F0C">
        <w:trPr>
          <w:trHeight w:val="454"/>
        </w:trPr>
        <w:tc>
          <w:tcPr>
            <w:tcW w:w="44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79A9BA19" w14:textId="77777777" w:rsidR="002873EB" w:rsidRPr="00834FE5" w:rsidRDefault="002873EB" w:rsidP="002873EB">
            <w:pPr>
              <w:rPr>
                <w:rFonts w:ascii="Bahnschrift Light" w:hAnsi="Bahnschrift Light"/>
              </w:rPr>
            </w:pPr>
          </w:p>
        </w:tc>
        <w:tc>
          <w:tcPr>
            <w:tcW w:w="1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F555A7F" w14:textId="27E1B786" w:rsidR="002873EB" w:rsidRPr="00834FE5" w:rsidRDefault="002873EB" w:rsidP="002873EB">
            <w:pPr>
              <w:pStyle w:val="InhaltsverzeichnisSeitenzahlen"/>
              <w:framePr w:hSpace="0" w:wrap="auto" w:vAnchor="margin" w:hAnchor="text" w:xAlign="lef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45</w:t>
            </w:r>
          </w:p>
        </w:tc>
      </w:tr>
    </w:tbl>
    <w:p w14:paraId="389E26A1" w14:textId="581186AF" w:rsidR="00D66F74" w:rsidRDefault="00135D44">
      <w:r w:rsidRPr="00135D44">
        <w:drawing>
          <wp:anchor distT="0" distB="0" distL="114300" distR="114300" simplePos="0" relativeHeight="251767808" behindDoc="0" locked="0" layoutInCell="1" allowOverlap="1" wp14:anchorId="5AD7C5BE" wp14:editId="41744E08">
            <wp:simplePos x="0" y="0"/>
            <wp:positionH relativeFrom="column">
              <wp:posOffset>4587240</wp:posOffset>
            </wp:positionH>
            <wp:positionV relativeFrom="paragraph">
              <wp:posOffset>3474720</wp:posOffset>
            </wp:positionV>
            <wp:extent cx="1212215" cy="883920"/>
            <wp:effectExtent l="0" t="0" r="6985" b="0"/>
            <wp:wrapNone/>
            <wp:docPr id="57" name="Bild 8" descr="Kekse auf Backbl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ekse auf Backble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5D44">
        <w:drawing>
          <wp:anchor distT="0" distB="0" distL="114300" distR="114300" simplePos="0" relativeHeight="251766784" behindDoc="0" locked="0" layoutInCell="1" allowOverlap="1" wp14:anchorId="751B456D" wp14:editId="2EA4B56B">
            <wp:simplePos x="0" y="0"/>
            <wp:positionH relativeFrom="column">
              <wp:posOffset>4492625</wp:posOffset>
            </wp:positionH>
            <wp:positionV relativeFrom="paragraph">
              <wp:posOffset>2400300</wp:posOffset>
            </wp:positionV>
            <wp:extent cx="1306830" cy="912495"/>
            <wp:effectExtent l="0" t="0" r="7620" b="1905"/>
            <wp:wrapNone/>
            <wp:docPr id="56" name="Bild 30" descr="B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r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5D44">
        <w:drawing>
          <wp:anchor distT="0" distB="0" distL="114300" distR="114300" simplePos="0" relativeHeight="251765760" behindDoc="1" locked="0" layoutInCell="1" allowOverlap="1" wp14:anchorId="56604721" wp14:editId="0CE7AB56">
            <wp:simplePos x="0" y="0"/>
            <wp:positionH relativeFrom="margin">
              <wp:posOffset>4495165</wp:posOffset>
            </wp:positionH>
            <wp:positionV relativeFrom="paragraph">
              <wp:posOffset>942975</wp:posOffset>
            </wp:positionV>
            <wp:extent cx="1275080" cy="1310640"/>
            <wp:effectExtent l="0" t="0" r="1270" b="3810"/>
            <wp:wrapNone/>
            <wp:docPr id="55" name="Bild 18" descr="Ku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uch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5D44">
        <w:drawing>
          <wp:anchor distT="0" distB="0" distL="114300" distR="114300" simplePos="0" relativeHeight="251764736" behindDoc="0" locked="0" layoutInCell="1" allowOverlap="1" wp14:anchorId="0582CFD0" wp14:editId="5745A935">
            <wp:simplePos x="0" y="0"/>
            <wp:positionH relativeFrom="column">
              <wp:posOffset>4467860</wp:posOffset>
            </wp:positionH>
            <wp:positionV relativeFrom="paragraph">
              <wp:posOffset>-464820</wp:posOffset>
            </wp:positionV>
            <wp:extent cx="1300728" cy="1354822"/>
            <wp:effectExtent l="0" t="0" r="0" b="0"/>
            <wp:wrapNone/>
            <wp:docPr id="54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BCA">
        <w:rPr>
          <w:rFonts w:ascii="Times New Roman" w:hAnsi="Times New Roman" w:cs="Times New Roman"/>
          <w:color w:val="auto"/>
          <w:lang w:eastAsia="en-US"/>
        </w:rPr>
        <w:drawing>
          <wp:anchor distT="0" distB="0" distL="114300" distR="114300" simplePos="0" relativeHeight="251718656" behindDoc="1" locked="0" layoutInCell="1" allowOverlap="1" wp14:anchorId="617F7381" wp14:editId="350AB3F1">
            <wp:simplePos x="0" y="0"/>
            <wp:positionH relativeFrom="column">
              <wp:posOffset>4446270</wp:posOffset>
            </wp:positionH>
            <wp:positionV relativeFrom="paragraph">
              <wp:posOffset>5402580</wp:posOffset>
            </wp:positionV>
            <wp:extent cx="1352282" cy="1706880"/>
            <wp:effectExtent l="0" t="0" r="635" b="7620"/>
            <wp:wrapNone/>
            <wp:docPr id="46" name="Bild 6" descr="Schürze und Messlöff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hürze und Messlöffe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282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F74">
        <w:br w:type="page"/>
      </w:r>
    </w:p>
    <w:p w14:paraId="7A521B49" w14:textId="5CAB746B" w:rsidR="00C35620" w:rsidRPr="00AC172C" w:rsidRDefault="004F6748" w:rsidP="00E1022C">
      <w:r w:rsidRPr="00834FE5">
        <w:rPr>
          <w:rFonts w:ascii="Bahnschrift Light" w:hAnsi="Bahnschrift Light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690B41" wp14:editId="0269B8C9">
                <wp:simplePos x="0" y="0"/>
                <wp:positionH relativeFrom="column">
                  <wp:posOffset>2757805</wp:posOffset>
                </wp:positionH>
                <wp:positionV relativeFrom="paragraph">
                  <wp:posOffset>4330065</wp:posOffset>
                </wp:positionV>
                <wp:extent cx="2468880" cy="2978785"/>
                <wp:effectExtent l="0" t="3175" r="2540" b="0"/>
                <wp:wrapNone/>
                <wp:docPr id="38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297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14C37" w14:textId="7E03F126" w:rsidR="00DE1F0C" w:rsidRDefault="00DE1F0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90B41" id="Text Box 132" o:spid="_x0000_s1032" type="#_x0000_t202" style="position:absolute;margin-left:217.15pt;margin-top:340.95pt;width:194.4pt;height:234.55pt;z-index: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" filled="f" stroked="f">
                <v:textbox style="mso-fit-shape-to-text:t">
                  <w:txbxContent>
                    <w:p w14:paraId="69E14C37" w14:textId="7E03F126" w:rsidR="00DE1F0C" w:rsidRDefault="00DE1F0C"/>
                  </w:txbxContent>
                </v:textbox>
              </v:shape>
            </w:pict>
          </mc:Fallback>
        </mc:AlternateContent>
      </w:r>
    </w:p>
    <w:tbl>
      <w:tblPr>
        <w:tblStyle w:val="NormaleTabelle1"/>
        <w:tblpPr w:leftFromText="187" w:rightFromText="187" w:vertAnchor="page" w:horzAnchor="margin" w:tblpY="108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C35620" w:rsidRPr="00834FE5" w14:paraId="4BBEC686" w14:textId="77777777" w:rsidTr="00A0042E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3AEDB17C" w14:textId="77777777" w:rsidR="00C35620" w:rsidRPr="00834FE5" w:rsidRDefault="00BD4B49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Grünkohl</w:t>
            </w:r>
          </w:p>
        </w:tc>
      </w:tr>
      <w:tr w:rsidR="00C35620" w:rsidRPr="00834FE5" w14:paraId="281DBBE7" w14:textId="77777777" w:rsidTr="00A0042E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D2F2C5" w14:textId="77777777" w:rsidR="00C35620" w:rsidRPr="00834FE5" w:rsidRDefault="00C35620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7B86594" w14:textId="77777777" w:rsidR="00C35620" w:rsidRPr="00834FE5" w:rsidRDefault="00C35620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C35620" w:rsidRPr="00834FE5" w14:paraId="53D9B78C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BE5E4B" w14:textId="55161760" w:rsidR="00BD4B49" w:rsidRPr="00834FE5" w:rsidRDefault="00BD4B49" w:rsidP="00BD4B4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2500 g Grünkohl gefroren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37DEE0" w14:textId="77777777" w:rsidR="00C35620" w:rsidRPr="00834FE5" w:rsidRDefault="00BD4B49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4 kleine oder 2 große Pinkel häuten, in Butter mit geringer Temperatur anschmoren, danach Zwiebeln kleingeschnitten hinzufügen</w:t>
            </w:r>
          </w:p>
          <w:p w14:paraId="5ED4C1C0" w14:textId="7D736F7E" w:rsidR="00BD4B49" w:rsidRPr="00834FE5" w:rsidRDefault="00BD4B49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Gefroreren Grünkohl hinzufügen, Muskat, Pfeffer, Rinderbrühenpulver und 3-4 tl Senf hinzufügen und 4 Std sanft köcheln</w:t>
            </w:r>
          </w:p>
          <w:p w14:paraId="2AB2CA2C" w14:textId="4C83D559" w:rsidR="00BD4B49" w:rsidRPr="00834FE5" w:rsidRDefault="00BD4B49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Über Nacht ruhen lassen</w:t>
            </w:r>
          </w:p>
          <w:p w14:paraId="3DF20590" w14:textId="00D18BE5" w:rsidR="00BD4B49" w:rsidRPr="00834FE5" w:rsidRDefault="00BD4B49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¾ Paket Hafergrütze rein, 2-3 Stunden kochen und auf Flüssigkeit achten</w:t>
            </w:r>
          </w:p>
          <w:p w14:paraId="6C0E8BD0" w14:textId="0E50BCA3" w:rsidR="00BD4B49" w:rsidRPr="00834FE5" w:rsidRDefault="00BD4B49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Pinkel und Kassler hinzufügen, 2 Std Kochen</w:t>
            </w:r>
          </w:p>
          <w:p w14:paraId="659F7F83" w14:textId="77777777" w:rsidR="00BD4B49" w:rsidRPr="00834FE5" w:rsidRDefault="00BD4B49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(Alternativ Kassler im Backofen bei 160 Grad Ober- und Unterhitze eine Stunde backen)</w:t>
            </w:r>
          </w:p>
          <w:p w14:paraId="24052652" w14:textId="77777777" w:rsidR="00BD4B49" w:rsidRPr="00834FE5" w:rsidRDefault="00BD4B49">
            <w:pPr>
              <w:pStyle w:val="TextwAbstandvor"/>
              <w:rPr>
                <w:rFonts w:ascii="Bahnschrift Light" w:hAnsi="Bahnschrift Light"/>
              </w:rPr>
            </w:pPr>
          </w:p>
          <w:p w14:paraId="7D3420C2" w14:textId="520C7EA2" w:rsidR="00BD4B49" w:rsidRPr="00834FE5" w:rsidRDefault="00BD4B49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Als Beilage Kartoffeln und Senf</w:t>
            </w:r>
          </w:p>
        </w:tc>
      </w:tr>
      <w:tr w:rsidR="00C35620" w:rsidRPr="00834FE5" w14:paraId="50D0062D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63667A" w14:textId="6B23D8D0" w:rsidR="00C35620" w:rsidRPr="00834FE5" w:rsidRDefault="00BD4B49" w:rsidP="00BD4B4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2-3 Zwiebeln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5F3063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79EDA546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789DFBC" w14:textId="5AEDF65B" w:rsidR="00C35620" w:rsidRPr="00834FE5" w:rsidRDefault="00BD4B49" w:rsidP="00BD4B4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Hafergrütze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F592502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6A4DAE68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CEA6FAF" w14:textId="1770B185" w:rsidR="00C35620" w:rsidRPr="00834FE5" w:rsidRDefault="00BD4B49" w:rsidP="00BD4B4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Senf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8CB4CCA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6BF7D90A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28C17E" w14:textId="3DCD9158" w:rsidR="00C35620" w:rsidRPr="00834FE5" w:rsidRDefault="00BD4B49" w:rsidP="00BD4B4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1 KG Pinkel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93E653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2F494667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E4E3B23" w14:textId="6ECF88C5" w:rsidR="00C35620" w:rsidRPr="00834FE5" w:rsidRDefault="00BD4B4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1 KG Kassler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3F73C6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709E0236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91E9E3C" w14:textId="08AC9A37" w:rsidR="00C35620" w:rsidRPr="00834FE5" w:rsidRDefault="00BD4B4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Salz, Pfeffer, Rinderbrühe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A91BD9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58D68A2C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C7BC29" w14:textId="77777777" w:rsidR="00C35620" w:rsidRPr="00834FE5" w:rsidRDefault="00C35620" w:rsidP="008B36E9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8A7C7D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150CDF29" w14:textId="77777777" w:rsidR="00C35620" w:rsidRPr="00834FE5" w:rsidRDefault="00C35620">
      <w:pPr>
        <w:rPr>
          <w:rFonts w:ascii="Bahnschrift Light" w:hAnsi="Bahnschrift Light"/>
        </w:rPr>
      </w:pPr>
    </w:p>
    <w:tbl>
      <w:tblPr>
        <w:tblStyle w:val="NormaleTabelle1"/>
        <w:tblpPr w:leftFromText="187" w:rightFromText="187" w:vertAnchor="page" w:horzAnchor="margin" w:tblpY="500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ED7BD4" w:rsidRPr="00834FE5" w14:paraId="32EABE2B" w14:textId="77777777" w:rsidTr="00ED7BD4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2F3582E1" w14:textId="775BB5EA" w:rsidR="00ED7BD4" w:rsidRPr="00834FE5" w:rsidRDefault="00ED7BD4" w:rsidP="00ED7BD4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Nudeln, Hackfleisch</w:t>
            </w:r>
            <w:r>
              <w:rPr>
                <w:rFonts w:ascii="Bahnschrift Light" w:hAnsi="Bahnschrift Light"/>
              </w:rPr>
              <w:t xml:space="preserve"> und </w:t>
            </w:r>
            <w:r w:rsidRPr="00834FE5">
              <w:rPr>
                <w:rFonts w:ascii="Bahnschrift Light" w:hAnsi="Bahnschrift Light"/>
              </w:rPr>
              <w:t>Brokkoli</w:t>
            </w:r>
          </w:p>
        </w:tc>
      </w:tr>
      <w:tr w:rsidR="00ED7BD4" w:rsidRPr="00834FE5" w14:paraId="306EC159" w14:textId="77777777" w:rsidTr="00ED7BD4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8E3596" w14:textId="77777777" w:rsidR="00ED7BD4" w:rsidRPr="00834FE5" w:rsidRDefault="00ED7BD4" w:rsidP="00ED7BD4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AA9DA6" w14:textId="77777777" w:rsidR="00ED7BD4" w:rsidRPr="00834FE5" w:rsidRDefault="00ED7BD4" w:rsidP="00ED7BD4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ED7BD4" w:rsidRPr="00834FE5" w14:paraId="0B51520D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3FC3738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Nudeln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DF288D" w14:textId="77777777" w:rsidR="00ED7BD4" w:rsidRPr="00834FE5" w:rsidRDefault="00ED7BD4" w:rsidP="00ED7BD4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Nudeln und Brokkoli kochen, Nudeln leicht unterkochen</w:t>
            </w:r>
          </w:p>
          <w:p w14:paraId="15236E76" w14:textId="77777777" w:rsidR="00ED7BD4" w:rsidRPr="00834FE5" w:rsidRDefault="00ED7BD4" w:rsidP="00ED7BD4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Hackfleisch anbraten, Nudeln und Brokkoli hinzufügen, mit dem Gewürzsalz abschmecken</w:t>
            </w:r>
          </w:p>
        </w:tc>
      </w:tr>
      <w:tr w:rsidR="00ED7BD4" w:rsidRPr="00834FE5" w14:paraId="77466449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9C58481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Hackfleisch (Rind)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792327" w14:textId="77777777" w:rsidR="00ED7BD4" w:rsidRPr="00834FE5" w:rsidRDefault="00ED7BD4" w:rsidP="00ED7BD4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D7BD4" w:rsidRPr="00834FE5" w14:paraId="0177FBBD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822B8B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Gewürzsalz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6CD6A68" w14:textId="77777777" w:rsidR="00ED7BD4" w:rsidRPr="00834FE5" w:rsidRDefault="00ED7BD4" w:rsidP="00ED7BD4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D7BD4" w:rsidRPr="00834FE5" w14:paraId="6994829E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30140F9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Brokkoli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2267CF5" w14:textId="77777777" w:rsidR="00ED7BD4" w:rsidRPr="00834FE5" w:rsidRDefault="00ED7BD4" w:rsidP="00ED7BD4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29D9DBAC" w14:textId="4A6182CB" w:rsidR="00C35620" w:rsidRPr="00834FE5" w:rsidRDefault="00B77878">
      <w:pPr>
        <w:pStyle w:val="berschrift2"/>
        <w:rPr>
          <w:rFonts w:ascii="Bahnschrift Light" w:hAnsi="Bahnschrift Light"/>
        </w:rPr>
      </w:pPr>
      <w:r>
        <w:rPr>
          <w:rFonts w:ascii="Times New Roman" w:hAnsi="Times New Roman"/>
          <w:b/>
          <w:caps w:val="0"/>
          <w:lang w:eastAsia="en-US"/>
        </w:rPr>
        <w:drawing>
          <wp:anchor distT="0" distB="0" distL="114300" distR="114300" simplePos="0" relativeHeight="251732992" behindDoc="0" locked="0" layoutInCell="1" allowOverlap="1" wp14:anchorId="59F9A6BF" wp14:editId="45AFED75">
            <wp:simplePos x="0" y="0"/>
            <wp:positionH relativeFrom="column">
              <wp:posOffset>4512945</wp:posOffset>
            </wp:positionH>
            <wp:positionV relativeFrom="paragraph">
              <wp:posOffset>2842895</wp:posOffset>
            </wp:positionV>
            <wp:extent cx="1300728" cy="1354822"/>
            <wp:effectExtent l="0" t="0" r="0" b="0"/>
            <wp:wrapNone/>
            <wp:docPr id="11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620" w:rsidRPr="00834FE5">
        <w:rPr>
          <w:rFonts w:ascii="Bahnschrift Light" w:hAnsi="Bahnschrift Light"/>
        </w:rPr>
        <w:br w:type="page"/>
      </w:r>
    </w:p>
    <w:tbl>
      <w:tblPr>
        <w:tblStyle w:val="NormaleTabelle1"/>
        <w:tblpPr w:leftFromText="187" w:rightFromText="187" w:vertAnchor="page" w:horzAnchor="margin" w:tblpY="108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C35620" w:rsidRPr="00834FE5" w14:paraId="48D19507" w14:textId="77777777" w:rsidTr="00A0042E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25CD1CAB" w14:textId="558A05C0" w:rsidR="00C35620" w:rsidRPr="00834FE5" w:rsidRDefault="00834FE5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lastRenderedPageBreak/>
              <w:t>Bolognese</w:t>
            </w:r>
          </w:p>
        </w:tc>
      </w:tr>
      <w:tr w:rsidR="00C35620" w:rsidRPr="00834FE5" w14:paraId="7450DB94" w14:textId="77777777" w:rsidTr="00A0042E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B4EFD45" w14:textId="77777777" w:rsidR="00C35620" w:rsidRPr="00834FE5" w:rsidRDefault="00C35620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056FDBC" w14:textId="77777777" w:rsidR="00C35620" w:rsidRPr="00834FE5" w:rsidRDefault="00C35620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C35620" w:rsidRPr="00834FE5" w14:paraId="37A35A3C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04A524" w14:textId="4A25AAB6" w:rsidR="00C35620" w:rsidRPr="00834FE5" w:rsidRDefault="002C0C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Olivenöl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2F0211" w14:textId="09C315C7" w:rsidR="00C35620" w:rsidRDefault="002C0C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Zwiebeln, Sellerie und Karotten in Butter und Olivenöl anschmoren</w:t>
            </w:r>
          </w:p>
          <w:p w14:paraId="3D9796E9" w14:textId="4A3A4E4C" w:rsidR="002C0C03" w:rsidRDefault="002C0C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Hackfleisch hinzufügen</w:t>
            </w:r>
          </w:p>
          <w:p w14:paraId="26931706" w14:textId="3CF0D0F2" w:rsidR="002C0C03" w:rsidRDefault="002C0C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Salz, Pfeffer und Muskat hinzufügen</w:t>
            </w:r>
          </w:p>
          <w:p w14:paraId="4E4C8050" w14:textId="77777777" w:rsidR="002C0C03" w:rsidRDefault="002C0C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Milch hinzufügen, Kochen bis die meiste Milch verdampft ist</w:t>
            </w:r>
          </w:p>
          <w:p w14:paraId="04B72F1C" w14:textId="77777777" w:rsidR="002C0C03" w:rsidRDefault="002C0C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Weißwein hinzufügen und letzten Schritt wiederholen</w:t>
            </w:r>
          </w:p>
          <w:p w14:paraId="5BAC6F78" w14:textId="77777777" w:rsidR="002C0C03" w:rsidRDefault="002C0C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Tomaten hinzufügen</w:t>
            </w:r>
          </w:p>
          <w:p w14:paraId="2E87CE86" w14:textId="77777777" w:rsidR="002C0C03" w:rsidRDefault="002C0C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Auf niedriger Hitzer leicht simmern für 4-6 Stunden</w:t>
            </w:r>
          </w:p>
          <w:p w14:paraId="52596B15" w14:textId="77777777" w:rsidR="002C0C03" w:rsidRDefault="002C0C03">
            <w:pPr>
              <w:pStyle w:val="TextwAbstandvor"/>
              <w:rPr>
                <w:rFonts w:ascii="Bahnschrift Light" w:hAnsi="Bahnschrift Light"/>
              </w:rPr>
            </w:pPr>
          </w:p>
          <w:p w14:paraId="164030F8" w14:textId="1C682CF6" w:rsidR="002C0C03" w:rsidRPr="00834FE5" w:rsidRDefault="002C0C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Mit Pasta der Wahl servieren, oder Lasagne machen.</w:t>
            </w:r>
          </w:p>
        </w:tc>
      </w:tr>
      <w:tr w:rsidR="00C35620" w:rsidRPr="00834FE5" w14:paraId="75AEC1B7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0C975DC" w14:textId="7A10ABF8" w:rsidR="00C35620" w:rsidRPr="00834FE5" w:rsidRDefault="002C0C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Butter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BBB2608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2F59159C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4A8E41" w14:textId="69E9135B" w:rsidR="00C35620" w:rsidRPr="00834FE5" w:rsidRDefault="002C0C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Zwiebel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40285B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7FC9E14E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79EC064" w14:textId="0892FC12" w:rsidR="00C35620" w:rsidRPr="00834FE5" w:rsidRDefault="002C0C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Selleriestaude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477113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185A0EFD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D573D4" w14:textId="14295F57" w:rsidR="00C35620" w:rsidRPr="00834FE5" w:rsidRDefault="002C0C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Karotten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C98E04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4EAAD17A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1FDCA17" w14:textId="14030B7B" w:rsidR="00C35620" w:rsidRPr="00834FE5" w:rsidRDefault="002C0C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600 g Rinderhack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03EA774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564AEC4F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3301FA" w14:textId="649F5CD9" w:rsidR="00C35620" w:rsidRPr="00834FE5" w:rsidRDefault="002C0C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380 ml Milch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DF8053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3E531A6E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3586BB8" w14:textId="05795BB2" w:rsidR="00C35620" w:rsidRPr="00834FE5" w:rsidRDefault="002C0C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400 ml Weißwein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2291D3A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6954E8CA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529B811" w14:textId="346AE9A0" w:rsidR="00C35620" w:rsidRPr="00834FE5" w:rsidRDefault="002C0C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800 g Dosentomaten (San Marzano wenn möglich)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87304D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087E017B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738018" w14:textId="7DCF142B" w:rsidR="00C35620" w:rsidRPr="00834FE5" w:rsidRDefault="002C0C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Wasser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F061C71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19F5C61F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0B8AC5" w14:textId="605E37C4" w:rsidR="00C35620" w:rsidRPr="00834FE5" w:rsidRDefault="002C0C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Salz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D7A586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072B4C77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4BE4ED5" w14:textId="35786852" w:rsidR="00C35620" w:rsidRPr="00834FE5" w:rsidRDefault="002C0C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Pfeffer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3E3045E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1A1077E0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3211B31" w14:textId="6BFD5CA0" w:rsidR="00C35620" w:rsidRPr="00834FE5" w:rsidRDefault="002C0C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Muskatnuss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1CF5DA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219548AE" w14:textId="375293C9" w:rsidR="00C35620" w:rsidRPr="00834FE5" w:rsidRDefault="00C35620">
      <w:pPr>
        <w:rPr>
          <w:rFonts w:ascii="Bahnschrift Light" w:hAnsi="Bahnschrift Light"/>
        </w:rPr>
      </w:pPr>
    </w:p>
    <w:tbl>
      <w:tblPr>
        <w:tblStyle w:val="NormaleTabelle1"/>
        <w:tblpPr w:leftFromText="187" w:rightFromText="187" w:vertAnchor="page" w:horzAnchor="margin" w:tblpY="544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ED7BD4" w:rsidRPr="00834FE5" w14:paraId="24DC2064" w14:textId="77777777" w:rsidTr="00ED7BD4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30B82E7C" w14:textId="77777777" w:rsidR="00ED7BD4" w:rsidRPr="00834FE5" w:rsidRDefault="00ED7BD4" w:rsidP="00ED7BD4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Chili</w:t>
            </w:r>
            <w:r w:rsidRPr="00834FE5">
              <w:rPr>
                <w:rFonts w:ascii="Bahnschrift Light" w:hAnsi="Bahnschrift Light"/>
              </w:rPr>
              <w:t> </w:t>
            </w:r>
          </w:p>
        </w:tc>
      </w:tr>
      <w:tr w:rsidR="00ED7BD4" w:rsidRPr="00834FE5" w14:paraId="50817FDE" w14:textId="77777777" w:rsidTr="00ED7BD4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BD371E6" w14:textId="77777777" w:rsidR="00ED7BD4" w:rsidRPr="00834FE5" w:rsidRDefault="00ED7BD4" w:rsidP="00ED7BD4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9C548AA" w14:textId="77777777" w:rsidR="00ED7BD4" w:rsidRPr="00834FE5" w:rsidRDefault="00ED7BD4" w:rsidP="00ED7BD4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ED7BD4" w:rsidRPr="00834FE5" w14:paraId="4CF66916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31346E3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Sonnenblumenöl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9320C5" w14:textId="77777777" w:rsidR="00ED7BD4" w:rsidRDefault="00ED7BD4" w:rsidP="00ED7BD4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3D5D6E7" wp14:editId="2DA22F17">
                      <wp:simplePos x="0" y="0"/>
                      <wp:positionH relativeFrom="page">
                        <wp:posOffset>1135380</wp:posOffset>
                      </wp:positionH>
                      <wp:positionV relativeFrom="page">
                        <wp:posOffset>4874895</wp:posOffset>
                      </wp:positionV>
                      <wp:extent cx="3173095" cy="2502535"/>
                      <wp:effectExtent l="0" t="0" r="1270" b="2540"/>
                      <wp:wrapNone/>
                      <wp:docPr id="29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3095" cy="2502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C2AEC8" w14:textId="77777777" w:rsidR="00DE1F0C" w:rsidRDefault="00DE1F0C" w:rsidP="00ED7BD4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5D6E7" id="Text Box 149" o:spid="_x0000_s1033" type="#_x0000_t202" style="position:absolute;margin-left:89.4pt;margin-top:383.85pt;width:249.85pt;height:197.05pt;z-index:25171763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" filled="f" stroked="f">
                      <v:textbox style="mso-fit-shape-to-text:t">
                        <w:txbxContent>
                          <w:p w14:paraId="7DC2AEC8" w14:textId="77777777" w:rsidR="00DE1F0C" w:rsidRDefault="00DE1F0C" w:rsidP="00ED7BD4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Bahnschrift Light" w:hAnsi="Bahnschrift Light"/>
              </w:rPr>
              <w:t>Zwiebeln und Hackfleisch und Salz anbraten bis Flüssigkeit verdampft ist</w:t>
            </w:r>
          </w:p>
          <w:p w14:paraId="585D0925" w14:textId="77777777" w:rsidR="00ED7BD4" w:rsidRDefault="00ED7BD4" w:rsidP="00ED7BD4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Restliche Gewürze abgesehen vom Kakao mischen und mit dem Knoblauch hinzufügen, leicht anschwitzen</w:t>
            </w:r>
          </w:p>
          <w:p w14:paraId="0434B9A5" w14:textId="77777777" w:rsidR="00ED7BD4" w:rsidRDefault="00ED7BD4" w:rsidP="00ED7BD4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Bier und Kakao hinzufügen</w:t>
            </w:r>
          </w:p>
          <w:p w14:paraId="75C2A350" w14:textId="77777777" w:rsidR="00ED7BD4" w:rsidRDefault="00ED7BD4" w:rsidP="00ED7BD4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Kurz danach Tomaten hinzufügen</w:t>
            </w:r>
          </w:p>
          <w:p w14:paraId="470032FE" w14:textId="77777777" w:rsidR="00ED7BD4" w:rsidRDefault="00ED7BD4" w:rsidP="00ED7BD4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30-60 min Simmern</w:t>
            </w:r>
          </w:p>
          <w:p w14:paraId="6DB108B9" w14:textId="77777777" w:rsidR="00ED7BD4" w:rsidRDefault="00ED7BD4" w:rsidP="00ED7BD4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Paprika und Bohnen hinzufügen</w:t>
            </w:r>
          </w:p>
          <w:p w14:paraId="3BA881DD" w14:textId="77777777" w:rsidR="00ED7BD4" w:rsidRDefault="00ED7BD4" w:rsidP="00ED7BD4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Je nach Bedarf Wasser hinzufügen</w:t>
            </w:r>
          </w:p>
          <w:p w14:paraId="4A8AE169" w14:textId="77777777" w:rsidR="00ED7BD4" w:rsidRPr="00834FE5" w:rsidRDefault="00ED7BD4" w:rsidP="00ED7BD4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30 min Simmern</w:t>
            </w:r>
          </w:p>
        </w:tc>
      </w:tr>
      <w:tr w:rsidR="00ED7BD4" w:rsidRPr="00834FE5" w14:paraId="4A762656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42A5912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Kg Hackfleisch(Rind)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7A7C67C" w14:textId="77777777" w:rsidR="00ED7BD4" w:rsidRPr="00834FE5" w:rsidRDefault="00ED7BD4" w:rsidP="00ED7BD4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D7BD4" w:rsidRPr="00834FE5" w14:paraId="1523506C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1A9A04A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 Knoblauchzehen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76F1B3" w14:textId="77777777" w:rsidR="00ED7BD4" w:rsidRPr="00834FE5" w:rsidRDefault="00ED7BD4" w:rsidP="00ED7BD4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D7BD4" w:rsidRPr="00834FE5" w14:paraId="3FC719F8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D10466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Flasche Bier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BA26345" w14:textId="77777777" w:rsidR="00ED7BD4" w:rsidRPr="00834FE5" w:rsidRDefault="00ED7BD4" w:rsidP="00ED7BD4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D7BD4" w:rsidRPr="00834FE5" w14:paraId="0B03FD6C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3C1902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400 g Dosentomaten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0983A5E" w14:textId="77777777" w:rsidR="00ED7BD4" w:rsidRPr="00834FE5" w:rsidRDefault="00ED7BD4" w:rsidP="00ED7BD4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D7BD4" w:rsidRPr="00834FE5" w14:paraId="6526D12C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1DC079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Wasser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6DAA31" w14:textId="77777777" w:rsidR="00ED7BD4" w:rsidRPr="00834FE5" w:rsidRDefault="00ED7BD4" w:rsidP="00ED7BD4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D7BD4" w:rsidRPr="00834FE5" w14:paraId="51540088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3367BE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Grüne Paprika oder Chilis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1FA6EF" w14:textId="77777777" w:rsidR="00ED7BD4" w:rsidRPr="00834FE5" w:rsidRDefault="00ED7BD4" w:rsidP="00ED7BD4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D7BD4" w:rsidRPr="00834FE5" w14:paraId="4D80CC36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EA535DA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350 g Pintobohnen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0FBADF" w14:textId="77777777" w:rsidR="00ED7BD4" w:rsidRPr="00834FE5" w:rsidRDefault="00ED7BD4" w:rsidP="00ED7BD4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D7BD4" w:rsidRPr="00834FE5" w14:paraId="7AE54110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270D3B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1-2 Zwiebel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337391" w14:textId="77777777" w:rsidR="00ED7BD4" w:rsidRPr="00834FE5" w:rsidRDefault="00ED7BD4" w:rsidP="00ED7BD4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D7BD4" w:rsidRPr="00834FE5" w14:paraId="1A63921A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7FDF647" w14:textId="723CB1F7" w:rsidR="00ED7BD4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TL Salz, 1 TL Pfeffer, 3 TL Ancho-Chili-Pulver</w:t>
            </w:r>
          </w:p>
          <w:p w14:paraId="74DDD82F" w14:textId="127E42DD" w:rsidR="00ED7BD4" w:rsidRPr="00834FE5" w:rsidRDefault="00F16BB0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1 EL </w:t>
            </w:r>
            <w:r w:rsidR="00ED7BD4">
              <w:rPr>
                <w:rFonts w:ascii="Bahnschrift Light" w:hAnsi="Bahnschrift Light"/>
              </w:rPr>
              <w:t xml:space="preserve">Kreuzkümmel,1 TL-Spitze Zimt, 2 TL Paprika, 1 TL Kakaopulver ungesüßt, 1 TL Oregano, 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BB6D78" w14:textId="77777777" w:rsidR="00ED7BD4" w:rsidRPr="00834FE5" w:rsidRDefault="00ED7BD4" w:rsidP="00ED7BD4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040218E9" w14:textId="0484AA46" w:rsidR="00C35620" w:rsidRPr="00834FE5" w:rsidRDefault="00B77878">
      <w:pPr>
        <w:pStyle w:val="berschrift2"/>
        <w:rPr>
          <w:rFonts w:ascii="Bahnschrift Light" w:hAnsi="Bahnschrift Light"/>
        </w:rPr>
      </w:pPr>
      <w:r>
        <w:rPr>
          <w:rFonts w:ascii="Times New Roman" w:hAnsi="Times New Roman"/>
          <w:b/>
          <w:caps w:val="0"/>
          <w:lang w:eastAsia="en-US"/>
        </w:rPr>
        <w:drawing>
          <wp:anchor distT="0" distB="0" distL="114300" distR="114300" simplePos="0" relativeHeight="251735040" behindDoc="0" locked="0" layoutInCell="1" allowOverlap="1" wp14:anchorId="7084E318" wp14:editId="4865C366">
            <wp:simplePos x="0" y="0"/>
            <wp:positionH relativeFrom="column">
              <wp:posOffset>4519399</wp:posOffset>
            </wp:positionH>
            <wp:positionV relativeFrom="paragraph">
              <wp:posOffset>3011593</wp:posOffset>
            </wp:positionV>
            <wp:extent cx="1300728" cy="1354822"/>
            <wp:effectExtent l="0" t="0" r="0" b="0"/>
            <wp:wrapNone/>
            <wp:docPr id="16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620" w:rsidRPr="00834FE5">
        <w:rPr>
          <w:rFonts w:ascii="Bahnschrift Light" w:hAnsi="Bahnschrift Light"/>
        </w:rPr>
        <w:br w:type="page"/>
      </w:r>
    </w:p>
    <w:tbl>
      <w:tblPr>
        <w:tblStyle w:val="NormaleTabelle1"/>
        <w:tblpPr w:leftFromText="187" w:rightFromText="187" w:vertAnchor="page" w:horzAnchor="margin" w:tblpY="108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C35620" w:rsidRPr="00834FE5" w14:paraId="28ACD83A" w14:textId="77777777" w:rsidTr="00A0042E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5F8266C1" w14:textId="5C7640A7" w:rsidR="00C35620" w:rsidRPr="00834FE5" w:rsidRDefault="007C569A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Refried Beans</w:t>
            </w:r>
          </w:p>
        </w:tc>
      </w:tr>
      <w:tr w:rsidR="00C35620" w:rsidRPr="00834FE5" w14:paraId="053DDAED" w14:textId="77777777" w:rsidTr="00A0042E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EFE1F2" w14:textId="77777777" w:rsidR="00C35620" w:rsidRPr="00834FE5" w:rsidRDefault="00C35620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BBAF38" w14:textId="77777777" w:rsidR="00C35620" w:rsidRPr="00834FE5" w:rsidRDefault="00C35620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C35620" w:rsidRPr="00834FE5" w14:paraId="064CC3E2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10478EF" w14:textId="4D674A07" w:rsidR="00C35620" w:rsidRPr="00834FE5" w:rsidRDefault="007C569A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500 g getrocknete Pintobohnen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47A470" w14:textId="77777777" w:rsidR="00C35620" w:rsidRDefault="007C569A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Bohnen über Nacht einweichen lassen</w:t>
            </w:r>
          </w:p>
          <w:p w14:paraId="69BA712E" w14:textId="77777777" w:rsidR="007C569A" w:rsidRDefault="007C569A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Bohnen mit ganzen Knoblauchzehen, Oregano</w:t>
            </w:r>
            <w:r w:rsidR="00C44CA6">
              <w:rPr>
                <w:rFonts w:ascii="Bahnschrift Light" w:hAnsi="Bahnschrift Light"/>
              </w:rPr>
              <w:t xml:space="preserve"> 90 min kochen (oder bis die Bohnen weich sind)</w:t>
            </w:r>
          </w:p>
          <w:p w14:paraId="1CB25A15" w14:textId="77777777" w:rsidR="00C44CA6" w:rsidRDefault="00C44CA6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50 g Schmalz in Pfanne verflüssigen, Zwiebeln kleingeschnitten anschmoren, Salz hinzufügen</w:t>
            </w:r>
          </w:p>
          <w:p w14:paraId="05240498" w14:textId="77777777" w:rsidR="00C44CA6" w:rsidRDefault="00C44CA6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Zwiebeln lange anbraten, bis leicht Braun</w:t>
            </w:r>
          </w:p>
          <w:p w14:paraId="35AB1D0D" w14:textId="77777777" w:rsidR="00C44CA6" w:rsidRDefault="00C44CA6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Serrano-Paprika und Chipotle hinzufügen</w:t>
            </w:r>
          </w:p>
          <w:p w14:paraId="58AB70B3" w14:textId="77777777" w:rsidR="00C44CA6" w:rsidRDefault="00C44CA6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Kurz anbraten, dann die Bohnen ohne Wasser hinzufügen, Flüssigkeit behalten</w:t>
            </w:r>
          </w:p>
          <w:p w14:paraId="13A04391" w14:textId="5FDD0319" w:rsidR="00C44CA6" w:rsidRPr="00834FE5" w:rsidRDefault="00C44CA6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So viel Stampfen und so viel Flüssigkeit hinzufügen bis gewünschte Konsistenz erreicht ist</w:t>
            </w:r>
          </w:p>
        </w:tc>
      </w:tr>
      <w:tr w:rsidR="00C35620" w:rsidRPr="00834FE5" w14:paraId="0AC739EB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035D0A" w14:textId="3458CF05" w:rsidR="00C35620" w:rsidRPr="00834FE5" w:rsidRDefault="007C569A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 Knoblauchzehen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151B5A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6CAAA051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805A758" w14:textId="4CE4FD08" w:rsidR="00C35620" w:rsidRPr="00834FE5" w:rsidRDefault="007C569A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TL Oreganoo, 2 TL Salz, 1 TL Chipotle</w:t>
            </w:r>
            <w:r w:rsidR="00C44CA6">
              <w:rPr>
                <w:rFonts w:ascii="Bahnschrift Light" w:hAnsi="Bahnschrift Light"/>
              </w:rPr>
              <w:t>pulver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BF18C93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42646F8B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8D5371D" w14:textId="3B8F0724" w:rsidR="00C35620" w:rsidRPr="00834FE5" w:rsidRDefault="00C44CA6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2-3 Zwiebeln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6B03EC2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262E27AF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21803E3" w14:textId="251A729A" w:rsidR="00C35620" w:rsidRPr="00834FE5" w:rsidRDefault="00C76DEC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EL</w:t>
            </w:r>
            <w:r w:rsidR="00C44CA6">
              <w:rPr>
                <w:rFonts w:ascii="Bahnschrift Light" w:hAnsi="Bahnschrift Light"/>
              </w:rPr>
              <w:t xml:space="preserve"> Serrano-Paprika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59CD85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35620" w:rsidRPr="00834FE5" w14:paraId="6A993C70" w14:textId="77777777" w:rsidTr="00A0042E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B5192C" w14:textId="77777777" w:rsidR="00C35620" w:rsidRPr="00834FE5" w:rsidRDefault="00C35620" w:rsidP="00D41EC5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939A74" w14:textId="77777777" w:rsidR="00C35620" w:rsidRPr="00834FE5" w:rsidRDefault="00C35620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2C204121" w14:textId="633CEA29" w:rsidR="00C35620" w:rsidRPr="00834FE5" w:rsidRDefault="00C35620">
      <w:pPr>
        <w:rPr>
          <w:rFonts w:ascii="Bahnschrift Light" w:hAnsi="Bahnschrift Light"/>
        </w:rPr>
      </w:pPr>
    </w:p>
    <w:tbl>
      <w:tblPr>
        <w:tblStyle w:val="NormaleTabelle1"/>
        <w:tblpPr w:leftFromText="187" w:rightFromText="187" w:vertAnchor="page" w:horzAnchor="margin" w:tblpY="433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ED7BD4" w:rsidRPr="00834FE5" w14:paraId="229FB5E1" w14:textId="77777777" w:rsidTr="00ED7BD4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45532ADA" w14:textId="77777777" w:rsidR="00ED7BD4" w:rsidRPr="00834FE5" w:rsidRDefault="00ED7BD4" w:rsidP="00ED7BD4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rotes Curry</w:t>
            </w:r>
          </w:p>
        </w:tc>
      </w:tr>
      <w:tr w:rsidR="00ED7BD4" w:rsidRPr="00834FE5" w14:paraId="5BF26857" w14:textId="77777777" w:rsidTr="00ED7BD4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11338E" w14:textId="77777777" w:rsidR="00ED7BD4" w:rsidRPr="00834FE5" w:rsidRDefault="00ED7BD4" w:rsidP="00ED7BD4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2F3BEFC" w14:textId="77777777" w:rsidR="00ED7BD4" w:rsidRPr="00834FE5" w:rsidRDefault="00ED7BD4" w:rsidP="00ED7BD4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ED7BD4" w:rsidRPr="00834FE5" w14:paraId="18251667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99C48B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Zwiebel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1611C5" w14:textId="77777777" w:rsidR="00ED7BD4" w:rsidRDefault="00ED7BD4" w:rsidP="00ED7BD4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2FCD28B" wp14:editId="0825DF76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25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E94044" w14:textId="77777777" w:rsidR="00DE1F0C" w:rsidRDefault="00DE1F0C" w:rsidP="00ED7BD4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CD28B" id="Text Box 143" o:spid="_x0000_s1034" type="#_x0000_t202" style="position:absolute;margin-left:91.3pt;margin-top:407.35pt;width:249.8pt;height:157.9pt;z-index:25171558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" filled="f" stroked="f">
                      <v:textbox style="mso-fit-shape-to-text:t">
                        <w:txbxContent>
                          <w:p w14:paraId="2EE94044" w14:textId="77777777" w:rsidR="00DE1F0C" w:rsidRDefault="00DE1F0C" w:rsidP="00ED7BD4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Bahnschrift Light" w:hAnsi="Bahnschrift Light"/>
              </w:rPr>
              <w:t>Zwiebeln und Gemüse anbraten bis fast Gar</w:t>
            </w:r>
          </w:p>
          <w:p w14:paraId="5CB45D0D" w14:textId="77777777" w:rsidR="00ED7BD4" w:rsidRDefault="00ED7BD4" w:rsidP="00ED7BD4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Chilipaste hinzufügen</w:t>
            </w:r>
          </w:p>
          <w:p w14:paraId="0E629531" w14:textId="77777777" w:rsidR="00ED7BD4" w:rsidRDefault="00ED7BD4" w:rsidP="00ED7BD4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Schweinefleisch separat braten und mit Tomaten dazugeben</w:t>
            </w:r>
          </w:p>
          <w:p w14:paraId="770227A1" w14:textId="77777777" w:rsidR="00ED7BD4" w:rsidRDefault="00ED7BD4" w:rsidP="00ED7BD4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Sahne oder Kokosmilch hinzugeben (je länger die Kokosmilch kocht, desto weniger Eigengeschmack hat sie)</w:t>
            </w:r>
          </w:p>
          <w:p w14:paraId="28B7397C" w14:textId="77777777" w:rsidR="00ED7BD4" w:rsidRPr="00834FE5" w:rsidRDefault="00ED7BD4" w:rsidP="00ED7BD4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So lange kochen wie gewünscht (30-90 min)</w:t>
            </w:r>
          </w:p>
        </w:tc>
      </w:tr>
      <w:tr w:rsidR="00ED7BD4" w:rsidRPr="00834FE5" w14:paraId="3960E289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D9246A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EL Chilipaste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56DCC8" w14:textId="77777777" w:rsidR="00ED7BD4" w:rsidRPr="00834FE5" w:rsidRDefault="00ED7BD4" w:rsidP="00ED7BD4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D7BD4" w:rsidRPr="00834FE5" w14:paraId="32F3DD9D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DF819A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400 g mageres Schweinefleisch oder Tofu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7BD700" w14:textId="77777777" w:rsidR="00ED7BD4" w:rsidRPr="00834FE5" w:rsidRDefault="00ED7BD4" w:rsidP="00ED7BD4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D7BD4" w:rsidRPr="00834FE5" w14:paraId="4F04DCF1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08995DE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Tomaten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9474A94" w14:textId="77777777" w:rsidR="00ED7BD4" w:rsidRPr="00834FE5" w:rsidRDefault="00ED7BD4" w:rsidP="00ED7BD4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D7BD4" w:rsidRPr="00834FE5" w14:paraId="5926F15C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9CE6D7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Sahne oder Kokosmilch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507F0E" w14:textId="77777777" w:rsidR="00ED7BD4" w:rsidRPr="00834FE5" w:rsidRDefault="00ED7BD4" w:rsidP="00ED7BD4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D7BD4" w:rsidRPr="00834FE5" w14:paraId="01EFEE48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60635E1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400 g Gemüse nach Wahl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74DE24F" w14:textId="77777777" w:rsidR="00ED7BD4" w:rsidRPr="00834FE5" w:rsidRDefault="00ED7BD4" w:rsidP="00ED7BD4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D7BD4" w:rsidRPr="00834FE5" w14:paraId="43078818" w14:textId="77777777" w:rsidTr="00ED7BD4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C95041D" w14:textId="77777777" w:rsidR="00ED7BD4" w:rsidRPr="00834FE5" w:rsidRDefault="00ED7BD4" w:rsidP="00ED7BD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Tomaten und/oder Paprikamark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BCBC313" w14:textId="77777777" w:rsidR="00ED7BD4" w:rsidRPr="00834FE5" w:rsidRDefault="00ED7BD4" w:rsidP="00ED7BD4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2E98F262" w14:textId="109B393D" w:rsidR="00C35620" w:rsidRPr="00834FE5" w:rsidRDefault="00B77878">
      <w:pPr>
        <w:rPr>
          <w:rFonts w:ascii="Bahnschrift Light" w:hAnsi="Bahnschrift Light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737088" behindDoc="0" locked="0" layoutInCell="1" allowOverlap="1" wp14:anchorId="2DEF837F" wp14:editId="357788BA">
            <wp:simplePos x="0" y="0"/>
            <wp:positionH relativeFrom="column">
              <wp:posOffset>4520669</wp:posOffset>
            </wp:positionH>
            <wp:positionV relativeFrom="paragraph">
              <wp:posOffset>2994660</wp:posOffset>
            </wp:positionV>
            <wp:extent cx="1300728" cy="1354822"/>
            <wp:effectExtent l="0" t="0" r="0" b="0"/>
            <wp:wrapNone/>
            <wp:docPr id="17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620" w:rsidRPr="00834FE5">
        <w:rPr>
          <w:rFonts w:ascii="Bahnschrift Light" w:hAnsi="Bahnschrift Light"/>
        </w:rPr>
        <w:br w:type="page"/>
      </w: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834FE5" w:rsidRPr="00834FE5" w14:paraId="5809A87B" w14:textId="77777777" w:rsidTr="00834FE5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526717D2" w14:textId="4AE06614" w:rsidR="00834FE5" w:rsidRPr="00834FE5" w:rsidRDefault="003A114E" w:rsidP="00834FE5">
            <w:pPr>
              <w:pStyle w:val="Rezepttitel"/>
              <w:framePr w:wrap="around" w:vAnchor="pag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O</w:t>
            </w:r>
            <w:r w:rsidR="00C56E03">
              <w:rPr>
                <w:rFonts w:ascii="Bahnschrift Light" w:hAnsi="Bahnschrift Light"/>
              </w:rPr>
              <w:t>s</w:t>
            </w:r>
            <w:r>
              <w:rPr>
                <w:rFonts w:ascii="Bahnschrift Light" w:hAnsi="Bahnschrift Light"/>
              </w:rPr>
              <w:t>sobucco</w:t>
            </w:r>
          </w:p>
        </w:tc>
      </w:tr>
      <w:tr w:rsidR="00834FE5" w:rsidRPr="00834FE5" w14:paraId="0F56F8AD" w14:textId="77777777" w:rsidTr="00834FE5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59164AF" w14:textId="77777777" w:rsidR="00834FE5" w:rsidRPr="00834FE5" w:rsidRDefault="00834FE5" w:rsidP="00834FE5">
            <w:pPr>
              <w:pStyle w:val="Text"/>
              <w:framePr w:wrap="around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5D03390" w14:textId="77777777" w:rsidR="00834FE5" w:rsidRPr="00834FE5" w:rsidRDefault="00834FE5" w:rsidP="00834FE5">
            <w:pPr>
              <w:pStyle w:val="Text"/>
              <w:framePr w:wrap="around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834FE5" w:rsidRPr="00834FE5" w14:paraId="108E36E5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8EC4C4" w14:textId="49A425B6" w:rsidR="00834FE5" w:rsidRPr="00834FE5" w:rsidRDefault="003A114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Kalbshaxenscheiben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CFAAB6" w14:textId="1279AC91" w:rsidR="00834FE5" w:rsidRDefault="003A114E" w:rsidP="00834FE5">
            <w:pPr>
              <w:pStyle w:val="TextwAbstandvor"/>
              <w:framePr w:hSpace="187" w:wrap="around" w:vAnchor="page" w:hAnchor="margin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Haxen Salzen und Pfeffern, in Mehl wenden und in Olivenöl braten bis gut gebräunt und beiseitestellen</w:t>
            </w:r>
          </w:p>
          <w:p w14:paraId="10F9449F" w14:textId="77777777" w:rsidR="003A114E" w:rsidRDefault="003A114E" w:rsidP="00834FE5">
            <w:pPr>
              <w:pStyle w:val="TextwAbstandvor"/>
              <w:framePr w:hSpace="187" w:wrap="around" w:vAnchor="page" w:hAnchor="margin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Möhren, Sellerie und Zwiebeln würfeln</w:t>
            </w:r>
          </w:p>
          <w:p w14:paraId="20D4791E" w14:textId="7566A3CD" w:rsidR="003A114E" w:rsidRDefault="003A114E" w:rsidP="00834FE5">
            <w:pPr>
              <w:pStyle w:val="TextwAbstandvor"/>
              <w:framePr w:hSpace="187" w:wrap="around" w:vAnchor="page" w:hAnchor="margin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Frischen Rosmarin und Salbei mit dem Knoblauch fein hacken und in der Pfanne mit dem Gemüse (außer den Tomaten) kräftig anrösten</w:t>
            </w:r>
          </w:p>
          <w:p w14:paraId="57BF25BF" w14:textId="77777777" w:rsidR="003A114E" w:rsidRDefault="003A114E" w:rsidP="00834FE5">
            <w:pPr>
              <w:pStyle w:val="TextwAbstandvor"/>
              <w:framePr w:hSpace="187" w:wrap="around" w:vAnchor="page" w:hAnchor="margin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Beinscheiben dazugeben und mit Weißwein ablöschen und verdampfen lassen</w:t>
            </w:r>
          </w:p>
          <w:p w14:paraId="094845F5" w14:textId="77777777" w:rsidR="003A114E" w:rsidRDefault="003A114E" w:rsidP="00834FE5">
            <w:pPr>
              <w:pStyle w:val="TextwAbstandvor"/>
              <w:framePr w:hSpace="187" w:wrap="around" w:vAnchor="page" w:hAnchor="margin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Brühe, Tomaten, Oregano und Thymian dazugeben</w:t>
            </w:r>
          </w:p>
          <w:p w14:paraId="7E1F445A" w14:textId="076681C6" w:rsidR="003A114E" w:rsidRPr="00834FE5" w:rsidRDefault="003A114E" w:rsidP="00834FE5">
            <w:pPr>
              <w:pStyle w:val="TextwAbstandvor"/>
              <w:framePr w:hSpace="187" w:wrap="around" w:vAnchor="page" w:hAnchor="margin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Aufkochen und bei schwacher Hitze 2-2,5 Stunden Simmern  lassen</w:t>
            </w:r>
          </w:p>
        </w:tc>
      </w:tr>
      <w:tr w:rsidR="00834FE5" w:rsidRPr="00834FE5" w14:paraId="4AD95A34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DCAEF5" w14:textId="1F7E79BC" w:rsidR="00834FE5" w:rsidRPr="00834FE5" w:rsidRDefault="003A114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2 Staudensellerie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F30B695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3FD0FDF8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F666232" w14:textId="65AF97DE" w:rsidR="00834FE5" w:rsidRPr="00834FE5" w:rsidRDefault="003A114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Karotten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D1E1D1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7A0390CF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ABF446" w14:textId="6E9ECBE6" w:rsidR="00834FE5" w:rsidRPr="00834FE5" w:rsidRDefault="003A114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Zwiebel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2C711D3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52232EEA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5D74823" w14:textId="0ED804D8" w:rsidR="00834FE5" w:rsidRPr="00834FE5" w:rsidRDefault="003A114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125 ml Weißwein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EF75921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4D4965DC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ACB9E60" w14:textId="0881C168" w:rsidR="00834FE5" w:rsidRPr="00834FE5" w:rsidRDefault="003A114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250 ml Rinderbrühe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0879AC5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1D4E99FD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3D59126" w14:textId="2F4C5A25" w:rsidR="00834FE5" w:rsidRPr="00834FE5" w:rsidRDefault="003A114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Knoblauchzehen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32E2BAF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39BBDE04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B764857" w14:textId="33EF8A10" w:rsidR="00834FE5" w:rsidRPr="00834FE5" w:rsidRDefault="003A114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Zweige Rosmarin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C222C0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5F98C901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741171E" w14:textId="7FFD6C75" w:rsidR="00834FE5" w:rsidRPr="00834FE5" w:rsidRDefault="003A114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Zweige Salbei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20C7AC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1EE42F5B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3641C0F" w14:textId="1F51A721" w:rsidR="00834FE5" w:rsidRPr="00834FE5" w:rsidRDefault="003A114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TL Thymian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95261F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73F4AC9B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F98376" w14:textId="4C855BDB" w:rsidR="00834FE5" w:rsidRPr="00834FE5" w:rsidRDefault="003A114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TL Oregano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93511B2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161D7236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C8EB970" w14:textId="520D913B" w:rsidR="00834FE5" w:rsidRPr="00834FE5" w:rsidRDefault="003A114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500 g Dosentomaten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6CAC5E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30630060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2B32FDA" w14:textId="27E560A4" w:rsidR="003F1DF7" w:rsidRPr="003F1DF7" w:rsidRDefault="003A114E" w:rsidP="003F1DF7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Gremolata:1 Zitronenschale, 1 Knoblauchzehe, ½ Bund Petersilie klein gehackt mischen und als Beilage servieren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F3F7472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531C4A6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05B573B" w14:textId="341FAA52" w:rsidR="003F1DF7" w:rsidRDefault="003F1DF7" w:rsidP="003F1DF7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Salz und Pfeffer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B2E2AED" w14:textId="77777777" w:rsidR="003F1DF7" w:rsidRPr="00834FE5" w:rsidRDefault="003F1DF7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2E361FB0" w14:textId="77777777" w:rsidTr="00834FE5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4076F231" w14:textId="27D7FF6F" w:rsidR="00834FE5" w:rsidRPr="00834FE5" w:rsidRDefault="00B537FE" w:rsidP="00834FE5">
            <w:pPr>
              <w:pStyle w:val="Rezepttitel"/>
              <w:framePr w:wrap="around" w:vAnchor="pag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Chicken Tikka Masala</w:t>
            </w:r>
          </w:p>
        </w:tc>
      </w:tr>
      <w:tr w:rsidR="00834FE5" w:rsidRPr="00834FE5" w14:paraId="2D18D0D4" w14:textId="77777777" w:rsidTr="00834FE5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D6A6D44" w14:textId="77777777" w:rsidR="00834FE5" w:rsidRPr="00834FE5" w:rsidRDefault="00834FE5" w:rsidP="00834FE5">
            <w:pPr>
              <w:pStyle w:val="Text"/>
              <w:framePr w:wrap="around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6EEAABD" w14:textId="77777777" w:rsidR="00834FE5" w:rsidRPr="00834FE5" w:rsidRDefault="00834FE5" w:rsidP="00834FE5">
            <w:pPr>
              <w:pStyle w:val="Text"/>
              <w:framePr w:wrap="around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834FE5" w:rsidRPr="00834FE5" w14:paraId="2B71D3CE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C102963" w14:textId="5507B5FB" w:rsidR="00834FE5" w:rsidRPr="00834FE5" w:rsidRDefault="00B537F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750 g Hühnchen</w:t>
            </w:r>
            <w:r w:rsidR="00785B94">
              <w:rPr>
                <w:rFonts w:ascii="Bahnschrift Light" w:hAnsi="Bahnschrift Light"/>
              </w:rPr>
              <w:t xml:space="preserve"> (Brust oder Schenkel)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12F0F9E" w14:textId="77777777" w:rsidR="00834FE5" w:rsidRDefault="00834FE5" w:rsidP="00834FE5">
            <w:pPr>
              <w:pStyle w:val="TextwAbstandvor"/>
              <w:framePr w:hSpace="187" w:wrap="around" w:vAnchor="page" w:hAnchor="margin" w:y="1081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236214" wp14:editId="2876629F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64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F10711" w14:textId="2D2756CF" w:rsidR="00DE1F0C" w:rsidRDefault="00DE1F0C" w:rsidP="00834FE5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36214" id="_x0000_s1035" type="#_x0000_t202" style="position:absolute;margin-left:91.3pt;margin-top:407.35pt;width:249.8pt;height:157.9pt;z-index:2516715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" filled="f" stroked="f">
                      <v:textbox style="mso-fit-shape-to-text:t">
                        <w:txbxContent>
                          <w:p w14:paraId="71F10711" w14:textId="2D2756CF" w:rsidR="00DE1F0C" w:rsidRDefault="00DE1F0C" w:rsidP="00834FE5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B537FE">
              <w:rPr>
                <w:rFonts w:ascii="Bahnschrift Light" w:hAnsi="Bahnschrift Light"/>
              </w:rPr>
              <w:t>Hühnerfleisch mit Sonnenblumenöl,Salz, Pfeffer, Kurkuka, Garam Masala, Kreuzkümmel, Korianderpulver, geräucherter Paprika und Kardamom mischen</w:t>
            </w:r>
          </w:p>
          <w:p w14:paraId="7081E0AD" w14:textId="77777777" w:rsidR="00B537FE" w:rsidRDefault="00B537FE" w:rsidP="00834FE5">
            <w:pPr>
              <w:pStyle w:val="TextwAbstandvor"/>
              <w:framePr w:hSpace="187" w:wrap="around" w:vAnchor="page" w:hAnchor="margin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Mariniertes Fleisch in geklärter Butter anbraten mit hoher Hitze</w:t>
            </w:r>
          </w:p>
          <w:p w14:paraId="42699036" w14:textId="77777777" w:rsidR="002659A7" w:rsidRDefault="002659A7" w:rsidP="00834FE5">
            <w:pPr>
              <w:pStyle w:val="TextwAbstandvor"/>
              <w:framePr w:hSpace="187" w:wrap="around" w:vAnchor="page" w:hAnchor="margin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Hühnerfleisch umfüllen, Zwiebeln anbraten bis Weich, Tomatenmark hinzufügen bis Tomatenmark leicht karamellisiert</w:t>
            </w:r>
          </w:p>
          <w:p w14:paraId="1BE06EC0" w14:textId="77777777" w:rsidR="002659A7" w:rsidRDefault="002659A7" w:rsidP="00834FE5">
            <w:pPr>
              <w:pStyle w:val="TextwAbstandvor"/>
              <w:framePr w:hSpace="187" w:wrap="around" w:vAnchor="page" w:hAnchor="margin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Knoblauch und Ingwer hinzufügen</w:t>
            </w:r>
          </w:p>
          <w:p w14:paraId="5800AB62" w14:textId="77777777" w:rsidR="002659A7" w:rsidRDefault="002659A7" w:rsidP="00834FE5">
            <w:pPr>
              <w:pStyle w:val="TextwAbstandvor"/>
              <w:framePr w:hSpace="187" w:wrap="around" w:vAnchor="page" w:hAnchor="margin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Mit Tomaten ablöschen</w:t>
            </w:r>
          </w:p>
          <w:p w14:paraId="5199E7EF" w14:textId="77777777" w:rsidR="002659A7" w:rsidRDefault="002659A7" w:rsidP="00834FE5">
            <w:pPr>
              <w:pStyle w:val="TextwAbstandvor"/>
              <w:framePr w:hSpace="187" w:wrap="around" w:vAnchor="page" w:hAnchor="margin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Sahne oder Kokosmilch und Hühnerbrühe hinzufügen</w:t>
            </w:r>
          </w:p>
          <w:p w14:paraId="675734BF" w14:textId="77777777" w:rsidR="002659A7" w:rsidRDefault="002659A7" w:rsidP="00834FE5">
            <w:pPr>
              <w:pStyle w:val="TextwAbstandvor"/>
              <w:framePr w:hSpace="187" w:wrap="around" w:vAnchor="page" w:hAnchor="margin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15 min köcheln</w:t>
            </w:r>
            <w:r w:rsidR="00785B94">
              <w:rPr>
                <w:rFonts w:ascii="Bahnschrift Light" w:hAnsi="Bahnschrift Light"/>
              </w:rPr>
              <w:t>, währenddessen Hähnchen kleinschneiden</w:t>
            </w:r>
          </w:p>
          <w:p w14:paraId="00450631" w14:textId="3AEE525A" w:rsidR="00785B94" w:rsidRDefault="00785B94" w:rsidP="00834FE5">
            <w:pPr>
              <w:pStyle w:val="TextwAbstandvor"/>
              <w:framePr w:hSpace="187" w:wrap="around" w:vAnchor="page" w:hAnchor="margin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Frischen Koriander, Chililflocken und Fleisch hinzufügen</w:t>
            </w:r>
          </w:p>
          <w:p w14:paraId="3ED4BF56" w14:textId="77777777" w:rsidR="00785B94" w:rsidRDefault="00785B94" w:rsidP="00834FE5">
            <w:pPr>
              <w:pStyle w:val="TextwAbstandvor"/>
              <w:framePr w:hSpace="187" w:wrap="around" w:vAnchor="page" w:hAnchor="margin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10-15 simmern</w:t>
            </w:r>
          </w:p>
          <w:p w14:paraId="296E1ADE" w14:textId="77777777" w:rsidR="00785B94" w:rsidRDefault="00785B94" w:rsidP="00834FE5">
            <w:pPr>
              <w:pStyle w:val="TextwAbstandvor"/>
              <w:framePr w:hSpace="187" w:wrap="around" w:vAnchor="page" w:hAnchor="margin" w:y="1081"/>
              <w:rPr>
                <w:rFonts w:ascii="Bahnschrift Light" w:hAnsi="Bahnschrift Light"/>
              </w:rPr>
            </w:pPr>
          </w:p>
          <w:p w14:paraId="031082AD" w14:textId="0F6EF9B4" w:rsidR="00785B94" w:rsidRPr="00834FE5" w:rsidRDefault="00785B94" w:rsidP="00834FE5">
            <w:pPr>
              <w:pStyle w:val="TextwAbstandvor"/>
              <w:framePr w:hSpace="187" w:wrap="around" w:vAnchor="page" w:hAnchor="margin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Mit Reis und optional Limette servieren</w:t>
            </w:r>
          </w:p>
        </w:tc>
      </w:tr>
      <w:tr w:rsidR="00834FE5" w:rsidRPr="00834FE5" w14:paraId="5CE38DE0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D75F14" w14:textId="67B6B3B6" w:rsidR="00834FE5" w:rsidRPr="00834FE5" w:rsidRDefault="00B537F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Sonnenblumenöl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675990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1B48C333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5AB4667" w14:textId="77777777" w:rsidR="00834FE5" w:rsidRDefault="00B537F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TL Salz, 1 TL Kurkuma, 2 TL garam Masala, 2 TL Kreuzkümmel, 1 TL Koriander, 1-TL-Spitze Kardamon, ½ TL Pfeffer, 1 TL geräucherte Paprika.</w:t>
            </w:r>
          </w:p>
          <w:p w14:paraId="20C6BCCB" w14:textId="6C1FC5EB" w:rsidR="00B537FE" w:rsidRPr="00834FE5" w:rsidRDefault="00B537F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2-3 </w:t>
            </w:r>
            <w:r w:rsidR="00C76DEC">
              <w:rPr>
                <w:rFonts w:ascii="Bahnschrift Light" w:hAnsi="Bahnschrift Light"/>
              </w:rPr>
              <w:t>E</w:t>
            </w:r>
            <w:r>
              <w:rPr>
                <w:rFonts w:ascii="Bahnschrift Light" w:hAnsi="Bahnschrift Light"/>
              </w:rPr>
              <w:t>L geklärte Butter, ½ TL Chiliflocken, 2 TL frischer Koriander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345793D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70B49188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1752B2F" w14:textId="770581F8" w:rsidR="00834FE5" w:rsidRPr="00834FE5" w:rsidRDefault="00B537F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</w:t>
            </w:r>
            <w:r w:rsidR="002659A7">
              <w:rPr>
                <w:rFonts w:ascii="Bahnschrift Light" w:hAnsi="Bahnschrift Light"/>
              </w:rPr>
              <w:t>-2</w:t>
            </w:r>
            <w:r>
              <w:rPr>
                <w:rFonts w:ascii="Bahnschrift Light" w:hAnsi="Bahnschrift Light"/>
              </w:rPr>
              <w:t xml:space="preserve"> Zwiebel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0688A3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0F8E26FD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3FF0B6" w14:textId="64D4A388" w:rsidR="00834FE5" w:rsidRPr="00834FE5" w:rsidRDefault="00B537F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60 g Tomatenmark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025BF1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2809C3C2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7A63BE" w14:textId="0A3515E3" w:rsidR="00834FE5" w:rsidRPr="00834FE5" w:rsidRDefault="00B537F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 Knoblauchzehen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15153D5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3DD2A759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9A7B7DB" w14:textId="429E4945" w:rsidR="00834FE5" w:rsidRPr="00834FE5" w:rsidRDefault="00B537F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TL Ingwer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450B63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20593481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56AE356" w14:textId="322CE284" w:rsidR="00834FE5" w:rsidRPr="00834FE5" w:rsidRDefault="00B537F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300 g Dosentomaten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0A04A90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6368E5B0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9400991" w14:textId="1232A42C" w:rsidR="00834FE5" w:rsidRPr="00834FE5" w:rsidRDefault="00B537F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Eine Dose Kokosmilch oder Sahne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BBB057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6599EB25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407EA2" w14:textId="00D1B02B" w:rsidR="00834FE5" w:rsidRPr="00834FE5" w:rsidRDefault="00B537FE" w:rsidP="00834FE5">
            <w:pPr>
              <w:pStyle w:val="Zutaten"/>
              <w:framePr w:wrap="around" w:y="1081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300 ml Hühnerbrühe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746E3B2" w14:textId="77777777" w:rsidR="00834FE5" w:rsidRPr="00834FE5" w:rsidRDefault="00834FE5" w:rsidP="00834FE5">
            <w:pPr>
              <w:framePr w:hSpace="187" w:wrap="around" w:vAnchor="page" w:hAnchor="margin" w:y="1081"/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3C9756BE" w14:textId="5C11D43C" w:rsidR="00C35620" w:rsidRDefault="00C35620">
      <w:pPr>
        <w:pStyle w:val="Einfhrungstext"/>
        <w:framePr w:wrap="around"/>
        <w:rPr>
          <w:rFonts w:ascii="Bahnschrift Light" w:hAnsi="Bahnschrift Light"/>
        </w:rPr>
      </w:pPr>
    </w:p>
    <w:p w14:paraId="3307D7BE" w14:textId="77777777" w:rsidR="00D67150" w:rsidRPr="00834FE5" w:rsidRDefault="00D67150">
      <w:pPr>
        <w:pStyle w:val="Einfhrungstext"/>
        <w:framePr w:wrap="around"/>
        <w:rPr>
          <w:rFonts w:ascii="Bahnschrift Light" w:hAnsi="Bahnschrift Light"/>
        </w:rPr>
      </w:pPr>
    </w:p>
    <w:p w14:paraId="238F45EC" w14:textId="77777777" w:rsidR="00834FE5" w:rsidRPr="00834FE5" w:rsidRDefault="00834FE5">
      <w:pPr>
        <w:rPr>
          <w:rFonts w:ascii="Bahnschrift Light" w:hAnsi="Bahnschrift Light" w:cs="Times New Roman"/>
          <w:lang w:bidi="de-DE"/>
        </w:rPr>
      </w:pPr>
    </w:p>
    <w:p w14:paraId="44209373" w14:textId="4DF1A38C" w:rsidR="00834FE5" w:rsidRPr="00834FE5" w:rsidRDefault="00B77878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739136" behindDoc="0" locked="0" layoutInCell="1" allowOverlap="1" wp14:anchorId="4A1C233A" wp14:editId="6D2A3F34">
            <wp:simplePos x="0" y="0"/>
            <wp:positionH relativeFrom="column">
              <wp:posOffset>4520669</wp:posOffset>
            </wp:positionH>
            <wp:positionV relativeFrom="paragraph">
              <wp:posOffset>2987040</wp:posOffset>
            </wp:positionV>
            <wp:extent cx="1300728" cy="1354822"/>
            <wp:effectExtent l="0" t="0" r="0" b="0"/>
            <wp:wrapNone/>
            <wp:docPr id="19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FE5" w:rsidRPr="00834FE5">
        <w:rPr>
          <w:rFonts w:ascii="Bahnschrift Light" w:hAnsi="Bahnschrift Light" w:cs="Times New Roman"/>
          <w:lang w:bidi="de-DE"/>
        </w:rPr>
        <w:br w:type="page"/>
      </w: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834FE5" w:rsidRPr="00834FE5" w14:paraId="41D9D1D2" w14:textId="77777777" w:rsidTr="00834FE5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457F5B2E" w14:textId="0E74EA50" w:rsidR="00834FE5" w:rsidRPr="00834FE5" w:rsidRDefault="003F1DF7" w:rsidP="00834FE5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Schottischer Eintopf</w:t>
            </w:r>
          </w:p>
        </w:tc>
      </w:tr>
      <w:tr w:rsidR="00834FE5" w:rsidRPr="00834FE5" w14:paraId="0B3942EA" w14:textId="77777777" w:rsidTr="00834FE5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C534486" w14:textId="77777777" w:rsidR="00834FE5" w:rsidRPr="00834FE5" w:rsidRDefault="00834FE5" w:rsidP="00834FE5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1789D5A" w14:textId="77777777" w:rsidR="00834FE5" w:rsidRPr="00834FE5" w:rsidRDefault="00834FE5" w:rsidP="00834FE5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834FE5" w:rsidRPr="00834FE5" w14:paraId="20B3AFF8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EC8CDD9" w14:textId="27E9419C" w:rsidR="00834FE5" w:rsidRPr="00834FE5" w:rsidRDefault="003F1DF7" w:rsidP="00834FE5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250 g Hackfleisch(Rind)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1B08433" w14:textId="77777777" w:rsidR="003F1DF7" w:rsidRDefault="003F1DF7" w:rsidP="00834FE5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Hackfleisch und Zwiebeln anbraten, dann Porree dazu</w:t>
            </w:r>
          </w:p>
          <w:p w14:paraId="5DA1FC0A" w14:textId="77777777" w:rsidR="003F1DF7" w:rsidRDefault="003F1DF7" w:rsidP="00834FE5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Tomatenmark anrösten</w:t>
            </w:r>
          </w:p>
          <w:p w14:paraId="36102212" w14:textId="77777777" w:rsidR="003F1DF7" w:rsidRDefault="003F1DF7" w:rsidP="00834FE5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Mit der Brühe ablöschen</w:t>
            </w:r>
          </w:p>
          <w:p w14:paraId="74E4BC53" w14:textId="77777777" w:rsidR="003F1DF7" w:rsidRDefault="003F1DF7" w:rsidP="00834FE5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Gabelspaghetti hinzufügen</w:t>
            </w:r>
          </w:p>
          <w:p w14:paraId="688DBDB5" w14:textId="0D63991D" w:rsidR="003F1DF7" w:rsidRPr="00834FE5" w:rsidRDefault="003F1DF7" w:rsidP="00834FE5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20 min simmern lassen</w:t>
            </w:r>
          </w:p>
        </w:tc>
      </w:tr>
      <w:tr w:rsidR="00834FE5" w:rsidRPr="00834FE5" w14:paraId="4990DFD1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8728BC5" w14:textId="4984E9E5" w:rsidR="00834FE5" w:rsidRPr="00834FE5" w:rsidRDefault="003F1DF7" w:rsidP="00834FE5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 große Zwiebeln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68D3C4" w14:textId="77777777" w:rsidR="00834FE5" w:rsidRPr="00834FE5" w:rsidRDefault="00834FE5" w:rsidP="00834FE5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18364336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5E7380E" w14:textId="2FF1ED7F" w:rsidR="00834FE5" w:rsidRPr="00834FE5" w:rsidRDefault="003F1DF7" w:rsidP="00834FE5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250 g Porree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25E56D7" w14:textId="77777777" w:rsidR="00834FE5" w:rsidRPr="00834FE5" w:rsidRDefault="00834FE5" w:rsidP="00834FE5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497A98EE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4BD1E92" w14:textId="6F8A83BD" w:rsidR="00834FE5" w:rsidRPr="00834FE5" w:rsidRDefault="003F1DF7" w:rsidP="00834FE5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250 g Gabelspaghetti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4AAA79" w14:textId="77777777" w:rsidR="00834FE5" w:rsidRPr="00834FE5" w:rsidRDefault="00834FE5" w:rsidP="00834FE5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52542CE6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49CC68" w14:textId="437A7106" w:rsidR="00834FE5" w:rsidRPr="00834FE5" w:rsidRDefault="003F1DF7" w:rsidP="00834FE5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Liter Rinderbrühe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33ABD7" w14:textId="77777777" w:rsidR="00834FE5" w:rsidRPr="00834FE5" w:rsidRDefault="00834FE5" w:rsidP="00834FE5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356C5561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24B4C93" w14:textId="4B578C87" w:rsidR="00834FE5" w:rsidRPr="00834FE5" w:rsidRDefault="003F1DF7" w:rsidP="00834FE5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EL -Tomatenmark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C54ECA" w14:textId="77777777" w:rsidR="00834FE5" w:rsidRPr="00834FE5" w:rsidRDefault="00834FE5" w:rsidP="00834FE5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2B9AE3F9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8144B59" w14:textId="097C51C9" w:rsidR="003F1DF7" w:rsidRPr="003F1DF7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Salz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9B5864" w14:textId="77777777" w:rsidR="00834FE5" w:rsidRPr="00834FE5" w:rsidRDefault="00834FE5" w:rsidP="00834FE5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52750572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2893A8" w14:textId="3D3FBA90" w:rsidR="00834FE5" w:rsidRPr="00834FE5" w:rsidRDefault="003F1DF7" w:rsidP="00834FE5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Pfeffer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FB589D1" w14:textId="77777777" w:rsidR="00834FE5" w:rsidRPr="00834FE5" w:rsidRDefault="00834FE5" w:rsidP="00834FE5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31C574CE" w14:textId="77777777" w:rsidTr="00834FE5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37B4E517" w14:textId="7547812C" w:rsidR="00834FE5" w:rsidRPr="00834FE5" w:rsidRDefault="003F1DF7" w:rsidP="00834FE5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Serbischer BRatreis</w:t>
            </w:r>
          </w:p>
        </w:tc>
      </w:tr>
      <w:tr w:rsidR="00834FE5" w:rsidRPr="00834FE5" w14:paraId="2FAAA6F1" w14:textId="77777777" w:rsidTr="00834FE5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1EC751" w14:textId="77777777" w:rsidR="00834FE5" w:rsidRPr="00834FE5" w:rsidRDefault="00834FE5" w:rsidP="00834FE5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D16F60" w14:textId="77777777" w:rsidR="00834FE5" w:rsidRPr="00834FE5" w:rsidRDefault="00834FE5" w:rsidP="00834FE5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834FE5" w:rsidRPr="00834FE5" w14:paraId="0B072109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0D34910" w14:textId="78655BA0" w:rsidR="00834FE5" w:rsidRPr="00834FE5" w:rsidRDefault="003F1DF7" w:rsidP="00834FE5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200 g Reis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0B2958" w14:textId="77777777" w:rsidR="00834FE5" w:rsidRDefault="00834FE5" w:rsidP="00834FE5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DDF9D4" wp14:editId="0DC63B45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69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6A1230" w14:textId="6CC4A136" w:rsidR="00DE1F0C" w:rsidRDefault="00DE1F0C" w:rsidP="00834FE5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DF9D4" id="_x0000_s1036" type="#_x0000_t202" style="position:absolute;margin-left:91.3pt;margin-top:407.35pt;width:249.8pt;height:157.9pt;z-index:25167769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" filled="f" stroked="f">
                      <v:textbox style="mso-fit-shape-to-text:t">
                        <w:txbxContent>
                          <w:p w14:paraId="3E6A1230" w14:textId="6CC4A136" w:rsidR="00DE1F0C" w:rsidRDefault="00DE1F0C" w:rsidP="00834FE5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3F1DF7">
              <w:rPr>
                <w:rFonts w:ascii="Bahnschrift Light" w:hAnsi="Bahnschrift Light"/>
              </w:rPr>
              <w:t>Reis kochen und abkühlen lassen</w:t>
            </w:r>
          </w:p>
          <w:p w14:paraId="17D2D3F8" w14:textId="3174EB52" w:rsidR="003F1DF7" w:rsidRDefault="003F1DF7" w:rsidP="00834FE5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Hackfleisch und Gemüse anbraten , Salz, Pfeffer und edelsüße Paprika hinzufügen</w:t>
            </w:r>
          </w:p>
          <w:p w14:paraId="332AC089" w14:textId="77777777" w:rsidR="003F1DF7" w:rsidRDefault="003F1DF7" w:rsidP="00834FE5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Alles aus der Pfanne nehmen, dann den Reis darin anbraten</w:t>
            </w:r>
          </w:p>
          <w:p w14:paraId="029F4792" w14:textId="77777777" w:rsidR="003F1DF7" w:rsidRDefault="003F1DF7" w:rsidP="00834FE5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Hackfleisch und Gemüse hinzufügen, Ajvar, Brühe unterheben und köcheln lassen </w:t>
            </w:r>
          </w:p>
          <w:p w14:paraId="04A6B8AB" w14:textId="071A73E8" w:rsidR="003F1DF7" w:rsidRPr="00834FE5" w:rsidRDefault="003F1DF7" w:rsidP="00834FE5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Mit Schmand und edelsüßer Paprika anrichten</w:t>
            </w:r>
          </w:p>
        </w:tc>
      </w:tr>
      <w:tr w:rsidR="00834FE5" w:rsidRPr="00834FE5" w14:paraId="717370FF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B8B107E" w14:textId="16622D0A" w:rsidR="00834FE5" w:rsidRPr="00834FE5" w:rsidRDefault="003F1DF7" w:rsidP="00834FE5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250 g Hackfleisch (Rind)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1046A6C" w14:textId="77777777" w:rsidR="00834FE5" w:rsidRPr="00834FE5" w:rsidRDefault="00834FE5" w:rsidP="00834FE5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5B078439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4C2D694" w14:textId="730A3DAB" w:rsidR="00834FE5" w:rsidRPr="00834FE5" w:rsidRDefault="003F1DF7" w:rsidP="00834FE5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150 g Paprika oder Tomaten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AED3FD" w14:textId="77777777" w:rsidR="00834FE5" w:rsidRPr="00834FE5" w:rsidRDefault="00834FE5" w:rsidP="00834FE5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3499402F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686D87" w14:textId="2D099EC6" w:rsidR="00834FE5" w:rsidRPr="00834FE5" w:rsidRDefault="003F1DF7" w:rsidP="00834FE5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 EL Ajvar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33EA052" w14:textId="77777777" w:rsidR="00834FE5" w:rsidRPr="00834FE5" w:rsidRDefault="00834FE5" w:rsidP="00834FE5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4BFDEC7E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6400F1B" w14:textId="4CFE5598" w:rsidR="00834FE5" w:rsidRPr="00834FE5" w:rsidRDefault="003F1DF7" w:rsidP="00834FE5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Tasse Gemüsebrühe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2907C51" w14:textId="77777777" w:rsidR="00834FE5" w:rsidRPr="00834FE5" w:rsidRDefault="00834FE5" w:rsidP="00834FE5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29F43C11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7667909" w14:textId="12CBBA93" w:rsidR="00834FE5" w:rsidRPr="00834FE5" w:rsidRDefault="003F1DF7" w:rsidP="00834FE5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Schmand oder Creme Fraiche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3E3140" w14:textId="77777777" w:rsidR="00834FE5" w:rsidRPr="00834FE5" w:rsidRDefault="00834FE5" w:rsidP="00834FE5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34FE5" w:rsidRPr="00834FE5" w14:paraId="605CF493" w14:textId="77777777" w:rsidTr="00834FE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9B12D86" w14:textId="569B7885" w:rsidR="00834FE5" w:rsidRPr="00834FE5" w:rsidRDefault="003F1DF7" w:rsidP="00834FE5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Salz, Pfeffer, Paprika edelsüß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D2C1CE3" w14:textId="77777777" w:rsidR="00834FE5" w:rsidRPr="00834FE5" w:rsidRDefault="00834FE5" w:rsidP="00834FE5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1ACE848E" w14:textId="5D040289" w:rsidR="00834FE5" w:rsidRDefault="00B77878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741184" behindDoc="0" locked="0" layoutInCell="1" allowOverlap="1" wp14:anchorId="68C7B861" wp14:editId="453EE93E">
            <wp:simplePos x="0" y="0"/>
            <wp:positionH relativeFrom="column">
              <wp:posOffset>4520669</wp:posOffset>
            </wp:positionH>
            <wp:positionV relativeFrom="paragraph">
              <wp:posOffset>-259715</wp:posOffset>
            </wp:positionV>
            <wp:extent cx="1300728" cy="1354822"/>
            <wp:effectExtent l="0" t="0" r="0" b="0"/>
            <wp:wrapNone/>
            <wp:docPr id="20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FE5" w:rsidRPr="00834FE5">
        <w:rPr>
          <w:rFonts w:ascii="Bahnschrift Light" w:hAnsi="Bahnschrift Light" w:cs="Times New Roman"/>
          <w:lang w:bidi="de-DE"/>
        </w:rPr>
        <w:br w:type="page"/>
      </w: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840BEF" w:rsidRPr="00834FE5" w14:paraId="334309E6" w14:textId="77777777" w:rsidTr="00C56E03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3ABB01DB" w14:textId="6C68D364" w:rsidR="00840BEF" w:rsidRPr="00834FE5" w:rsidRDefault="00840BEF" w:rsidP="00C56E03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Zwiebelkuchen</w:t>
            </w:r>
          </w:p>
        </w:tc>
      </w:tr>
      <w:tr w:rsidR="00840BEF" w:rsidRPr="00834FE5" w14:paraId="2B1459A6" w14:textId="77777777" w:rsidTr="00C56E03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DF8024" w14:textId="77777777" w:rsidR="00840BEF" w:rsidRPr="00834FE5" w:rsidRDefault="00840BEF" w:rsidP="00C56E03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43B8C5" w14:textId="77777777" w:rsidR="00840BEF" w:rsidRPr="00834FE5" w:rsidRDefault="00840BEF" w:rsidP="00C56E03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6F4FD7" w:rsidRPr="00834FE5" w14:paraId="66CEBD4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6C0075A" w14:textId="15ACE693" w:rsidR="006F4FD7" w:rsidRPr="00972AB7" w:rsidRDefault="006F4FD7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972AB7">
              <w:rPr>
                <w:rFonts w:ascii="Bahnschrift Light" w:hAnsi="Bahnschrift Light"/>
              </w:rPr>
              <w:t>Teig: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64790BBB" w14:textId="2DA6D1F8" w:rsidR="006F4FD7" w:rsidRDefault="006F4FD7" w:rsidP="00C56E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Speck gut bräunen, reservieren.</w:t>
            </w:r>
          </w:p>
          <w:p w14:paraId="6E34C6A6" w14:textId="2FBBFDA1" w:rsidR="006F4FD7" w:rsidRDefault="006F4FD7" w:rsidP="00C56E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Zwiebeln glasig braten aber nicht bräunen.</w:t>
            </w:r>
          </w:p>
          <w:p w14:paraId="59FDCF18" w14:textId="6DAA1749" w:rsidR="006F4FD7" w:rsidRDefault="006F4FD7" w:rsidP="00C56E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Muskatnuss hinzufügen, Kümmel im Mörser zerstoßen, mit heißen Wasser zu Brei verarbeiten und hinzufügen.</w:t>
            </w:r>
          </w:p>
          <w:p w14:paraId="4DCB9BC2" w14:textId="52CEBA52" w:rsidR="006F4FD7" w:rsidRDefault="006F4FD7" w:rsidP="00C56E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Eier mit Schmand verrühren und salzen, zu den etwas abgekühlten Zwiebeln geben.</w:t>
            </w:r>
          </w:p>
          <w:p w14:paraId="5FCEC2E4" w14:textId="1A177C46" w:rsidR="006F4FD7" w:rsidRDefault="006F4FD7" w:rsidP="00C56E03">
            <w:pPr>
              <w:pStyle w:val="TextwAbstandvor"/>
              <w:rPr>
                <w:rFonts w:ascii="Bahnschrift Light" w:hAnsi="Bahnschrift Light"/>
              </w:rPr>
            </w:pPr>
          </w:p>
          <w:p w14:paraId="12073BEF" w14:textId="68A473D4" w:rsidR="006F4FD7" w:rsidRDefault="006F4FD7" w:rsidP="00C56E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Für den Teig:</w:t>
            </w:r>
          </w:p>
          <w:p w14:paraId="07FC6E40" w14:textId="7DB0B62E" w:rsidR="006F4FD7" w:rsidRDefault="006F4FD7" w:rsidP="00C56E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Zutaten kombinieren, etwa 1 Std gehen lassen.</w:t>
            </w:r>
          </w:p>
          <w:p w14:paraId="58D803C9" w14:textId="77777777" w:rsidR="006F4FD7" w:rsidRDefault="006F4FD7" w:rsidP="00C56E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Hefeteig auf das Blech geben und Zwiebelmasse dazugeben</w:t>
            </w:r>
          </w:p>
          <w:p w14:paraId="4FE6DD90" w14:textId="0E5B322E" w:rsidR="006F4FD7" w:rsidRPr="00834FE5" w:rsidRDefault="006F4FD7" w:rsidP="00C56E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Bei 200°C 40-50 min Backen</w:t>
            </w:r>
          </w:p>
        </w:tc>
      </w:tr>
      <w:tr w:rsidR="006F4FD7" w:rsidRPr="00834FE5" w14:paraId="2EE3F7F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440DA3D" w14:textId="09E437F1" w:rsidR="006F4FD7" w:rsidRPr="00834FE5" w:rsidRDefault="006F4FD7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1 Paket Hefe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67011087" w14:textId="77777777" w:rsidR="006F4FD7" w:rsidRPr="00834FE5" w:rsidRDefault="006F4FD7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6F4FD7" w:rsidRPr="00834FE5" w14:paraId="52BB27B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AAD82CB" w14:textId="74EF45A2" w:rsidR="006F4FD7" w:rsidRPr="00834FE5" w:rsidRDefault="006F4FD7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¼ Liter laufwarme milch 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6D7F9670" w14:textId="77777777" w:rsidR="006F4FD7" w:rsidRPr="00834FE5" w:rsidRDefault="006F4FD7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6F4FD7" w:rsidRPr="00834FE5" w14:paraId="7367D3B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EFA05F" w14:textId="7AB3E569" w:rsidR="006F4FD7" w:rsidRPr="00834FE5" w:rsidRDefault="006F4FD7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1 TL Zucker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3E8573F" w14:textId="77777777" w:rsidR="006F4FD7" w:rsidRPr="00834FE5" w:rsidRDefault="006F4FD7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6F4FD7" w:rsidRPr="00834FE5" w14:paraId="3B76976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330147" w14:textId="3E61E162" w:rsidR="006F4FD7" w:rsidRPr="00834FE5" w:rsidRDefault="006F4FD7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500g Zucker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CC4F84E" w14:textId="77777777" w:rsidR="006F4FD7" w:rsidRPr="00834FE5" w:rsidRDefault="006F4FD7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6F4FD7" w:rsidRPr="00834FE5" w14:paraId="1A5B714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9A7CA4" w14:textId="4B078156" w:rsidR="006F4FD7" w:rsidRPr="00834FE5" w:rsidRDefault="006F4FD7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1 TL Salz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4AC8AF3" w14:textId="77777777" w:rsidR="006F4FD7" w:rsidRPr="00834FE5" w:rsidRDefault="006F4FD7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6F4FD7" w:rsidRPr="00834FE5" w14:paraId="3FE2586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15AB4D" w14:textId="4F3F8434" w:rsidR="006F4FD7" w:rsidRPr="00834FE5" w:rsidRDefault="006F4FD7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50g zerlassene Butter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7598222" w14:textId="77777777" w:rsidR="006F4FD7" w:rsidRPr="00834FE5" w:rsidRDefault="006F4FD7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6F4FD7" w:rsidRPr="00834FE5" w14:paraId="08A8A21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966193E" w14:textId="4ADB0AD1" w:rsidR="006F4FD7" w:rsidRPr="00834FE5" w:rsidRDefault="006F4FD7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2 Eier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CE357B6" w14:textId="77777777" w:rsidR="006F4FD7" w:rsidRPr="00834FE5" w:rsidRDefault="006F4FD7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6F4FD7" w:rsidRPr="00834FE5" w14:paraId="207F4712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5EC59D" w14:textId="0A0B0A76" w:rsidR="006F4FD7" w:rsidRPr="00972AB7" w:rsidRDefault="006F4FD7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972AB7">
              <w:rPr>
                <w:rFonts w:ascii="Bahnschrift Light" w:hAnsi="Bahnschrift Light"/>
              </w:rPr>
              <w:t>Belag: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6CFE489" w14:textId="77777777" w:rsidR="006F4FD7" w:rsidRPr="00834FE5" w:rsidRDefault="006F4FD7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6F4FD7" w:rsidRPr="00834FE5" w14:paraId="5A9426E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D63536" w14:textId="43519F9F" w:rsidR="006F4FD7" w:rsidRPr="00834FE5" w:rsidRDefault="006F4FD7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1,5 – 2 Kg Zwiebeln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DC430E2" w14:textId="77777777" w:rsidR="006F4FD7" w:rsidRPr="00834FE5" w:rsidRDefault="006F4FD7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6F4FD7" w:rsidRPr="00834FE5" w14:paraId="63BCE87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0A4DC0A" w14:textId="29B107C7" w:rsidR="006F4FD7" w:rsidRPr="00834FE5" w:rsidRDefault="006F4FD7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2 Eier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F9A0BA0" w14:textId="77777777" w:rsidR="006F4FD7" w:rsidRPr="00834FE5" w:rsidRDefault="006F4FD7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6F4FD7" w:rsidRPr="00834FE5" w14:paraId="5DE685E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2F25C0" w14:textId="33F4BBA2" w:rsidR="006F4FD7" w:rsidRPr="00834FE5" w:rsidRDefault="006F4FD7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150g Schinkenspech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68C80EA4" w14:textId="77777777" w:rsidR="006F4FD7" w:rsidRPr="00834FE5" w:rsidRDefault="006F4FD7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6F4FD7" w:rsidRPr="00834FE5" w14:paraId="0460BB8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FAB4D46" w14:textId="12474782" w:rsidR="006F4FD7" w:rsidRPr="00066D09" w:rsidRDefault="006F4FD7" w:rsidP="00066D0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2 Becher Schmand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9C06148" w14:textId="77777777" w:rsidR="006F4FD7" w:rsidRPr="00834FE5" w:rsidRDefault="006F4FD7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6F4FD7" w:rsidRPr="00834FE5" w14:paraId="414FA6D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C7F5C5" w14:textId="3FF664B2" w:rsidR="006F4FD7" w:rsidRDefault="006F4FD7" w:rsidP="00066D0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Etwas Muskatnuss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12C734A" w14:textId="77777777" w:rsidR="006F4FD7" w:rsidRPr="00834FE5" w:rsidRDefault="006F4FD7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6F4FD7" w:rsidRPr="00834FE5" w14:paraId="535EEB17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CC8B2B6" w14:textId="5EC7D2BF" w:rsidR="006F4FD7" w:rsidRDefault="006F4FD7" w:rsidP="00066D0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½ TL ganzer Kümmel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7CDE09" w14:textId="77777777" w:rsidR="006F4FD7" w:rsidRPr="00834FE5" w:rsidRDefault="006F4FD7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40BEF" w:rsidRPr="00834FE5" w14:paraId="710599E1" w14:textId="77777777" w:rsidTr="00C56E03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573395C5" w14:textId="4F1934E8" w:rsidR="00840BEF" w:rsidRPr="00834FE5" w:rsidRDefault="00840BEF" w:rsidP="00C56E03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Kartoffelbrei</w:t>
            </w:r>
          </w:p>
        </w:tc>
      </w:tr>
      <w:tr w:rsidR="00840BEF" w:rsidRPr="00834FE5" w14:paraId="6EB24263" w14:textId="77777777" w:rsidTr="00C56E03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ED3B7B" w14:textId="77777777" w:rsidR="00840BEF" w:rsidRPr="00834FE5" w:rsidRDefault="00840BEF" w:rsidP="00C56E03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0FC981" w14:textId="77777777" w:rsidR="00840BEF" w:rsidRPr="00834FE5" w:rsidRDefault="00840BEF" w:rsidP="00C56E03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840BEF" w:rsidRPr="00834FE5" w14:paraId="3A1F8F9F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7A9B8CA" w14:textId="5B0C3D15" w:rsidR="00840BEF" w:rsidRPr="00834FE5" w:rsidRDefault="00840BEF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1000g Kartoffeln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47FA4C" w14:textId="77777777" w:rsidR="00840BEF" w:rsidRDefault="00840BEF" w:rsidP="00C56E03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7159E1B" wp14:editId="735F584F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67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4D3E01" w14:textId="6F82174C" w:rsidR="00DE1F0C" w:rsidRDefault="00DE1F0C" w:rsidP="00840BEF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59E1B" id="_x0000_s1037" type="#_x0000_t202" style="position:absolute;margin-left:91.3pt;margin-top:407.35pt;width:249.8pt;height:157.9pt;z-index:25170022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" filled="f" stroked="f">
                      <v:textbox style="mso-fit-shape-to-text:t">
                        <w:txbxContent>
                          <w:p w14:paraId="154D3E01" w14:textId="6F82174C" w:rsidR="00DE1F0C" w:rsidRDefault="00DE1F0C" w:rsidP="00840BEF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Bahnschrift Light" w:hAnsi="Bahnschrift Light"/>
              </w:rPr>
              <w:t>Kartoffeln so lange kochen bis sie fast zerfallen</w:t>
            </w:r>
          </w:p>
          <w:p w14:paraId="5522FBB7" w14:textId="5CA30808" w:rsidR="00840BEF" w:rsidRPr="00834FE5" w:rsidRDefault="00840BEF" w:rsidP="00C56E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Wasser abgießen, alle restlichen Zutaten schrittweise zugeben bis gewünschte Konsistenz erreicht ist</w:t>
            </w:r>
          </w:p>
        </w:tc>
      </w:tr>
      <w:tr w:rsidR="00840BEF" w:rsidRPr="00834FE5" w14:paraId="1CAA8D60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7D58F11" w14:textId="66EDD731" w:rsidR="00840BEF" w:rsidRPr="00834FE5" w:rsidRDefault="00840BEF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100g Butter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DE63E2" w14:textId="77777777" w:rsidR="00840BEF" w:rsidRPr="00834FE5" w:rsidRDefault="00840BEF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40BEF" w:rsidRPr="00834FE5" w14:paraId="75459377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5FE5F29" w14:textId="54734EC4" w:rsidR="00840BEF" w:rsidRPr="00834FE5" w:rsidRDefault="00840BEF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100ml Sahne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958615" w14:textId="77777777" w:rsidR="00840BEF" w:rsidRPr="00834FE5" w:rsidRDefault="00840BEF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40BEF" w:rsidRPr="00834FE5" w14:paraId="31898875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373325" w14:textId="43FD4CF2" w:rsidR="00840BEF" w:rsidRPr="00834FE5" w:rsidRDefault="00840BEF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150ml Milch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5B1D01C" w14:textId="77777777" w:rsidR="00840BEF" w:rsidRPr="00834FE5" w:rsidRDefault="00840BEF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40BEF" w:rsidRPr="00834FE5" w14:paraId="2D6ADABD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444B285" w14:textId="53C1DB17" w:rsidR="00840BEF" w:rsidRPr="00834FE5" w:rsidRDefault="00840BEF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Muskat, Salz, Pfeffer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814CC4" w14:textId="77777777" w:rsidR="00840BEF" w:rsidRPr="00834FE5" w:rsidRDefault="00840BEF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0B7D6059" w14:textId="64296EC3" w:rsidR="00840BEF" w:rsidRDefault="00B77878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743232" behindDoc="0" locked="0" layoutInCell="1" allowOverlap="1" wp14:anchorId="6A26D4DA" wp14:editId="123B01A7">
            <wp:simplePos x="0" y="0"/>
            <wp:positionH relativeFrom="column">
              <wp:posOffset>4520034</wp:posOffset>
            </wp:positionH>
            <wp:positionV relativeFrom="paragraph">
              <wp:posOffset>-1121410</wp:posOffset>
            </wp:positionV>
            <wp:extent cx="1300728" cy="1354822"/>
            <wp:effectExtent l="0" t="0" r="0" b="0"/>
            <wp:wrapNone/>
            <wp:docPr id="22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CFF8D" w14:textId="55A48975" w:rsidR="00840BEF" w:rsidRDefault="00840BEF">
      <w:pPr>
        <w:rPr>
          <w:rFonts w:ascii="Bahnschrift Light" w:hAnsi="Bahnschrift Light" w:cs="Times New Roman"/>
          <w:lang w:bidi="de-DE"/>
        </w:rPr>
      </w:pPr>
    </w:p>
    <w:p w14:paraId="243A210D" w14:textId="5C03D651" w:rsidR="00840BEF" w:rsidRDefault="00840BEF">
      <w:pPr>
        <w:rPr>
          <w:rFonts w:ascii="Bahnschrift Light" w:hAnsi="Bahnschrift Light" w:cs="Times New Roman"/>
          <w:lang w:bidi="de-DE"/>
        </w:rPr>
      </w:pPr>
    </w:p>
    <w:p w14:paraId="1A16AA28" w14:textId="728A6F49" w:rsidR="00840BEF" w:rsidRDefault="00840BEF">
      <w:pPr>
        <w:rPr>
          <w:rFonts w:ascii="Bahnschrift Light" w:hAnsi="Bahnschrift Light" w:cs="Times New Roman"/>
          <w:lang w:bidi="de-DE"/>
        </w:rPr>
      </w:pPr>
    </w:p>
    <w:p w14:paraId="43DC2A8C" w14:textId="70590D68" w:rsidR="00840BEF" w:rsidRDefault="00840BEF">
      <w:pPr>
        <w:rPr>
          <w:rFonts w:ascii="Bahnschrift Light" w:hAnsi="Bahnschrift Light" w:cs="Times New Roman"/>
          <w:lang w:bidi="de-DE"/>
        </w:rPr>
      </w:pPr>
    </w:p>
    <w:p w14:paraId="236432BD" w14:textId="55FB3C20" w:rsidR="00840BEF" w:rsidRDefault="00840BEF">
      <w:pPr>
        <w:rPr>
          <w:rFonts w:ascii="Bahnschrift Light" w:hAnsi="Bahnschrift Light" w:cs="Times New Roman"/>
          <w:lang w:bidi="de-DE"/>
        </w:rPr>
      </w:pPr>
    </w:p>
    <w:p w14:paraId="223E6BB2" w14:textId="55826FAF" w:rsidR="00840BEF" w:rsidRDefault="00840BEF">
      <w:pPr>
        <w:rPr>
          <w:rFonts w:ascii="Bahnschrift Light" w:hAnsi="Bahnschrift Light" w:cs="Times New Roman"/>
          <w:lang w:bidi="de-DE"/>
        </w:rPr>
      </w:pPr>
    </w:p>
    <w:p w14:paraId="6D3121DB" w14:textId="14D2B93E" w:rsidR="00840BEF" w:rsidRDefault="00840BEF">
      <w:pPr>
        <w:rPr>
          <w:rFonts w:ascii="Bahnschrift Light" w:hAnsi="Bahnschrift Light" w:cs="Times New Roman"/>
          <w:lang w:bidi="de-DE"/>
        </w:rPr>
      </w:pPr>
    </w:p>
    <w:p w14:paraId="73194A39" w14:textId="2C417095" w:rsidR="00ED7BD4" w:rsidRDefault="00ED7BD4">
      <w:pPr>
        <w:rPr>
          <w:rFonts w:ascii="Bahnschrift Light" w:hAnsi="Bahnschrift Light" w:cs="Times New Roman"/>
          <w:lang w:bidi="de-DE"/>
        </w:rPr>
      </w:pPr>
    </w:p>
    <w:p w14:paraId="6588D1FA" w14:textId="4A55177E" w:rsidR="00ED7BD4" w:rsidRDefault="00ED7BD4">
      <w:pPr>
        <w:rPr>
          <w:rFonts w:ascii="Bahnschrift Light" w:hAnsi="Bahnschrift Light" w:cs="Times New Roman"/>
          <w:lang w:bidi="de-DE"/>
        </w:rPr>
      </w:pPr>
    </w:p>
    <w:p w14:paraId="2230BE17" w14:textId="2DDF2209" w:rsidR="00ED7BD4" w:rsidRDefault="00ED7BD4">
      <w:pPr>
        <w:rPr>
          <w:rFonts w:ascii="Bahnschrift Light" w:hAnsi="Bahnschrift Light" w:cs="Times New Roman"/>
          <w:lang w:bidi="de-DE"/>
        </w:rPr>
      </w:pPr>
    </w:p>
    <w:p w14:paraId="6CD9B320" w14:textId="76B9C291" w:rsidR="00ED7BD4" w:rsidRDefault="00ED7BD4">
      <w:pPr>
        <w:rPr>
          <w:rFonts w:ascii="Bahnschrift Light" w:hAnsi="Bahnschrift Light" w:cs="Times New Roman"/>
          <w:lang w:bidi="de-DE"/>
        </w:rPr>
      </w:pPr>
    </w:p>
    <w:p w14:paraId="4F6A1CE7" w14:textId="34E396DF" w:rsidR="00ED7BD4" w:rsidRDefault="00ED7BD4">
      <w:pPr>
        <w:rPr>
          <w:rFonts w:ascii="Bahnschrift Light" w:hAnsi="Bahnschrift Light" w:cs="Times New Roman"/>
          <w:lang w:bidi="de-DE"/>
        </w:rPr>
      </w:pPr>
    </w:p>
    <w:p w14:paraId="1A1FB165" w14:textId="4CE53500" w:rsidR="00ED7BD4" w:rsidRDefault="00ED7BD4">
      <w:pPr>
        <w:rPr>
          <w:rFonts w:ascii="Bahnschrift Light" w:hAnsi="Bahnschrift Light" w:cs="Times New Roman"/>
          <w:lang w:bidi="de-DE"/>
        </w:rPr>
      </w:pPr>
    </w:p>
    <w:p w14:paraId="102F1B84" w14:textId="7A3F5A9C" w:rsidR="00ED7BD4" w:rsidRDefault="00ED7BD4">
      <w:pPr>
        <w:rPr>
          <w:rFonts w:ascii="Bahnschrift Light" w:hAnsi="Bahnschrift Light" w:cs="Times New Roman"/>
          <w:lang w:bidi="de-DE"/>
        </w:rPr>
      </w:pPr>
    </w:p>
    <w:p w14:paraId="6B8413B2" w14:textId="44F48BC6" w:rsidR="00ED7BD4" w:rsidRDefault="00ED7BD4">
      <w:pPr>
        <w:rPr>
          <w:rFonts w:ascii="Bahnschrift Light" w:hAnsi="Bahnschrift Light" w:cs="Times New Roman"/>
          <w:lang w:bidi="de-DE"/>
        </w:rPr>
      </w:pPr>
    </w:p>
    <w:p w14:paraId="74A30B5C" w14:textId="2DF7BFDC" w:rsidR="00ED7BD4" w:rsidRDefault="00ED7BD4">
      <w:pPr>
        <w:rPr>
          <w:rFonts w:ascii="Bahnschrift Light" w:hAnsi="Bahnschrift Light" w:cs="Times New Roman"/>
          <w:lang w:bidi="de-DE"/>
        </w:rPr>
      </w:pPr>
    </w:p>
    <w:p w14:paraId="14882315" w14:textId="45B68D08" w:rsidR="00ED7BD4" w:rsidRDefault="00ED7BD4">
      <w:pPr>
        <w:rPr>
          <w:rFonts w:ascii="Bahnschrift Light" w:hAnsi="Bahnschrift Light" w:cs="Times New Roman"/>
          <w:lang w:bidi="de-DE"/>
        </w:rPr>
      </w:pPr>
    </w:p>
    <w:p w14:paraId="074D52C9" w14:textId="3C6DAB8E" w:rsidR="00ED7BD4" w:rsidRDefault="00ED7BD4">
      <w:pPr>
        <w:rPr>
          <w:rFonts w:ascii="Bahnschrift Light" w:hAnsi="Bahnschrift Light" w:cs="Times New Roman"/>
          <w:lang w:bidi="de-DE"/>
        </w:rPr>
      </w:pPr>
    </w:p>
    <w:p w14:paraId="565B4BD0" w14:textId="0778539E" w:rsidR="00ED7BD4" w:rsidRDefault="00ED7BD4">
      <w:pPr>
        <w:rPr>
          <w:rFonts w:ascii="Bahnschrift Light" w:hAnsi="Bahnschrift Light" w:cs="Times New Roman"/>
          <w:lang w:bidi="de-DE"/>
        </w:rPr>
      </w:pPr>
    </w:p>
    <w:p w14:paraId="2E2C7AD7" w14:textId="7B71448C" w:rsidR="00ED7BD4" w:rsidRDefault="00ED7BD4">
      <w:pPr>
        <w:rPr>
          <w:rFonts w:ascii="Bahnschrift Light" w:hAnsi="Bahnschrift Light" w:cs="Times New Roman"/>
          <w:lang w:bidi="de-DE"/>
        </w:rPr>
      </w:pPr>
    </w:p>
    <w:p w14:paraId="435FA2C6" w14:textId="46F45FC5" w:rsidR="00ED7BD4" w:rsidRDefault="00ED7BD4">
      <w:pPr>
        <w:rPr>
          <w:rFonts w:ascii="Bahnschrift Light" w:hAnsi="Bahnschrift Light" w:cs="Times New Roman"/>
          <w:lang w:bidi="de-DE"/>
        </w:rPr>
      </w:pPr>
    </w:p>
    <w:p w14:paraId="280ADA3D" w14:textId="43632F8D" w:rsidR="00ED7BD4" w:rsidRDefault="00ED7BD4">
      <w:pPr>
        <w:rPr>
          <w:rFonts w:ascii="Bahnschrift Light" w:hAnsi="Bahnschrift Light" w:cs="Times New Roman"/>
          <w:lang w:bidi="de-DE"/>
        </w:rPr>
      </w:pPr>
    </w:p>
    <w:p w14:paraId="4F240272" w14:textId="337EC188" w:rsidR="00ED7BD4" w:rsidRDefault="00ED7BD4">
      <w:pPr>
        <w:rPr>
          <w:rFonts w:ascii="Bahnschrift Light" w:hAnsi="Bahnschrift Light" w:cs="Times New Roman"/>
          <w:lang w:bidi="de-DE"/>
        </w:rPr>
      </w:pPr>
    </w:p>
    <w:p w14:paraId="20D34A63" w14:textId="64D9727B" w:rsidR="00ED7BD4" w:rsidRDefault="00ED7BD4">
      <w:pPr>
        <w:rPr>
          <w:rFonts w:ascii="Bahnschrift Light" w:hAnsi="Bahnschrift Light" w:cs="Times New Roman"/>
          <w:lang w:bidi="de-DE"/>
        </w:rPr>
      </w:pPr>
    </w:p>
    <w:p w14:paraId="0509D392" w14:textId="65063751" w:rsidR="00ED7BD4" w:rsidRDefault="00ED7BD4">
      <w:pPr>
        <w:rPr>
          <w:rFonts w:ascii="Bahnschrift Light" w:hAnsi="Bahnschrift Light" w:cs="Times New Roman"/>
          <w:lang w:bidi="de-DE"/>
        </w:rPr>
      </w:pPr>
    </w:p>
    <w:p w14:paraId="636C728F" w14:textId="6B9A4C11" w:rsidR="00840BEF" w:rsidRDefault="000A578C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745280" behindDoc="0" locked="0" layoutInCell="1" allowOverlap="1" wp14:anchorId="06207E25" wp14:editId="2892B56C">
            <wp:simplePos x="0" y="0"/>
            <wp:positionH relativeFrom="column">
              <wp:posOffset>4523740</wp:posOffset>
            </wp:positionH>
            <wp:positionV relativeFrom="paragraph">
              <wp:posOffset>3001010</wp:posOffset>
            </wp:positionV>
            <wp:extent cx="1300728" cy="1354822"/>
            <wp:effectExtent l="0" t="0" r="0" b="0"/>
            <wp:wrapNone/>
            <wp:docPr id="26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840BEF" w:rsidRPr="00834FE5" w14:paraId="58C60DD4" w14:textId="77777777" w:rsidTr="00C56E03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43E58FAF" w14:textId="231DA63B" w:rsidR="00840BEF" w:rsidRPr="00834FE5" w:rsidRDefault="00840BEF" w:rsidP="00C56E03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Linsensuppe</w:t>
            </w:r>
          </w:p>
        </w:tc>
      </w:tr>
      <w:tr w:rsidR="00840BEF" w:rsidRPr="00834FE5" w14:paraId="4EEF2FBE" w14:textId="77777777" w:rsidTr="00C56E03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0D7560" w14:textId="77777777" w:rsidR="00840BEF" w:rsidRPr="00834FE5" w:rsidRDefault="00840BEF" w:rsidP="00C56E03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C5CCB47" w14:textId="77777777" w:rsidR="00840BEF" w:rsidRPr="00834FE5" w:rsidRDefault="00840BEF" w:rsidP="00C56E03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840BEF" w:rsidRPr="00834FE5" w14:paraId="227817E4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9077AC4" w14:textId="3F555C9E" w:rsidR="00840BEF" w:rsidRPr="00834FE5" w:rsidRDefault="00A36071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500g Linsen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CD56E2" w14:textId="77777777" w:rsidR="00840BEF" w:rsidRDefault="00E14278" w:rsidP="00C56E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Speck auslassen, Zwiebel andünsten,</w:t>
            </w:r>
            <w:r w:rsidR="00A853E9">
              <w:rPr>
                <w:rFonts w:ascii="Bahnschrift Light" w:hAnsi="Bahnschrift Light"/>
              </w:rPr>
              <w:t>Linsen unterrühren und ca 20 min köcheln, Kartoffeln, Lorbeer und Nelken hinzugeben,</w:t>
            </w:r>
            <w:r w:rsidR="00386FB4">
              <w:rPr>
                <w:rFonts w:ascii="Bahnschrift Light" w:hAnsi="Bahnschrift Light"/>
              </w:rPr>
              <w:t xml:space="preserve"> mit Salz und Pfeffer würzen, 20 min kochen. </w:t>
            </w:r>
          </w:p>
          <w:p w14:paraId="3EFD9CE0" w14:textId="2E51AC59" w:rsidR="00386FB4" w:rsidRPr="00834FE5" w:rsidRDefault="00386FB4" w:rsidP="00C56E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Würste oder Fleisch</w:t>
            </w:r>
            <w:r w:rsidR="002E0E0E">
              <w:rPr>
                <w:rFonts w:ascii="Bahnschrift Light" w:hAnsi="Bahnschrift Light"/>
              </w:rPr>
              <w:t xml:space="preserve"> sowie Essig</w:t>
            </w:r>
            <w:r>
              <w:rPr>
                <w:rFonts w:ascii="Bahnschrift Light" w:hAnsi="Bahnschrift Light"/>
              </w:rPr>
              <w:t xml:space="preserve"> hinzugeben</w:t>
            </w:r>
            <w:r w:rsidR="002E0E0E">
              <w:rPr>
                <w:rFonts w:ascii="Bahnschrift Light" w:hAnsi="Bahnschrift Light"/>
              </w:rPr>
              <w:t xml:space="preserve"> und</w:t>
            </w:r>
            <w:r>
              <w:rPr>
                <w:rFonts w:ascii="Bahnschrift Light" w:hAnsi="Bahnschrift Light"/>
              </w:rPr>
              <w:t xml:space="preserve"> </w:t>
            </w:r>
            <w:r w:rsidR="0037700C">
              <w:rPr>
                <w:rFonts w:ascii="Bahnschrift Light" w:hAnsi="Bahnschrift Light"/>
              </w:rPr>
              <w:t>10 min köcheln lassen.</w:t>
            </w:r>
            <w:r w:rsidR="002E0E0E">
              <w:rPr>
                <w:rFonts w:ascii="Bahnschrift Light" w:hAnsi="Bahnschrift Light"/>
              </w:rPr>
              <w:t xml:space="preserve"> Zucker in Butter karamellisieren und dazugeben, am Ende sie Sahne hinzugeben.</w:t>
            </w:r>
          </w:p>
        </w:tc>
      </w:tr>
      <w:tr w:rsidR="00840BEF" w:rsidRPr="00834FE5" w14:paraId="28AC79A7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439497C" w14:textId="35AE77C0" w:rsidR="00840BEF" w:rsidRPr="00834FE5" w:rsidRDefault="00765FA5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30g Speck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C51B13" w14:textId="77777777" w:rsidR="00840BEF" w:rsidRPr="00834FE5" w:rsidRDefault="00840BEF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40BEF" w:rsidRPr="00834FE5" w14:paraId="5A505E7C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BC3B5A9" w14:textId="29AEDDE7" w:rsidR="00840BEF" w:rsidRPr="00834FE5" w:rsidRDefault="00765FA5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Zwiebel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E1D04DD" w14:textId="77777777" w:rsidR="00840BEF" w:rsidRPr="00834FE5" w:rsidRDefault="00840BEF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40BEF" w:rsidRPr="00834FE5" w14:paraId="34575353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45B0D5" w14:textId="232CFFBE" w:rsidR="00765FA5" w:rsidRPr="00765FA5" w:rsidRDefault="00765FA5" w:rsidP="00765FA5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150 g Kartoffeln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49DC9E7" w14:textId="77777777" w:rsidR="00840BEF" w:rsidRPr="00834FE5" w:rsidRDefault="00840BEF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40BEF" w:rsidRPr="00834FE5" w14:paraId="0166FB43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52457AB" w14:textId="4B71B535" w:rsidR="00840BEF" w:rsidRPr="00834FE5" w:rsidRDefault="00765FA5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Lorbeerblatt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E43FDA9" w14:textId="77777777" w:rsidR="00840BEF" w:rsidRPr="00834FE5" w:rsidRDefault="00840BEF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40BEF" w:rsidRPr="00834FE5" w14:paraId="66B2CD3D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C1FC06" w14:textId="629B749A" w:rsidR="00840BEF" w:rsidRPr="00834FE5" w:rsidRDefault="00765FA5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Nelken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EE6559" w14:textId="77777777" w:rsidR="00840BEF" w:rsidRPr="00834FE5" w:rsidRDefault="00840BEF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40BEF" w:rsidRPr="00834FE5" w14:paraId="518EAB99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8107AE" w14:textId="77777777" w:rsidR="00840BEF" w:rsidRDefault="00765FA5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Rauch- oder Kochwürste</w:t>
            </w:r>
          </w:p>
          <w:p w14:paraId="7478890E" w14:textId="0B2F9EEC" w:rsidR="00386FB4" w:rsidRPr="00834FE5" w:rsidRDefault="00386FB4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Oder Kassler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2ECD81" w14:textId="77777777" w:rsidR="00840BEF" w:rsidRPr="00834FE5" w:rsidRDefault="00840BEF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40BEF" w:rsidRPr="00834FE5" w14:paraId="35D76CA9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959EF56" w14:textId="4D3F7944" w:rsidR="00840BEF" w:rsidRPr="00834FE5" w:rsidRDefault="00E14278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EL Weinessig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3F9F84" w14:textId="77777777" w:rsidR="00840BEF" w:rsidRPr="00834FE5" w:rsidRDefault="00840BEF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40BEF" w:rsidRPr="00834FE5" w14:paraId="1BBEB0DC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47063D7" w14:textId="0CD4E61B" w:rsidR="00840BEF" w:rsidRPr="00834FE5" w:rsidRDefault="00E14278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Butter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B2FDC9" w14:textId="77777777" w:rsidR="00840BEF" w:rsidRPr="00834FE5" w:rsidRDefault="00840BEF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40BEF" w:rsidRPr="00834FE5" w14:paraId="0CBAA05E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939B2B" w14:textId="5DE41829" w:rsidR="00840BEF" w:rsidRPr="00834FE5" w:rsidRDefault="00E14278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EL Zucker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2B4CA1E" w14:textId="77777777" w:rsidR="00840BEF" w:rsidRPr="00834FE5" w:rsidRDefault="00840BEF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40BEF" w:rsidRPr="00834FE5" w14:paraId="348F41FE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A6E3DA" w14:textId="43DBC776" w:rsidR="00840BEF" w:rsidRPr="00834FE5" w:rsidRDefault="00E14278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125ml Schlagsahne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3801AC2" w14:textId="77777777" w:rsidR="00840BEF" w:rsidRPr="00834FE5" w:rsidRDefault="00840BEF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40BEF" w:rsidRPr="00834FE5" w14:paraId="360ECF79" w14:textId="77777777" w:rsidTr="00C56E03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25BF46E0" w14:textId="3F59A6C2" w:rsidR="00840BEF" w:rsidRPr="00834FE5" w:rsidRDefault="00840BEF" w:rsidP="00C56E03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Maultaschen mit Zwiebeln</w:t>
            </w:r>
          </w:p>
        </w:tc>
      </w:tr>
      <w:tr w:rsidR="00840BEF" w:rsidRPr="00834FE5" w14:paraId="6DBEB763" w14:textId="77777777" w:rsidTr="00C56E03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3A3576" w14:textId="77777777" w:rsidR="00840BEF" w:rsidRPr="00834FE5" w:rsidRDefault="00840BEF" w:rsidP="00C56E03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21EE45" w14:textId="77777777" w:rsidR="00840BEF" w:rsidRPr="00834FE5" w:rsidRDefault="00840BEF" w:rsidP="00C56E03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840BEF" w:rsidRPr="00834FE5" w14:paraId="341E6A7B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8E4780" w14:textId="55568813" w:rsidR="00840BEF" w:rsidRPr="00834FE5" w:rsidRDefault="00546696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Maultaschen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92AB21" w14:textId="77777777" w:rsidR="00840BEF" w:rsidRDefault="00840BEF" w:rsidP="00C56E03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2EBDC70" wp14:editId="33EEDB65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74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E3B92B" w14:textId="081D84F3" w:rsidR="00DE1F0C" w:rsidRDefault="00DE1F0C" w:rsidP="00840BEF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BDC70" id="_x0000_s1038" type="#_x0000_t202" style="position:absolute;margin-left:91.3pt;margin-top:407.35pt;width:249.8pt;height:157.9pt;z-index:25170227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" filled="f" stroked="f">
                      <v:textbox style="mso-fit-shape-to-text:t">
                        <w:txbxContent>
                          <w:p w14:paraId="77E3B92B" w14:textId="081D84F3" w:rsidR="00DE1F0C" w:rsidRDefault="00DE1F0C" w:rsidP="00840BEF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546696">
              <w:rPr>
                <w:rFonts w:ascii="Bahnschrift Light" w:hAnsi="Bahnschrift Light"/>
              </w:rPr>
              <w:t>Zwiebeln in Butter anbraten, reservieren.</w:t>
            </w:r>
          </w:p>
          <w:p w14:paraId="1559E121" w14:textId="4C3493E5" w:rsidR="00546696" w:rsidRPr="00834FE5" w:rsidRDefault="00546696" w:rsidP="00C56E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Maultaschen in Streifen schneiden</w:t>
            </w:r>
            <w:r w:rsidR="00F1144A">
              <w:rPr>
                <w:rFonts w:ascii="Bahnschrift Light" w:hAnsi="Bahnschrift Light"/>
              </w:rPr>
              <w:t xml:space="preserve"> und bräunen, mit den Zwiebeln zusammen erhitzen und anbraten</w:t>
            </w:r>
          </w:p>
        </w:tc>
      </w:tr>
      <w:tr w:rsidR="00840BEF" w:rsidRPr="00834FE5" w14:paraId="34ACA59F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E7D311" w14:textId="125D256D" w:rsidR="00840BEF" w:rsidRPr="00834FE5" w:rsidRDefault="00546696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Zwiebeln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198F99D" w14:textId="77777777" w:rsidR="00840BEF" w:rsidRPr="00834FE5" w:rsidRDefault="00840BEF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40BEF" w:rsidRPr="00834FE5" w14:paraId="604AA664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E5A9755" w14:textId="6B453566" w:rsidR="00840BEF" w:rsidRPr="00834FE5" w:rsidRDefault="00546696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Butter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6C7829" w14:textId="77777777" w:rsidR="00840BEF" w:rsidRPr="00834FE5" w:rsidRDefault="00840BEF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09616EBE" w14:textId="569B7099" w:rsidR="00840BEF" w:rsidRDefault="000A578C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837440" behindDoc="0" locked="0" layoutInCell="1" allowOverlap="1" wp14:anchorId="4C28642A" wp14:editId="3B1AA001">
            <wp:simplePos x="0" y="0"/>
            <wp:positionH relativeFrom="column">
              <wp:posOffset>4511040</wp:posOffset>
            </wp:positionH>
            <wp:positionV relativeFrom="paragraph">
              <wp:posOffset>-238760</wp:posOffset>
            </wp:positionV>
            <wp:extent cx="1300728" cy="1354822"/>
            <wp:effectExtent l="0" t="0" r="0" b="0"/>
            <wp:wrapNone/>
            <wp:docPr id="105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FC131" w14:textId="3ABD2F5B" w:rsidR="00840BEF" w:rsidRDefault="00840BEF">
      <w:pPr>
        <w:rPr>
          <w:rFonts w:ascii="Bahnschrift Light" w:hAnsi="Bahnschrift Light" w:cs="Times New Roman"/>
          <w:lang w:bidi="de-DE"/>
        </w:rPr>
      </w:pPr>
    </w:p>
    <w:p w14:paraId="5A6608E7" w14:textId="17705C3D" w:rsidR="00840BEF" w:rsidRDefault="00840BEF">
      <w:pPr>
        <w:rPr>
          <w:rFonts w:ascii="Bahnschrift Light" w:hAnsi="Bahnschrift Light" w:cs="Times New Roman"/>
          <w:lang w:bidi="de-DE"/>
        </w:rPr>
      </w:pPr>
    </w:p>
    <w:p w14:paraId="4C8F4D3A" w14:textId="6475369E" w:rsidR="00840BEF" w:rsidRDefault="00840BEF">
      <w:pPr>
        <w:rPr>
          <w:rFonts w:ascii="Bahnschrift Light" w:hAnsi="Bahnschrift Light" w:cs="Times New Roman"/>
          <w:lang w:bidi="de-DE"/>
        </w:rPr>
      </w:pPr>
    </w:p>
    <w:p w14:paraId="0011F0DD" w14:textId="07AA2FD3" w:rsidR="00840BEF" w:rsidRDefault="00840BEF">
      <w:pPr>
        <w:rPr>
          <w:rFonts w:ascii="Bahnschrift Light" w:hAnsi="Bahnschrift Light" w:cs="Times New Roman"/>
          <w:lang w:bidi="de-DE"/>
        </w:rPr>
      </w:pPr>
    </w:p>
    <w:p w14:paraId="23CCCB02" w14:textId="1CAA9178" w:rsidR="00840BEF" w:rsidRDefault="00840BEF">
      <w:pPr>
        <w:rPr>
          <w:rFonts w:ascii="Bahnschrift Light" w:hAnsi="Bahnschrift Light" w:cs="Times New Roman"/>
          <w:lang w:bidi="de-DE"/>
        </w:rPr>
      </w:pPr>
    </w:p>
    <w:p w14:paraId="20DF4F66" w14:textId="31F5C50A" w:rsidR="00840BEF" w:rsidRDefault="00840BEF">
      <w:pPr>
        <w:rPr>
          <w:rFonts w:ascii="Bahnschrift Light" w:hAnsi="Bahnschrift Light" w:cs="Times New Roman"/>
          <w:lang w:bidi="de-DE"/>
        </w:rPr>
      </w:pPr>
    </w:p>
    <w:p w14:paraId="7D08684E" w14:textId="561DB452" w:rsidR="00840BEF" w:rsidRDefault="00840BEF">
      <w:pPr>
        <w:rPr>
          <w:rFonts w:ascii="Bahnschrift Light" w:hAnsi="Bahnschrift Light" w:cs="Times New Roman"/>
          <w:lang w:bidi="de-DE"/>
        </w:rPr>
      </w:pPr>
    </w:p>
    <w:p w14:paraId="4C9B933E" w14:textId="076C891E" w:rsidR="00D41EC5" w:rsidRDefault="00D41EC5">
      <w:pPr>
        <w:rPr>
          <w:rFonts w:ascii="Bahnschrift Light" w:hAnsi="Bahnschrift Light" w:cs="Times New Roman"/>
          <w:lang w:bidi="de-DE"/>
        </w:rPr>
      </w:pPr>
    </w:p>
    <w:p w14:paraId="69D50456" w14:textId="2C14392D" w:rsidR="00D41EC5" w:rsidRDefault="00D41EC5">
      <w:pPr>
        <w:rPr>
          <w:rFonts w:ascii="Bahnschrift Light" w:hAnsi="Bahnschrift Light" w:cs="Times New Roman"/>
          <w:lang w:bidi="de-DE"/>
        </w:rPr>
      </w:pPr>
    </w:p>
    <w:p w14:paraId="1EE23656" w14:textId="77777777" w:rsidR="00D41EC5" w:rsidRDefault="00D41EC5">
      <w:pPr>
        <w:rPr>
          <w:rFonts w:ascii="Bahnschrift Light" w:hAnsi="Bahnschrift Light" w:cs="Times New Roman"/>
          <w:lang w:bidi="de-DE"/>
        </w:rPr>
      </w:pPr>
    </w:p>
    <w:p w14:paraId="21B387F6" w14:textId="7F73B551" w:rsidR="00840BEF" w:rsidRDefault="00840BEF">
      <w:pPr>
        <w:rPr>
          <w:rFonts w:ascii="Bahnschrift Light" w:hAnsi="Bahnschrift Light" w:cs="Times New Roman"/>
          <w:lang w:bidi="de-DE"/>
        </w:rPr>
      </w:pPr>
    </w:p>
    <w:p w14:paraId="14FFD32C" w14:textId="405A9EC2" w:rsidR="00840BEF" w:rsidRDefault="00840BEF">
      <w:pPr>
        <w:rPr>
          <w:rFonts w:ascii="Bahnschrift Light" w:hAnsi="Bahnschrift Light" w:cs="Times New Roman"/>
          <w:lang w:bidi="de-DE"/>
        </w:rPr>
      </w:pPr>
    </w:p>
    <w:p w14:paraId="6F8958FB" w14:textId="03279397" w:rsidR="006F4FD7" w:rsidRDefault="006F4FD7">
      <w:pPr>
        <w:rPr>
          <w:rFonts w:ascii="Bahnschrift Light" w:hAnsi="Bahnschrift Light" w:cs="Times New Roman"/>
          <w:lang w:bidi="de-DE"/>
        </w:rPr>
      </w:pPr>
    </w:p>
    <w:p w14:paraId="2055CBD1" w14:textId="1678E11B" w:rsidR="006F4FD7" w:rsidRDefault="006F4FD7">
      <w:pPr>
        <w:rPr>
          <w:rFonts w:ascii="Bahnschrift Light" w:hAnsi="Bahnschrift Light" w:cs="Times New Roman"/>
          <w:lang w:bidi="de-DE"/>
        </w:rPr>
      </w:pPr>
    </w:p>
    <w:p w14:paraId="36607A90" w14:textId="2E4AB12B" w:rsidR="006F4FD7" w:rsidRDefault="006F4FD7">
      <w:pPr>
        <w:rPr>
          <w:rFonts w:ascii="Bahnschrift Light" w:hAnsi="Bahnschrift Light" w:cs="Times New Roman"/>
          <w:lang w:bidi="de-DE"/>
        </w:rPr>
      </w:pPr>
    </w:p>
    <w:p w14:paraId="027B83B6" w14:textId="57787C5C" w:rsidR="006F4FD7" w:rsidRDefault="006F4FD7">
      <w:pPr>
        <w:rPr>
          <w:rFonts w:ascii="Bahnschrift Light" w:hAnsi="Bahnschrift Light" w:cs="Times New Roman"/>
          <w:lang w:bidi="de-DE"/>
        </w:rPr>
      </w:pPr>
    </w:p>
    <w:p w14:paraId="4447CBD0" w14:textId="1162B4BF" w:rsidR="006F4FD7" w:rsidRDefault="006F4FD7">
      <w:pPr>
        <w:rPr>
          <w:rFonts w:ascii="Bahnschrift Light" w:hAnsi="Bahnschrift Light" w:cs="Times New Roman"/>
          <w:lang w:bidi="de-DE"/>
        </w:rPr>
      </w:pPr>
    </w:p>
    <w:p w14:paraId="12BCB01F" w14:textId="6BBD5998" w:rsidR="006F4FD7" w:rsidRDefault="006F4FD7">
      <w:pPr>
        <w:rPr>
          <w:rFonts w:ascii="Bahnschrift Light" w:hAnsi="Bahnschrift Light" w:cs="Times New Roman"/>
          <w:lang w:bidi="de-DE"/>
        </w:rPr>
      </w:pPr>
    </w:p>
    <w:p w14:paraId="5A230F3B" w14:textId="0E0C43BF" w:rsidR="006F4FD7" w:rsidRDefault="006F4FD7">
      <w:pPr>
        <w:rPr>
          <w:rFonts w:ascii="Bahnschrift Light" w:hAnsi="Bahnschrift Light" w:cs="Times New Roman"/>
          <w:lang w:bidi="de-DE"/>
        </w:rPr>
      </w:pPr>
    </w:p>
    <w:p w14:paraId="078FACCA" w14:textId="2DE46FEA" w:rsidR="006F4FD7" w:rsidRDefault="006F4FD7">
      <w:pPr>
        <w:rPr>
          <w:rFonts w:ascii="Bahnschrift Light" w:hAnsi="Bahnschrift Light" w:cs="Times New Roman"/>
          <w:lang w:bidi="de-DE"/>
        </w:rPr>
      </w:pPr>
    </w:p>
    <w:p w14:paraId="2FA63621" w14:textId="16776CD4" w:rsidR="006F4FD7" w:rsidRDefault="006F4FD7">
      <w:pPr>
        <w:rPr>
          <w:rFonts w:ascii="Bahnschrift Light" w:hAnsi="Bahnschrift Light" w:cs="Times New Roman"/>
          <w:lang w:bidi="de-DE"/>
        </w:rPr>
      </w:pPr>
    </w:p>
    <w:p w14:paraId="7E96B683" w14:textId="76E4B3F3" w:rsidR="006F4FD7" w:rsidRDefault="006F4FD7">
      <w:pPr>
        <w:rPr>
          <w:rFonts w:ascii="Bahnschrift Light" w:hAnsi="Bahnschrift Light" w:cs="Times New Roman"/>
          <w:lang w:bidi="de-DE"/>
        </w:rPr>
      </w:pPr>
    </w:p>
    <w:p w14:paraId="3ED874ED" w14:textId="4DF986BE" w:rsidR="006F4FD7" w:rsidRDefault="006F4FD7">
      <w:pPr>
        <w:rPr>
          <w:rFonts w:ascii="Bahnschrift Light" w:hAnsi="Bahnschrift Light" w:cs="Times New Roman"/>
          <w:lang w:bidi="de-DE"/>
        </w:rPr>
      </w:pPr>
    </w:p>
    <w:p w14:paraId="78B30C53" w14:textId="77777777" w:rsidR="000A578C" w:rsidRDefault="000A578C">
      <w:pPr>
        <w:rPr>
          <w:rFonts w:ascii="Bahnschrift Light" w:hAnsi="Bahnschrift Light" w:cs="Times New Roman"/>
          <w:lang w:bidi="de-DE"/>
        </w:rPr>
      </w:pPr>
    </w:p>
    <w:p w14:paraId="5BFC5C4A" w14:textId="77777777" w:rsidR="006F4FD7" w:rsidRDefault="006F4FD7">
      <w:pPr>
        <w:rPr>
          <w:rFonts w:ascii="Bahnschrift Light" w:hAnsi="Bahnschrift Light" w:cs="Times New Roman"/>
          <w:lang w:bidi="de-DE"/>
        </w:rPr>
      </w:pPr>
    </w:p>
    <w:p w14:paraId="16B7AB27" w14:textId="79E22D83" w:rsidR="00840BEF" w:rsidRDefault="00840BEF">
      <w:pPr>
        <w:rPr>
          <w:rFonts w:ascii="Bahnschrift Light" w:hAnsi="Bahnschrift Light" w:cs="Times New Roman"/>
          <w:lang w:bidi="de-DE"/>
        </w:rPr>
      </w:pPr>
    </w:p>
    <w:p w14:paraId="74F8E728" w14:textId="151EB6D0" w:rsidR="00840BEF" w:rsidRDefault="00840BEF">
      <w:pPr>
        <w:rPr>
          <w:rFonts w:ascii="Bahnschrift Light" w:hAnsi="Bahnschrift Light" w:cs="Times New Roman"/>
          <w:lang w:bidi="de-DE"/>
        </w:rPr>
      </w:pPr>
    </w:p>
    <w:p w14:paraId="56580F78" w14:textId="77777777" w:rsidR="000A578C" w:rsidRDefault="000A578C">
      <w:pPr>
        <w:rPr>
          <w:rFonts w:ascii="Bahnschrift Light" w:hAnsi="Bahnschrift Light" w:cs="Times New Roman"/>
          <w:lang w:bidi="de-DE"/>
        </w:rPr>
      </w:pPr>
    </w:p>
    <w:p w14:paraId="36E0D5DA" w14:textId="6A78EE33" w:rsidR="00840BEF" w:rsidRDefault="00840BEF">
      <w:pPr>
        <w:rPr>
          <w:rFonts w:ascii="Bahnschrift Light" w:hAnsi="Bahnschrift Light" w:cs="Times New Roman"/>
          <w:lang w:bidi="de-DE"/>
        </w:rPr>
      </w:pPr>
    </w:p>
    <w:p w14:paraId="3C570AD8" w14:textId="7247E505" w:rsidR="00840BEF" w:rsidRDefault="00840BEF">
      <w:pPr>
        <w:rPr>
          <w:rFonts w:ascii="Bahnschrift Light" w:hAnsi="Bahnschrift Light" w:cs="Times New Roman"/>
          <w:lang w:bidi="de-DE"/>
        </w:rPr>
      </w:pPr>
    </w:p>
    <w:p w14:paraId="4B29E7E1" w14:textId="21B16E58" w:rsidR="00840BEF" w:rsidRDefault="00840BEF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C56E03" w:rsidRPr="00834FE5" w14:paraId="0DC4A777" w14:textId="77777777" w:rsidTr="00C56E03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6E6AAEE6" w14:textId="5E01FB05" w:rsidR="00C56E03" w:rsidRPr="00834FE5" w:rsidRDefault="00C56E03" w:rsidP="00C56E03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Saltimbocca</w:t>
            </w:r>
          </w:p>
        </w:tc>
      </w:tr>
      <w:tr w:rsidR="00C56E03" w:rsidRPr="00834FE5" w14:paraId="6AE6493F" w14:textId="77777777" w:rsidTr="00C56E03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594816" w14:textId="77777777" w:rsidR="00C56E03" w:rsidRPr="00834FE5" w:rsidRDefault="00C56E03" w:rsidP="00C56E03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82F5540" w14:textId="77777777" w:rsidR="00C56E03" w:rsidRPr="00834FE5" w:rsidRDefault="00C56E03" w:rsidP="00C56E03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C56E03" w:rsidRPr="00834FE5" w14:paraId="1496D620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F94DD4A" w14:textId="7818321F" w:rsidR="00C56E03" w:rsidRPr="00834FE5" w:rsidRDefault="00C56E03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Lammfleisch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F4218BA" w14:textId="77777777" w:rsidR="00C56E03" w:rsidRDefault="00C56E03" w:rsidP="00C56E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Lammfleisch dünn schneiden</w:t>
            </w:r>
          </w:p>
          <w:p w14:paraId="0E244BB8" w14:textId="77777777" w:rsidR="00C56E03" w:rsidRDefault="00C56E03" w:rsidP="00C56E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Salbei auf Lammfleisch, darauf dann den Schinken</w:t>
            </w:r>
          </w:p>
          <w:p w14:paraId="7F656F09" w14:textId="77777777" w:rsidR="00C56E03" w:rsidRDefault="00C56E03" w:rsidP="00C56E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Mit Spießen sichern</w:t>
            </w:r>
          </w:p>
          <w:p w14:paraId="2FEA1766" w14:textId="77777777" w:rsidR="00C56E03" w:rsidRDefault="00C56E03" w:rsidP="00C56E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In Butter braten, leicht salzen und beiseitestellen</w:t>
            </w:r>
          </w:p>
          <w:p w14:paraId="45801639" w14:textId="77777777" w:rsidR="00C56E03" w:rsidRDefault="00C56E03" w:rsidP="00C56E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Weißwein in die Pfanne, fast verdampfen lassen, dann den Kalbsfond rein und einkochen lassen</w:t>
            </w:r>
          </w:p>
          <w:p w14:paraId="2CFA2CD6" w14:textId="358835AE" w:rsidR="00C56E03" w:rsidRPr="00834FE5" w:rsidRDefault="00C56E03" w:rsidP="00C56E03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C56E03" w:rsidRPr="00834FE5" w14:paraId="7D662A43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A14EEE" w14:textId="11A82C18" w:rsidR="00C56E03" w:rsidRPr="00834FE5" w:rsidRDefault="00C56E03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Parmaschinken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C5E0157" w14:textId="77777777" w:rsidR="00C56E03" w:rsidRPr="00834FE5" w:rsidRDefault="00C56E03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56E03" w:rsidRPr="00834FE5" w14:paraId="5144918C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704D5E" w14:textId="723E803D" w:rsidR="00C56E03" w:rsidRPr="00834FE5" w:rsidRDefault="00C56E03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Salbei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54E0E6" w14:textId="77777777" w:rsidR="00C56E03" w:rsidRPr="00834FE5" w:rsidRDefault="00C56E03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56E03" w:rsidRPr="00834FE5" w14:paraId="0FA97466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909854" w14:textId="0793368C" w:rsidR="00C56E03" w:rsidRPr="00834FE5" w:rsidRDefault="00C56E03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Butter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C309AA5" w14:textId="77777777" w:rsidR="00C56E03" w:rsidRPr="00834FE5" w:rsidRDefault="00C56E03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56E03" w:rsidRPr="00834FE5" w14:paraId="3BB0698A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E33954" w14:textId="082C5C08" w:rsidR="00C56E03" w:rsidRPr="00834FE5" w:rsidRDefault="00C56E03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Salz, Pfeffer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21B4846" w14:textId="77777777" w:rsidR="00C56E03" w:rsidRPr="00834FE5" w:rsidRDefault="00C56E03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56E03" w:rsidRPr="00834FE5" w14:paraId="4979C538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CDB13D" w14:textId="2BA51484" w:rsidR="00C56E03" w:rsidRPr="00834FE5" w:rsidRDefault="00C56E03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Ein wenigTrockener Weißwein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1576C1" w14:textId="77777777" w:rsidR="00C56E03" w:rsidRPr="00834FE5" w:rsidRDefault="00C56E03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56E03" w:rsidRPr="00834FE5" w14:paraId="181B2966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FC71D1C" w14:textId="77777777" w:rsidR="00C56E03" w:rsidRDefault="00C56E03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Ein wenig Kalbsfond</w:t>
            </w:r>
          </w:p>
          <w:p w14:paraId="5F8FDFE4" w14:textId="7A04E100" w:rsidR="00C56E03" w:rsidRPr="00834FE5" w:rsidRDefault="00C56E03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Holzspieße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8D12E8" w14:textId="77777777" w:rsidR="00C56E03" w:rsidRPr="00834FE5" w:rsidRDefault="00C56E03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56E03" w:rsidRPr="00834FE5" w14:paraId="43AB8FA7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0FDCBC" w14:textId="0FCFA01E" w:rsidR="00C56E03" w:rsidRPr="00C56E03" w:rsidRDefault="00C56E03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Optional: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C93F85B" w14:textId="77777777" w:rsidR="00C56E03" w:rsidRPr="00834FE5" w:rsidRDefault="00C56E03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56E03" w:rsidRPr="00834FE5" w14:paraId="4F8EE5E6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7B2D648" w14:textId="51FCB97F" w:rsidR="00C56E03" w:rsidRPr="00834FE5" w:rsidRDefault="00C56E03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Zitrone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2D34F1E" w14:textId="77777777" w:rsidR="00C56E03" w:rsidRPr="00834FE5" w:rsidRDefault="00C56E03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56E03" w:rsidRPr="00834FE5" w14:paraId="175EE4B1" w14:textId="77777777" w:rsidTr="00C56E03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346810F2" w14:textId="44DF1E5D" w:rsidR="00C56E03" w:rsidRPr="00834FE5" w:rsidRDefault="002D6EC7" w:rsidP="00C56E03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Kartoffelsuppe</w:t>
            </w:r>
          </w:p>
        </w:tc>
      </w:tr>
      <w:tr w:rsidR="00C56E03" w:rsidRPr="00834FE5" w14:paraId="67C7BFD5" w14:textId="77777777" w:rsidTr="00C56E03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E78066F" w14:textId="77777777" w:rsidR="00C56E03" w:rsidRPr="00834FE5" w:rsidRDefault="00C56E03" w:rsidP="00C56E03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9BA9A3" w14:textId="77777777" w:rsidR="00C56E03" w:rsidRPr="00834FE5" w:rsidRDefault="00C56E03" w:rsidP="00C56E03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C56E03" w:rsidRPr="00834FE5" w14:paraId="39BB3D7B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517449D" w14:textId="7943A6BA" w:rsidR="00C56E03" w:rsidRPr="00834FE5" w:rsidRDefault="002D6EC7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250g Lauch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BE23AE1" w14:textId="77777777" w:rsidR="00C56E03" w:rsidRDefault="00C56E03" w:rsidP="00C56E03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9F04378" wp14:editId="6158FC41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1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7A8712" w14:textId="0B604AAD" w:rsidR="00DE1F0C" w:rsidRDefault="00DE1F0C" w:rsidP="00C56E03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04378" id="_x0000_s1039" type="#_x0000_t202" style="position:absolute;margin-left:91.3pt;margin-top:407.35pt;width:249.8pt;height:157.9pt;z-index:25170432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" filled="f" stroked="f">
                      <v:textbox style="mso-fit-shape-to-text:t">
                        <w:txbxContent>
                          <w:p w14:paraId="6E7A8712" w14:textId="0B604AAD" w:rsidR="00DE1F0C" w:rsidRDefault="00DE1F0C" w:rsidP="00C56E03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5530A6">
              <w:rPr>
                <w:rFonts w:ascii="Bahnschrift Light" w:hAnsi="Bahnschrift Light"/>
              </w:rPr>
              <w:t>Lauch und Kartoffeln kleinschneiden, Lauch in Butter andünsten</w:t>
            </w:r>
            <w:r w:rsidR="003D1C81">
              <w:rPr>
                <w:rFonts w:ascii="Bahnschrift Light" w:hAnsi="Bahnschrift Light"/>
              </w:rPr>
              <w:t>, Kartoffeln dazugeben und mit Fleischbrühe aufgießen. 35 min kochen. Suppe pürieren</w:t>
            </w:r>
            <w:r w:rsidR="00BB0039">
              <w:rPr>
                <w:rFonts w:ascii="Bahnschrift Light" w:hAnsi="Bahnschrift Light"/>
              </w:rPr>
              <w:t xml:space="preserve"> und Creme fraiche unterrühren. (Optional kann jetzt Fleisch dazugegeben werden(Wurst o.Ä))</w:t>
            </w:r>
          </w:p>
          <w:p w14:paraId="18B02D01" w14:textId="3B041829" w:rsidR="00BB0039" w:rsidRPr="00834FE5" w:rsidRDefault="006868E4" w:rsidP="00C56E03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Salzen und Pfeffern, kurz köcheln lassen (Wenn Fleisch dazugegeben wurde 20 min) </w:t>
            </w:r>
            <w:r w:rsidR="002946B3">
              <w:rPr>
                <w:rFonts w:ascii="Bahnschrift Light" w:hAnsi="Bahnschrift Light"/>
              </w:rPr>
              <w:t>und dann Sahne dazugeben</w:t>
            </w:r>
          </w:p>
        </w:tc>
      </w:tr>
      <w:tr w:rsidR="00C56E03" w:rsidRPr="00834FE5" w14:paraId="0616AE99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F326169" w14:textId="5D25A93D" w:rsidR="00C56E03" w:rsidRPr="00834FE5" w:rsidRDefault="002D6EC7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250g mehlige Kartoffeln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ACFEF29" w14:textId="77777777" w:rsidR="00C56E03" w:rsidRPr="00834FE5" w:rsidRDefault="00C56E03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56E03" w:rsidRPr="00834FE5" w14:paraId="6B9F452C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F34C7A0" w14:textId="27CCF315" w:rsidR="00C56E03" w:rsidRPr="00834FE5" w:rsidRDefault="002D6EC7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Butter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DB06C4" w14:textId="77777777" w:rsidR="00C56E03" w:rsidRPr="00834FE5" w:rsidRDefault="00C56E03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56E03" w:rsidRPr="00834FE5" w14:paraId="1823FAE9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2D9D1F" w14:textId="4EE009ED" w:rsidR="00C56E03" w:rsidRPr="00834FE5" w:rsidRDefault="002D6EC7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1L Fleischbrühe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8F19D14" w14:textId="77777777" w:rsidR="00C56E03" w:rsidRPr="00834FE5" w:rsidRDefault="00C56E03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56E03" w:rsidRPr="00834FE5" w14:paraId="3B72713E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75D6CAD" w14:textId="6FF3D742" w:rsidR="00C56E03" w:rsidRPr="00834FE5" w:rsidRDefault="002D6EC7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200ml Creme fraiche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1EECE3" w14:textId="77777777" w:rsidR="00C56E03" w:rsidRPr="00834FE5" w:rsidRDefault="00C56E03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56E03" w:rsidRPr="00834FE5" w14:paraId="4EE58002" w14:textId="77777777" w:rsidTr="00C56E03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6F3AE1" w14:textId="64CB4BE7" w:rsidR="00C56E03" w:rsidRPr="00834FE5" w:rsidRDefault="005530A6" w:rsidP="00C56E03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100ml Schlagsahne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6329E09" w14:textId="77777777" w:rsidR="00C56E03" w:rsidRPr="00834FE5" w:rsidRDefault="00C56E03" w:rsidP="00C56E0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2EE2E403" w14:textId="0F78C733" w:rsidR="00840BEF" w:rsidRDefault="00B77878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747328" behindDoc="0" locked="0" layoutInCell="1" allowOverlap="1" wp14:anchorId="2AEBF5E5" wp14:editId="56EDC553">
            <wp:simplePos x="0" y="0"/>
            <wp:positionH relativeFrom="column">
              <wp:posOffset>4514850</wp:posOffset>
            </wp:positionH>
            <wp:positionV relativeFrom="paragraph">
              <wp:posOffset>-411480</wp:posOffset>
            </wp:positionV>
            <wp:extent cx="1300728" cy="1354822"/>
            <wp:effectExtent l="0" t="0" r="0" b="0"/>
            <wp:wrapNone/>
            <wp:docPr id="30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0C3F7" w14:textId="06E516E1" w:rsidR="00840BEF" w:rsidRDefault="00840BEF">
      <w:pPr>
        <w:rPr>
          <w:rFonts w:ascii="Bahnschrift Light" w:hAnsi="Bahnschrift Light" w:cs="Times New Roman"/>
          <w:lang w:bidi="de-DE"/>
        </w:rPr>
      </w:pPr>
    </w:p>
    <w:p w14:paraId="6ADB51CB" w14:textId="21A81F56" w:rsidR="00840BEF" w:rsidRDefault="00840BEF">
      <w:pPr>
        <w:rPr>
          <w:rFonts w:ascii="Bahnschrift Light" w:hAnsi="Bahnschrift Light" w:cs="Times New Roman"/>
          <w:lang w:bidi="de-DE"/>
        </w:rPr>
      </w:pPr>
    </w:p>
    <w:p w14:paraId="2B4EBA3C" w14:textId="71836BCE" w:rsidR="00840BEF" w:rsidRDefault="00840BEF">
      <w:pPr>
        <w:rPr>
          <w:rFonts w:ascii="Bahnschrift Light" w:hAnsi="Bahnschrift Light" w:cs="Times New Roman"/>
          <w:lang w:bidi="de-DE"/>
        </w:rPr>
      </w:pPr>
    </w:p>
    <w:p w14:paraId="12439061" w14:textId="4300C455" w:rsidR="00840BEF" w:rsidRDefault="00840BEF">
      <w:pPr>
        <w:rPr>
          <w:rFonts w:ascii="Bahnschrift Light" w:hAnsi="Bahnschrift Light" w:cs="Times New Roman"/>
          <w:lang w:bidi="de-DE"/>
        </w:rPr>
      </w:pPr>
    </w:p>
    <w:p w14:paraId="26FADE09" w14:textId="0124BAD7" w:rsidR="00840BEF" w:rsidRDefault="00840BEF">
      <w:pPr>
        <w:rPr>
          <w:rFonts w:ascii="Bahnschrift Light" w:hAnsi="Bahnschrift Light" w:cs="Times New Roman"/>
          <w:lang w:bidi="de-DE"/>
        </w:rPr>
      </w:pPr>
    </w:p>
    <w:p w14:paraId="79208D17" w14:textId="70D19407" w:rsidR="00840BEF" w:rsidRDefault="00840BEF">
      <w:pPr>
        <w:rPr>
          <w:rFonts w:ascii="Bahnschrift Light" w:hAnsi="Bahnschrift Light" w:cs="Times New Roman"/>
          <w:lang w:bidi="de-DE"/>
        </w:rPr>
      </w:pPr>
    </w:p>
    <w:p w14:paraId="3328D2D8" w14:textId="402D7D83" w:rsidR="00840BEF" w:rsidRDefault="00840BEF">
      <w:pPr>
        <w:rPr>
          <w:rFonts w:ascii="Bahnschrift Light" w:hAnsi="Bahnschrift Light" w:cs="Times New Roman"/>
          <w:lang w:bidi="de-DE"/>
        </w:rPr>
      </w:pPr>
    </w:p>
    <w:p w14:paraId="2C34EAA6" w14:textId="051AB6E7" w:rsidR="00840BEF" w:rsidRDefault="00840BEF">
      <w:pPr>
        <w:rPr>
          <w:rFonts w:ascii="Bahnschrift Light" w:hAnsi="Bahnschrift Light" w:cs="Times New Roman"/>
          <w:lang w:bidi="de-DE"/>
        </w:rPr>
      </w:pPr>
    </w:p>
    <w:p w14:paraId="6CE7722A" w14:textId="0613A295" w:rsidR="00840BEF" w:rsidRDefault="00840BEF">
      <w:pPr>
        <w:rPr>
          <w:rFonts w:ascii="Bahnschrift Light" w:hAnsi="Bahnschrift Light" w:cs="Times New Roman"/>
          <w:lang w:bidi="de-DE"/>
        </w:rPr>
      </w:pPr>
    </w:p>
    <w:p w14:paraId="3A50E234" w14:textId="4C02C7F2" w:rsidR="00840BEF" w:rsidRDefault="00840BEF">
      <w:pPr>
        <w:rPr>
          <w:rFonts w:ascii="Bahnschrift Light" w:hAnsi="Bahnschrift Light" w:cs="Times New Roman"/>
          <w:lang w:bidi="de-DE"/>
        </w:rPr>
      </w:pPr>
    </w:p>
    <w:p w14:paraId="21BD6DB3" w14:textId="7B263D3F" w:rsidR="00840BEF" w:rsidRDefault="00840BEF">
      <w:pPr>
        <w:rPr>
          <w:rFonts w:ascii="Bahnschrift Light" w:hAnsi="Bahnschrift Light" w:cs="Times New Roman"/>
          <w:lang w:bidi="de-DE"/>
        </w:rPr>
      </w:pPr>
    </w:p>
    <w:p w14:paraId="05089632" w14:textId="3576BCD4" w:rsidR="00840BEF" w:rsidRDefault="00840BEF">
      <w:pPr>
        <w:rPr>
          <w:rFonts w:ascii="Bahnschrift Light" w:hAnsi="Bahnschrift Light" w:cs="Times New Roman"/>
          <w:lang w:bidi="de-DE"/>
        </w:rPr>
      </w:pPr>
    </w:p>
    <w:p w14:paraId="2736E17E" w14:textId="7F755565" w:rsidR="00840BEF" w:rsidRDefault="00840BEF">
      <w:pPr>
        <w:rPr>
          <w:rFonts w:ascii="Bahnschrift Light" w:hAnsi="Bahnschrift Light" w:cs="Times New Roman"/>
          <w:lang w:bidi="de-DE"/>
        </w:rPr>
      </w:pPr>
    </w:p>
    <w:p w14:paraId="5359ED7D" w14:textId="3D291FF4" w:rsidR="00840BEF" w:rsidRDefault="00840BEF">
      <w:pPr>
        <w:rPr>
          <w:rFonts w:ascii="Bahnschrift Light" w:hAnsi="Bahnschrift Light" w:cs="Times New Roman"/>
          <w:lang w:bidi="de-DE"/>
        </w:rPr>
      </w:pPr>
    </w:p>
    <w:p w14:paraId="6DBBB711" w14:textId="556B08CD" w:rsidR="00D41EC5" w:rsidRDefault="00D41EC5">
      <w:pPr>
        <w:rPr>
          <w:rFonts w:ascii="Bahnschrift Light" w:hAnsi="Bahnschrift Light" w:cs="Times New Roman"/>
          <w:lang w:bidi="de-DE"/>
        </w:rPr>
      </w:pPr>
    </w:p>
    <w:p w14:paraId="063D839B" w14:textId="00EE90B4" w:rsidR="00D41EC5" w:rsidRDefault="00D41EC5">
      <w:pPr>
        <w:rPr>
          <w:rFonts w:ascii="Bahnschrift Light" w:hAnsi="Bahnschrift Light" w:cs="Times New Roman"/>
          <w:lang w:bidi="de-DE"/>
        </w:rPr>
      </w:pPr>
    </w:p>
    <w:p w14:paraId="5B31F021" w14:textId="25D5F84F" w:rsidR="00D41EC5" w:rsidRDefault="00D41EC5">
      <w:pPr>
        <w:rPr>
          <w:rFonts w:ascii="Bahnschrift Light" w:hAnsi="Bahnschrift Light" w:cs="Times New Roman"/>
          <w:lang w:bidi="de-DE"/>
        </w:rPr>
      </w:pPr>
    </w:p>
    <w:p w14:paraId="1CA3B73B" w14:textId="4FB925AE" w:rsidR="00D41EC5" w:rsidRDefault="00D41EC5">
      <w:pPr>
        <w:rPr>
          <w:rFonts w:ascii="Bahnschrift Light" w:hAnsi="Bahnschrift Light" w:cs="Times New Roman"/>
          <w:lang w:bidi="de-DE"/>
        </w:rPr>
      </w:pPr>
    </w:p>
    <w:p w14:paraId="0CE7567C" w14:textId="21ED9775" w:rsidR="00D41EC5" w:rsidRDefault="00D41EC5">
      <w:pPr>
        <w:rPr>
          <w:rFonts w:ascii="Bahnschrift Light" w:hAnsi="Bahnschrift Light" w:cs="Times New Roman"/>
          <w:lang w:bidi="de-DE"/>
        </w:rPr>
      </w:pPr>
    </w:p>
    <w:p w14:paraId="32D83720" w14:textId="2BC79560" w:rsidR="00D41EC5" w:rsidRDefault="00D41EC5">
      <w:pPr>
        <w:rPr>
          <w:rFonts w:ascii="Bahnschrift Light" w:hAnsi="Bahnschrift Light" w:cs="Times New Roman"/>
          <w:lang w:bidi="de-DE"/>
        </w:rPr>
      </w:pPr>
    </w:p>
    <w:p w14:paraId="22BA5A0B" w14:textId="621D2D7D" w:rsidR="00D41EC5" w:rsidRDefault="00D41EC5">
      <w:pPr>
        <w:rPr>
          <w:rFonts w:ascii="Bahnschrift Light" w:hAnsi="Bahnschrift Light" w:cs="Times New Roman"/>
          <w:lang w:bidi="de-DE"/>
        </w:rPr>
      </w:pPr>
    </w:p>
    <w:p w14:paraId="1466F7EB" w14:textId="4D41AE3D" w:rsidR="00D41EC5" w:rsidRDefault="00D41EC5">
      <w:pPr>
        <w:rPr>
          <w:rFonts w:ascii="Bahnschrift Light" w:hAnsi="Bahnschrift Light" w:cs="Times New Roman"/>
          <w:lang w:bidi="de-DE"/>
        </w:rPr>
      </w:pPr>
    </w:p>
    <w:p w14:paraId="6BC63904" w14:textId="2E864D02" w:rsidR="00D41EC5" w:rsidRDefault="00D41EC5">
      <w:pPr>
        <w:rPr>
          <w:rFonts w:ascii="Bahnschrift Light" w:hAnsi="Bahnschrift Light" w:cs="Times New Roman"/>
          <w:lang w:bidi="de-DE"/>
        </w:rPr>
      </w:pPr>
    </w:p>
    <w:p w14:paraId="7145179F" w14:textId="28EC90A3" w:rsidR="00D41EC5" w:rsidRDefault="00D41EC5">
      <w:pPr>
        <w:rPr>
          <w:rFonts w:ascii="Bahnschrift Light" w:hAnsi="Bahnschrift Light" w:cs="Times New Roman"/>
          <w:lang w:bidi="de-DE"/>
        </w:rPr>
      </w:pPr>
    </w:p>
    <w:p w14:paraId="1675848D" w14:textId="356AC5B4" w:rsidR="00EF065C" w:rsidRDefault="00EF065C">
      <w:pPr>
        <w:rPr>
          <w:rFonts w:ascii="Bahnschrift Light" w:hAnsi="Bahnschrift Light" w:cs="Times New Roman"/>
          <w:lang w:bidi="de-DE"/>
        </w:rPr>
      </w:pPr>
    </w:p>
    <w:p w14:paraId="5C2F51DF" w14:textId="1E64BCCB" w:rsidR="00EF065C" w:rsidRDefault="00EF065C">
      <w:pPr>
        <w:rPr>
          <w:rFonts w:ascii="Bahnschrift Light" w:hAnsi="Bahnschrift Light" w:cs="Times New Roman"/>
          <w:lang w:bidi="de-DE"/>
        </w:rPr>
      </w:pPr>
    </w:p>
    <w:p w14:paraId="19AB76FD" w14:textId="62008713" w:rsidR="00EF065C" w:rsidRDefault="00EF065C">
      <w:pPr>
        <w:rPr>
          <w:rFonts w:ascii="Bahnschrift Light" w:hAnsi="Bahnschrift Light" w:cs="Times New Roman"/>
          <w:lang w:bidi="de-DE"/>
        </w:rPr>
      </w:pPr>
    </w:p>
    <w:p w14:paraId="494AC276" w14:textId="54130B8C" w:rsidR="00EF065C" w:rsidRDefault="00EF065C">
      <w:pPr>
        <w:rPr>
          <w:rFonts w:ascii="Bahnschrift Light" w:hAnsi="Bahnschrift Light" w:cs="Times New Roman"/>
          <w:lang w:bidi="de-DE"/>
        </w:rPr>
      </w:pPr>
    </w:p>
    <w:p w14:paraId="79AEDC29" w14:textId="44411D16" w:rsidR="00EF065C" w:rsidRDefault="00EF065C">
      <w:pPr>
        <w:rPr>
          <w:rFonts w:ascii="Bahnschrift Light" w:hAnsi="Bahnschrift Light" w:cs="Times New Roman"/>
          <w:lang w:bidi="de-DE"/>
        </w:rPr>
      </w:pPr>
    </w:p>
    <w:p w14:paraId="1105A924" w14:textId="77777777" w:rsidR="00EF065C" w:rsidRDefault="00EF065C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EF065C" w:rsidRPr="00834FE5" w14:paraId="31E01E85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0E3F6A5D" w14:textId="1AA9B914" w:rsidR="00EF065C" w:rsidRPr="00834FE5" w:rsidRDefault="002F032B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Mcrib</w:t>
            </w:r>
          </w:p>
        </w:tc>
      </w:tr>
      <w:tr w:rsidR="00EF065C" w:rsidRPr="00834FE5" w14:paraId="1E0F1BBD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FF98A6" w14:textId="77777777" w:rsidR="00EF065C" w:rsidRPr="00834FE5" w:rsidRDefault="00EF065C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1900B52" w14:textId="77777777" w:rsidR="00EF065C" w:rsidRPr="00834FE5" w:rsidRDefault="00EF065C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EF065C" w:rsidRPr="00834FE5" w14:paraId="26CCDE1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A7D80F" w14:textId="4103E789" w:rsidR="00EF065C" w:rsidRPr="00834FE5" w:rsidRDefault="002F032B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Babyback Schweinerippen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51E7CAA" w14:textId="77777777" w:rsidR="00EF065C" w:rsidRDefault="002F032B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Rippen </w:t>
            </w:r>
            <w:r w:rsidR="00704E68">
              <w:rPr>
                <w:rFonts w:ascii="Bahnschrift Light" w:hAnsi="Bahnschrift Light"/>
              </w:rPr>
              <w:t>mit dry rub einreiben, auf Ofenblech legen und leicht in Alufolie wickeln</w:t>
            </w:r>
            <w:r w:rsidR="0067325C">
              <w:rPr>
                <w:rFonts w:ascii="Bahnschrift Light" w:hAnsi="Bahnschrift Light"/>
              </w:rPr>
              <w:t>.</w:t>
            </w:r>
          </w:p>
          <w:p w14:paraId="584FF06B" w14:textId="77777777" w:rsidR="0067325C" w:rsidRDefault="0067325C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Bei 160 grad 3 Stunden Backen, oder bis sich die Knochen lösen lassen.</w:t>
            </w:r>
          </w:p>
          <w:p w14:paraId="5251D500" w14:textId="77777777" w:rsidR="0067325C" w:rsidRDefault="00A6255D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Knochen rausdrücken und versuchen das Fleischstück ganz zu lassen.</w:t>
            </w:r>
          </w:p>
          <w:p w14:paraId="4D20EC2C" w14:textId="2E9A9644" w:rsidR="00A6255D" w:rsidRDefault="00C152D7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Optional über nacht Ruhen lassen.</w:t>
            </w:r>
          </w:p>
          <w:p w14:paraId="1941F5BA" w14:textId="77777777" w:rsidR="00C152D7" w:rsidRDefault="009B02B8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Mit BBQ Sauce bestreichen.</w:t>
            </w:r>
          </w:p>
          <w:p w14:paraId="2B431BEF" w14:textId="2507ADA2" w:rsidR="009B02B8" w:rsidRDefault="00043574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Ein paar Minuten im Ofen unter hoher Hitze backen.</w:t>
            </w:r>
          </w:p>
          <w:p w14:paraId="329CE709" w14:textId="75461561" w:rsidR="00DE4EDB" w:rsidRDefault="00DE4EDB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Fleisch, Cole Slaw (oder rohe Gemüsezwiebeln) und BBQ Sauce im Bun servieren.</w:t>
            </w:r>
          </w:p>
          <w:p w14:paraId="76188C57" w14:textId="53C0ECA3" w:rsidR="00043574" w:rsidRPr="00834FE5" w:rsidRDefault="00043574" w:rsidP="00932592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EF065C" w:rsidRPr="00834FE5" w14:paraId="75A02BC1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C70F532" w14:textId="33BC36D6" w:rsidR="00EF065C" w:rsidRPr="00834FE5" w:rsidRDefault="001322C2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Baguettebuns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47B34AA" w14:textId="77777777" w:rsidR="00EF065C" w:rsidRPr="00834FE5" w:rsidRDefault="00EF065C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F065C" w:rsidRPr="00834FE5" w14:paraId="43BF598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CBB8EB1" w14:textId="0712FB55" w:rsidR="00EF065C" w:rsidRPr="00834FE5" w:rsidRDefault="001322C2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BBQ Sauce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5DCE47" w14:textId="77777777" w:rsidR="00EF065C" w:rsidRPr="00834FE5" w:rsidRDefault="00EF065C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F065C" w:rsidRPr="00834FE5" w14:paraId="2D532DC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EDB554F" w14:textId="5FFC5DAC" w:rsidR="00EF065C" w:rsidRPr="00834FE5" w:rsidRDefault="00DE4EDB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Dry Rub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F647E6E" w14:textId="77777777" w:rsidR="00EF065C" w:rsidRPr="00834FE5" w:rsidRDefault="00EF065C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F065C" w:rsidRPr="00834FE5" w14:paraId="44071F5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B103A1B" w14:textId="515E2D96" w:rsidR="00EF065C" w:rsidRPr="00834FE5" w:rsidRDefault="00DE4EDB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Cole Slaw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891FF96" w14:textId="77777777" w:rsidR="00EF065C" w:rsidRPr="00834FE5" w:rsidRDefault="00EF065C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F065C" w:rsidRPr="00834FE5" w14:paraId="53C8C48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04A447D" w14:textId="77777777" w:rsidR="00EF065C" w:rsidRPr="00834FE5" w:rsidRDefault="00EF065C" w:rsidP="00DE4EDB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C32613B" w14:textId="77777777" w:rsidR="00EF065C" w:rsidRPr="00834FE5" w:rsidRDefault="00EF065C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EF065C" w:rsidRPr="00834FE5" w14:paraId="764F2930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59A6FD45" w14:textId="5F6BCFD9" w:rsidR="00EF065C" w:rsidRPr="00834FE5" w:rsidRDefault="00504FE3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Rindergulasch mit Dumplings</w:t>
            </w:r>
          </w:p>
        </w:tc>
      </w:tr>
      <w:tr w:rsidR="00EF065C" w:rsidRPr="00834FE5" w14:paraId="4D03A63D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5EC1092" w14:textId="77777777" w:rsidR="00EF065C" w:rsidRPr="00834FE5" w:rsidRDefault="00EF065C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C448DE0" w14:textId="77777777" w:rsidR="00EF065C" w:rsidRPr="00834FE5" w:rsidRDefault="00EF065C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0A51E3" w:rsidRPr="00834FE5" w14:paraId="75EBDE2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00D402A" w14:textId="0688F730" w:rsidR="000A51E3" w:rsidRPr="00834FE5" w:rsidRDefault="000A51E3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kg Rinderfleisch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D4113C5" w14:textId="77777777" w:rsidR="000A51E3" w:rsidRDefault="000A51E3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Rindfleisch in mundgroße Stücke schneiden und in Mehl wenden. </w:t>
            </w:r>
          </w:p>
          <w:p w14:paraId="4F7402DD" w14:textId="77777777" w:rsidR="000A51E3" w:rsidRDefault="000A51E3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Karotten in große Stücke schneiden.</w:t>
            </w:r>
          </w:p>
          <w:p w14:paraId="4D784C7F" w14:textId="53F69E38" w:rsidR="000A51E3" w:rsidRDefault="000A51E3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Zwiebel und Steckrübe in mittelgroße Stücke schneiden.</w:t>
            </w:r>
          </w:p>
          <w:p w14:paraId="2E150F91" w14:textId="77777777" w:rsidR="000A51E3" w:rsidRDefault="000A51E3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Lauch in kleine Stücke schneiden.</w:t>
            </w:r>
          </w:p>
          <w:p w14:paraId="66070103" w14:textId="77777777" w:rsidR="000A51E3" w:rsidRDefault="000A51E3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Rindfleisch in Öl bräunen, Pfanne mit dickflüssigem Rinderfond ablöschen.</w:t>
            </w:r>
          </w:p>
          <w:p w14:paraId="54364248" w14:textId="40D31EC7" w:rsidR="000A51E3" w:rsidRDefault="000A51E3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Gemüse mit Fleisch in den Topf geben, mit einem Teelöffel Pfeffer würzen, gepressten Knoblauch geben, Thymian hinzufügen. 500 ml Rinderbrühe und Stout hinzufügen.</w:t>
            </w:r>
          </w:p>
          <w:p w14:paraId="3F5A4784" w14:textId="77777777" w:rsidR="000A51E3" w:rsidRDefault="000A51E3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Im Backofen abgedeckt 2 Stunden backen.</w:t>
            </w:r>
          </w:p>
          <w:p w14:paraId="107421D9" w14:textId="77777777" w:rsidR="000A51E3" w:rsidRDefault="000A51E3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Für Dumplings:</w:t>
            </w:r>
          </w:p>
          <w:p w14:paraId="28F1AA57" w14:textId="77777777" w:rsidR="000A51E3" w:rsidRDefault="000A51E3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Lauch fein hacken, mit allen anderen Zutaten mischen.</w:t>
            </w:r>
          </w:p>
          <w:p w14:paraId="54CAA109" w14:textId="77777777" w:rsidR="000A51E3" w:rsidRDefault="000A51E3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Gulasch mit Stärke und Wasser andicken, Dumplingteig mit Esslöffel auf Gulasch geben und Backen bis gut gebräunt (ca. 30 min)</w:t>
            </w:r>
          </w:p>
          <w:p w14:paraId="5916AD6F" w14:textId="77777777" w:rsidR="000A51E3" w:rsidRDefault="000A51E3" w:rsidP="00932592">
            <w:pPr>
              <w:pStyle w:val="TextwAbstandvor"/>
              <w:rPr>
                <w:rFonts w:ascii="Bahnschrift Light" w:hAnsi="Bahnschrift Light"/>
              </w:rPr>
            </w:pPr>
          </w:p>
          <w:p w14:paraId="1936783E" w14:textId="77777777" w:rsidR="000A51E3" w:rsidRDefault="000A51E3" w:rsidP="00932592">
            <w:pPr>
              <w:pStyle w:val="TextwAbstandvor"/>
              <w:rPr>
                <w:rFonts w:ascii="Bahnschrift Light" w:hAnsi="Bahnschrift Light"/>
              </w:rPr>
            </w:pPr>
          </w:p>
          <w:p w14:paraId="419B7E58" w14:textId="77777777" w:rsidR="000A51E3" w:rsidRDefault="000A51E3" w:rsidP="00932592">
            <w:pPr>
              <w:pStyle w:val="TextwAbstandvor"/>
              <w:rPr>
                <w:rFonts w:ascii="Bahnschrift Light" w:hAnsi="Bahnschrift Light"/>
              </w:rPr>
            </w:pPr>
          </w:p>
          <w:p w14:paraId="1FBD24C6" w14:textId="77777777" w:rsidR="000A51E3" w:rsidRDefault="000A51E3" w:rsidP="00932592">
            <w:pPr>
              <w:pStyle w:val="TextwAbstandvor"/>
              <w:rPr>
                <w:rFonts w:ascii="Bahnschrift Light" w:hAnsi="Bahnschrift Light"/>
              </w:rPr>
            </w:pPr>
          </w:p>
          <w:p w14:paraId="3098D878" w14:textId="77777777" w:rsidR="000A51E3" w:rsidRDefault="000A51E3" w:rsidP="00932592">
            <w:pPr>
              <w:pStyle w:val="TextwAbstandvor"/>
              <w:rPr>
                <w:rFonts w:ascii="Bahnschrift Light" w:hAnsi="Bahnschrift Light"/>
              </w:rPr>
            </w:pPr>
          </w:p>
          <w:p w14:paraId="3763421B" w14:textId="36388025" w:rsidR="000A51E3" w:rsidRPr="00834FE5" w:rsidRDefault="000A51E3" w:rsidP="00932592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0A51E3" w:rsidRPr="00834FE5" w14:paraId="4663C59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4B6378F" w14:textId="0C226405" w:rsidR="000A51E3" w:rsidRPr="00834FE5" w:rsidRDefault="000A51E3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Mehl für Rindfleisch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D7E6E8D" w14:textId="77777777" w:rsidR="000A51E3" w:rsidRPr="00834FE5" w:rsidRDefault="000A51E3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A51E3" w:rsidRPr="00834FE5" w14:paraId="41BFBB62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A08F7D" w14:textId="01134232" w:rsidR="000A51E3" w:rsidRPr="00834FE5" w:rsidRDefault="000A51E3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große Karotten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6ADB9DA" w14:textId="77777777" w:rsidR="000A51E3" w:rsidRPr="00834FE5" w:rsidRDefault="000A51E3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A51E3" w:rsidRPr="00834FE5" w14:paraId="650B898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3847A9C" w14:textId="3547BBC6" w:rsidR="000A51E3" w:rsidRPr="00834FE5" w:rsidRDefault="000A51E3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Zwieveln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C60B4F9" w14:textId="77777777" w:rsidR="000A51E3" w:rsidRPr="00834FE5" w:rsidRDefault="000A51E3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A51E3" w:rsidRPr="00834FE5" w14:paraId="5C22561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A6D390" w14:textId="6F6C9072" w:rsidR="000A51E3" w:rsidRPr="00834FE5" w:rsidRDefault="000A51E3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Knoblauch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90EE98B" w14:textId="77777777" w:rsidR="000A51E3" w:rsidRPr="00834FE5" w:rsidRDefault="000A51E3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A51E3" w:rsidRPr="00834FE5" w14:paraId="25DDA3C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C4E3721" w14:textId="1A6499F7" w:rsidR="000A51E3" w:rsidRPr="00834FE5" w:rsidRDefault="000A51E3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Steckrübe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FA5C75A" w14:textId="77777777" w:rsidR="000A51E3" w:rsidRPr="00834FE5" w:rsidRDefault="000A51E3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A51E3" w:rsidRPr="00834FE5" w14:paraId="2C90D15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2E11290" w14:textId="0D3F8873" w:rsidR="000A51E3" w:rsidRPr="00834FE5" w:rsidRDefault="000A51E3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Lauch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F91EF29" w14:textId="77777777" w:rsidR="000A51E3" w:rsidRPr="00834FE5" w:rsidRDefault="000A51E3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A51E3" w:rsidRPr="00834FE5" w14:paraId="7652A341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BC8B9D" w14:textId="2EB3538C" w:rsidR="000A51E3" w:rsidRPr="00834FE5" w:rsidRDefault="000A51E3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Tl Thymian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E44F408" w14:textId="77777777" w:rsidR="000A51E3" w:rsidRPr="00834FE5" w:rsidRDefault="000A51E3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A51E3" w:rsidRPr="00834FE5" w14:paraId="0FAA429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4DF856" w14:textId="112C723F" w:rsidR="000A51E3" w:rsidRPr="00834FE5" w:rsidRDefault="000A51E3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Rinderbrühe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93CE1AB" w14:textId="77777777" w:rsidR="000A51E3" w:rsidRPr="00834FE5" w:rsidRDefault="000A51E3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A51E3" w:rsidRPr="00834FE5" w14:paraId="73670DD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1C8D8FF" w14:textId="7065E0FF" w:rsidR="000A51E3" w:rsidRPr="00834FE5" w:rsidRDefault="000A51E3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Flasche Stout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61396F13" w14:textId="77777777" w:rsidR="000A51E3" w:rsidRPr="00834FE5" w:rsidRDefault="000A51E3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A51E3" w:rsidRPr="00834FE5" w14:paraId="1B7E5DF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8A8DBA" w14:textId="0E59F2B7" w:rsidR="000A51E3" w:rsidRPr="00834FE5" w:rsidRDefault="000A51E3" w:rsidP="000C7C9D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Dumplings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56C0166" w14:textId="77777777" w:rsidR="000A51E3" w:rsidRPr="00834FE5" w:rsidRDefault="000A51E3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A51E3" w:rsidRPr="00834FE5" w14:paraId="0345B73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9E72072" w14:textId="12B2CA37" w:rsidR="000A51E3" w:rsidRPr="00834FE5" w:rsidRDefault="000A51E3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300g Mehl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2D4A835" w14:textId="77777777" w:rsidR="000A51E3" w:rsidRPr="00834FE5" w:rsidRDefault="000A51E3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A51E3" w:rsidRPr="00834FE5" w14:paraId="4558A6A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492C180" w14:textId="7679FCB7" w:rsidR="00B5599F" w:rsidRPr="00B5599F" w:rsidRDefault="000A51E3" w:rsidP="00B5599F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175 g Milch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D162365" w14:textId="77777777" w:rsidR="000A51E3" w:rsidRPr="00834FE5" w:rsidRDefault="000A51E3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5599F" w:rsidRPr="00834FE5" w14:paraId="0DDC965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EABD70" w14:textId="79DE19D5" w:rsidR="00B5599F" w:rsidRDefault="00B5599F" w:rsidP="00B5599F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60g Butter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6F724561" w14:textId="77777777" w:rsidR="00B5599F" w:rsidRPr="00834FE5" w:rsidRDefault="00B5599F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5599F" w:rsidRPr="00834FE5" w14:paraId="4FD78BC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5E24CA7" w14:textId="547EF1A8" w:rsidR="00B5599F" w:rsidRDefault="00B5599F" w:rsidP="00B5599F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Gemüsebrühenpulver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65A396A8" w14:textId="77777777" w:rsidR="00B5599F" w:rsidRPr="00834FE5" w:rsidRDefault="00B5599F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5599F" w:rsidRPr="00834FE5" w14:paraId="00C7C6E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C6ADE9C" w14:textId="1FE66714" w:rsidR="00B5599F" w:rsidRDefault="00B5599F" w:rsidP="00B5599F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großes Ei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AEAE7B4" w14:textId="77777777" w:rsidR="00B5599F" w:rsidRPr="00834FE5" w:rsidRDefault="00B5599F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5599F" w:rsidRPr="00834FE5" w14:paraId="3C079AD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A2E666" w14:textId="72C5BCED" w:rsidR="00B5599F" w:rsidRDefault="00B5599F" w:rsidP="00B5599F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TL Backpulver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C6DD16A" w14:textId="77777777" w:rsidR="00B5599F" w:rsidRPr="00834FE5" w:rsidRDefault="00B5599F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5599F" w:rsidRPr="00834FE5" w14:paraId="5A261BB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DC98BA" w14:textId="28347C57" w:rsidR="00B5599F" w:rsidRDefault="00B5599F" w:rsidP="00B5599F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100g Lauch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BDBCBCC" w14:textId="77777777" w:rsidR="00B5599F" w:rsidRPr="00834FE5" w:rsidRDefault="00B5599F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5599F" w:rsidRPr="00834FE5" w14:paraId="6C3CDB2A" w14:textId="77777777" w:rsidTr="00932592">
        <w:trPr>
          <w:trHeight w:val="65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65B55798" w14:textId="527F4B43" w:rsidR="00B5599F" w:rsidRDefault="00B5599F" w:rsidP="00B5599F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8EE6245" w14:textId="77777777" w:rsidR="00B5599F" w:rsidRPr="00834FE5" w:rsidRDefault="00B5599F" w:rsidP="000A51E3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066F8A51" w14:textId="1E4F30D1" w:rsidR="00D41EC5" w:rsidRDefault="00B17BAC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749376" behindDoc="0" locked="0" layoutInCell="1" allowOverlap="1" wp14:anchorId="26FF262F" wp14:editId="4C9EBECF">
            <wp:simplePos x="0" y="0"/>
            <wp:positionH relativeFrom="column">
              <wp:posOffset>4521939</wp:posOffset>
            </wp:positionH>
            <wp:positionV relativeFrom="paragraph">
              <wp:posOffset>-2875915</wp:posOffset>
            </wp:positionV>
            <wp:extent cx="1300728" cy="1354822"/>
            <wp:effectExtent l="0" t="0" r="0" b="0"/>
            <wp:wrapNone/>
            <wp:docPr id="35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EFF5E" w14:textId="537D8F28" w:rsidR="00840BEF" w:rsidRDefault="00840BEF">
      <w:pPr>
        <w:rPr>
          <w:rFonts w:ascii="Bahnschrift Light" w:hAnsi="Bahnschrift Light" w:cs="Times New Roman"/>
          <w:lang w:bidi="de-DE"/>
        </w:rPr>
      </w:pPr>
    </w:p>
    <w:p w14:paraId="0DA71454" w14:textId="3B21E792" w:rsidR="00840BEF" w:rsidRDefault="00840BEF">
      <w:pPr>
        <w:rPr>
          <w:rFonts w:ascii="Bahnschrift Light" w:hAnsi="Bahnschrift Light" w:cs="Times New Roman"/>
          <w:lang w:bidi="de-DE"/>
        </w:rPr>
      </w:pPr>
    </w:p>
    <w:p w14:paraId="1EBD8C8E" w14:textId="52C302CC" w:rsidR="00B17BAC" w:rsidRDefault="00B17BAC">
      <w:pPr>
        <w:rPr>
          <w:rFonts w:ascii="Bahnschrift Light" w:hAnsi="Bahnschrift Light" w:cs="Times New Roman"/>
          <w:lang w:bidi="de-DE"/>
        </w:rPr>
      </w:pPr>
    </w:p>
    <w:p w14:paraId="0B1A187E" w14:textId="032A5C77" w:rsidR="00B17BAC" w:rsidRDefault="00B17BAC">
      <w:pPr>
        <w:rPr>
          <w:rFonts w:ascii="Bahnschrift Light" w:hAnsi="Bahnschrift Light" w:cs="Times New Roman"/>
          <w:lang w:bidi="de-DE"/>
        </w:rPr>
      </w:pPr>
    </w:p>
    <w:p w14:paraId="0B29E7AC" w14:textId="61A96BEE" w:rsidR="00B17BAC" w:rsidRDefault="00B17BAC">
      <w:pPr>
        <w:rPr>
          <w:rFonts w:ascii="Bahnschrift Light" w:hAnsi="Bahnschrift Light" w:cs="Times New Roman"/>
          <w:lang w:bidi="de-DE"/>
        </w:rPr>
      </w:pPr>
    </w:p>
    <w:p w14:paraId="3B9E6E02" w14:textId="47EF0424" w:rsidR="00B17BAC" w:rsidRDefault="00B17BAC">
      <w:pPr>
        <w:rPr>
          <w:rFonts w:ascii="Bahnschrift Light" w:hAnsi="Bahnschrift Light" w:cs="Times New Roman"/>
          <w:lang w:bidi="de-DE"/>
        </w:rPr>
      </w:pPr>
    </w:p>
    <w:p w14:paraId="377EA282" w14:textId="102D2F5E" w:rsidR="00B17BAC" w:rsidRDefault="00B17BAC">
      <w:pPr>
        <w:rPr>
          <w:rFonts w:ascii="Bahnschrift Light" w:hAnsi="Bahnschrift Light" w:cs="Times New Roman"/>
          <w:lang w:bidi="de-DE"/>
        </w:rPr>
      </w:pPr>
    </w:p>
    <w:p w14:paraId="307EF055" w14:textId="10D6B5CA" w:rsidR="00B17BAC" w:rsidRDefault="00B17BAC">
      <w:pPr>
        <w:rPr>
          <w:rFonts w:ascii="Bahnschrift Light" w:hAnsi="Bahnschrift Light" w:cs="Times New Roman"/>
          <w:lang w:bidi="de-DE"/>
        </w:rPr>
      </w:pPr>
    </w:p>
    <w:p w14:paraId="1808AFBF" w14:textId="204AF00E" w:rsidR="00B17BAC" w:rsidRDefault="00B17BAC">
      <w:pPr>
        <w:rPr>
          <w:rFonts w:ascii="Bahnschrift Light" w:hAnsi="Bahnschrift Light" w:cs="Times New Roman"/>
          <w:lang w:bidi="de-DE"/>
        </w:rPr>
      </w:pPr>
    </w:p>
    <w:p w14:paraId="75E80F5E" w14:textId="62A27186" w:rsidR="00B17BAC" w:rsidRDefault="00B17BAC">
      <w:pPr>
        <w:rPr>
          <w:rFonts w:ascii="Bahnschrift Light" w:hAnsi="Bahnschrift Light" w:cs="Times New Roman"/>
          <w:lang w:bidi="de-DE"/>
        </w:rPr>
      </w:pPr>
    </w:p>
    <w:p w14:paraId="0CE9FC92" w14:textId="078B2D2E" w:rsidR="00B17BAC" w:rsidRDefault="00B17BAC">
      <w:pPr>
        <w:rPr>
          <w:rFonts w:ascii="Bahnschrift Light" w:hAnsi="Bahnschrift Light" w:cs="Times New Roman"/>
          <w:lang w:bidi="de-DE"/>
        </w:rPr>
      </w:pPr>
    </w:p>
    <w:p w14:paraId="015103C6" w14:textId="1C0A700A" w:rsidR="00B17BAC" w:rsidRDefault="00B17BAC">
      <w:pPr>
        <w:rPr>
          <w:rFonts w:ascii="Bahnschrift Light" w:hAnsi="Bahnschrift Light" w:cs="Times New Roman"/>
          <w:lang w:bidi="de-DE"/>
        </w:rPr>
      </w:pPr>
    </w:p>
    <w:p w14:paraId="5778F072" w14:textId="77777777" w:rsidR="00B17BAC" w:rsidRDefault="00B17BAC">
      <w:pPr>
        <w:rPr>
          <w:rFonts w:ascii="Bahnschrift Light" w:hAnsi="Bahnschrift Light" w:cs="Times New Roman"/>
          <w:lang w:bidi="de-DE"/>
        </w:rPr>
      </w:pPr>
    </w:p>
    <w:p w14:paraId="33840B6D" w14:textId="6BB7322E" w:rsidR="00840BEF" w:rsidRDefault="00840BEF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9A618A" w:rsidRPr="00834FE5" w14:paraId="56825647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1F673C55" w14:textId="73E4FBC0" w:rsidR="009A618A" w:rsidRPr="00834FE5" w:rsidRDefault="007F2B2A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Chickenburger</w:t>
            </w:r>
          </w:p>
        </w:tc>
      </w:tr>
      <w:tr w:rsidR="009A618A" w:rsidRPr="00834FE5" w14:paraId="3E04E789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34D3FB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2B53D7E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887A47" w:rsidRPr="00834FE5" w14:paraId="28E79293" w14:textId="77777777" w:rsidTr="009D7296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3347A9" w14:textId="58C4E985" w:rsidR="00887A47" w:rsidRPr="00834FE5" w:rsidRDefault="00887A4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250g Hühnerbrust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C53641F" w14:textId="3C25C550" w:rsidR="00887A47" w:rsidRDefault="00887A47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Hähnchen intensiv weich klopfen.</w:t>
            </w:r>
          </w:p>
          <w:p w14:paraId="098BA97C" w14:textId="5C22BFD2" w:rsidR="00887A47" w:rsidRDefault="00887A47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Zutaten für Marinade mischen, Hähnchen hinzufügen und über nacht stehen lassen.</w:t>
            </w:r>
          </w:p>
          <w:p w14:paraId="2D39D91E" w14:textId="4BC99A1A" w:rsidR="00887A47" w:rsidRDefault="00887A47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Hähnchen in Panade wenden und ein wenig die Panada auf das Hähnchen drücken. Das Hähnchen bei 180 °C etwa 5 min frittieren.</w:t>
            </w:r>
          </w:p>
          <w:p w14:paraId="1029A586" w14:textId="5858A79B" w:rsidR="00887A47" w:rsidRDefault="00887A47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Die Buns in Butter in einer Pfanne anrösten, beide Seiten mit der Sauce bestreichen, Gurken auf die Unterseite legen und mit Hähnchen in der Mitte servieren</w:t>
            </w:r>
          </w:p>
          <w:p w14:paraId="135116E2" w14:textId="1CDDA3C6" w:rsidR="00887A47" w:rsidRPr="00834FE5" w:rsidRDefault="00887A47" w:rsidP="00932592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887A47" w:rsidRPr="00834FE5" w14:paraId="123A53E1" w14:textId="77777777" w:rsidTr="009D7296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5C6B949" w14:textId="1ADD747E" w:rsidR="00887A47" w:rsidRPr="00834FE5" w:rsidRDefault="00887A4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 Briochebuns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3BF0547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0D2342F6" w14:textId="77777777" w:rsidTr="009D7296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B0A578" w14:textId="2A210C58" w:rsidR="00887A47" w:rsidRPr="00834FE5" w:rsidRDefault="00887A4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Gewürzgurken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DC8D86B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19054C3F" w14:textId="77777777" w:rsidTr="009D7296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3BA35EF" w14:textId="6A4C8E34" w:rsidR="00887A47" w:rsidRDefault="00887A47" w:rsidP="00805D24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Marinade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9B3FD32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726A971C" w14:textId="77777777" w:rsidTr="009D7296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6FE61CE" w14:textId="414FCD5C" w:rsidR="00887A47" w:rsidRPr="00834FE5" w:rsidRDefault="00887A4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TL Paprika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7FAFA8B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23AB6981" w14:textId="77777777" w:rsidTr="009D7296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6A1F72F" w14:textId="2071EED7" w:rsidR="00887A47" w:rsidRDefault="00887A4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TL smoked Paprika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E948B28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6E4F74C1" w14:textId="77777777" w:rsidTr="009D7296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340DAC" w14:textId="4C2EE6FF" w:rsidR="00887A47" w:rsidRPr="00834FE5" w:rsidRDefault="00887A4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TL Knoblauchpulver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DFD6D1B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102AC9E6" w14:textId="77777777" w:rsidTr="009D7296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3F090B" w14:textId="4173BA16" w:rsidR="00887A47" w:rsidRPr="00834FE5" w:rsidRDefault="00887A4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TL Salz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24AF1CC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3A08A94E" w14:textId="77777777" w:rsidTr="009D7296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90252B" w14:textId="7F011B22" w:rsidR="00887A47" w:rsidRPr="00834FE5" w:rsidRDefault="00887A4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TL Pfeffer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8EEBE56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2884AD56" w14:textId="77777777" w:rsidTr="009D7296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53FAC9" w14:textId="68F0ADDC" w:rsidR="00887A47" w:rsidRPr="00834FE5" w:rsidRDefault="00887A4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TL Scharfe Sauce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5C8EEFA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2A82405E" w14:textId="77777777" w:rsidTr="009D7296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4FA7EC8" w14:textId="3D540A30" w:rsidR="00887A47" w:rsidRPr="00834FE5" w:rsidRDefault="00887A4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300 ml Buttermilch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8DE7D86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629B0A8B" w14:textId="77777777" w:rsidTr="009D7296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EC22F3" w14:textId="2A69AE40" w:rsidR="00887A47" w:rsidRPr="00834FE5" w:rsidRDefault="00887A47" w:rsidP="00805D24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Panade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B05A516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1DB6B495" w14:textId="77777777" w:rsidTr="009D7296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F05042" w14:textId="6E53A9D4" w:rsidR="00887A47" w:rsidRPr="00805D24" w:rsidRDefault="00887A47" w:rsidP="00805D2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200g Weizenmehl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E43E50B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4B4C265E" w14:textId="77777777" w:rsidTr="009D7296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0B6A4A0" w14:textId="13F200A7" w:rsidR="00887A47" w:rsidRDefault="00887A47" w:rsidP="00805D2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100g Stärke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9D63F6E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19549D5B" w14:textId="77777777" w:rsidTr="009D7296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A93CB8" w14:textId="5B432200" w:rsidR="00887A47" w:rsidRDefault="00887A47" w:rsidP="00805D2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Alle Gewürze die in der Marinade verwendet wurden + 1 TL Zwiebelpulver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68B4EA3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6407D707" w14:textId="77777777" w:rsidTr="009D7296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809C2A" w14:textId="57679036" w:rsidR="00887A47" w:rsidRDefault="00887A47" w:rsidP="00805D2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EL Marinade, so dass sich kleine Bröckchen in der Panade bilden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6CF3E793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41220733" w14:textId="77777777" w:rsidTr="009D7296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B489BA" w14:textId="07C5EDF2" w:rsidR="00887A47" w:rsidRDefault="00887A47" w:rsidP="00805D24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Burgersauce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0149842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5C0CA5C9" w14:textId="77777777" w:rsidTr="00E7229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4DFFBA" w14:textId="37EE31F8" w:rsidR="00887A47" w:rsidRDefault="00887A47" w:rsidP="00805D2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100g Mayonaisse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35842EF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71DBB451" w14:textId="77777777" w:rsidTr="00E7229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FD21F7D" w14:textId="0444AFFF" w:rsidR="00887A47" w:rsidRDefault="00887A47" w:rsidP="00805D2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60g Ketchup 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B0ECD03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00BD7D08" w14:textId="77777777" w:rsidTr="00E7229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0E4D319" w14:textId="52F725CD" w:rsidR="00887A47" w:rsidRDefault="00887A47" w:rsidP="00805D2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 karamellisierte Zwiebeln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58314B0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44C2D914" w14:textId="77777777" w:rsidTr="00E7229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3771A8" w14:textId="4695E034" w:rsidR="00887A47" w:rsidRDefault="00887A47" w:rsidP="00805D2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EL Schnittlauch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0101A04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249C12F9" w14:textId="77777777" w:rsidTr="00E7229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378C158" w14:textId="39F43274" w:rsidR="00887A47" w:rsidRDefault="00887A47" w:rsidP="00805D2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EL Worcestershire Sauce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A9E43CD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559F031E" w14:textId="77777777" w:rsidTr="00E7229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9A27AF" w14:textId="3EF182E8" w:rsidR="00887A47" w:rsidRDefault="00887A47" w:rsidP="00805D2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Menge nach Geschmack, fein geschnittene Gewürzgurken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62F11427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887A47" w:rsidRPr="00834FE5" w14:paraId="65CDEED5" w14:textId="77777777" w:rsidTr="00E72295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F7FAA7B" w14:textId="2C78F386" w:rsidR="00887A47" w:rsidRDefault="00887A47" w:rsidP="00805D24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Prise Salz</w:t>
            </w:r>
          </w:p>
        </w:tc>
        <w:tc>
          <w:tcPr>
            <w:tcW w:w="0" w:type="auto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BBE1AF" w14:textId="77777777" w:rsidR="00887A47" w:rsidRPr="00834FE5" w:rsidRDefault="00887A47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6E0D09E4" w14:textId="7999ED87" w:rsidR="00840BEF" w:rsidRDefault="000A578C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804672" behindDoc="0" locked="0" layoutInCell="1" allowOverlap="1" wp14:anchorId="2D044E73" wp14:editId="1D2CD5C5">
            <wp:simplePos x="0" y="0"/>
            <wp:positionH relativeFrom="column">
              <wp:posOffset>4510193</wp:posOffset>
            </wp:positionH>
            <wp:positionV relativeFrom="paragraph">
              <wp:posOffset>-1928919</wp:posOffset>
            </wp:positionV>
            <wp:extent cx="1300728" cy="1354822"/>
            <wp:effectExtent l="0" t="0" r="0" b="0"/>
            <wp:wrapNone/>
            <wp:docPr id="89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C52B9" w14:textId="2BBA3089" w:rsidR="009A618A" w:rsidRDefault="009A618A">
      <w:pPr>
        <w:rPr>
          <w:rFonts w:ascii="Bahnschrift Light" w:hAnsi="Bahnschrift Light" w:cs="Times New Roman"/>
          <w:lang w:bidi="de-DE"/>
        </w:rPr>
      </w:pPr>
    </w:p>
    <w:p w14:paraId="1C2C906B" w14:textId="74AD25C8" w:rsidR="009A618A" w:rsidRDefault="009A618A">
      <w:pPr>
        <w:rPr>
          <w:rFonts w:ascii="Bahnschrift Light" w:hAnsi="Bahnschrift Light" w:cs="Times New Roman"/>
          <w:lang w:bidi="de-DE"/>
        </w:rPr>
      </w:pPr>
    </w:p>
    <w:p w14:paraId="318F6819" w14:textId="6A7A8700" w:rsidR="009A618A" w:rsidRDefault="009A618A">
      <w:pPr>
        <w:rPr>
          <w:rFonts w:ascii="Bahnschrift Light" w:hAnsi="Bahnschrift Light" w:cs="Times New Roman"/>
          <w:lang w:bidi="de-DE"/>
        </w:rPr>
      </w:pPr>
    </w:p>
    <w:p w14:paraId="4844CE1D" w14:textId="12A40515" w:rsidR="009A618A" w:rsidRDefault="009A618A">
      <w:pPr>
        <w:rPr>
          <w:rFonts w:ascii="Bahnschrift Light" w:hAnsi="Bahnschrift Light" w:cs="Times New Roman"/>
          <w:lang w:bidi="de-DE"/>
        </w:rPr>
      </w:pPr>
    </w:p>
    <w:p w14:paraId="3963A23D" w14:textId="3E53CD0F" w:rsidR="009A618A" w:rsidRDefault="009A618A">
      <w:pPr>
        <w:rPr>
          <w:rFonts w:ascii="Bahnschrift Light" w:hAnsi="Bahnschrift Light" w:cs="Times New Roman"/>
          <w:lang w:bidi="de-DE"/>
        </w:rPr>
      </w:pPr>
    </w:p>
    <w:p w14:paraId="2FEE9C8E" w14:textId="6FF8C0D6" w:rsidR="009A618A" w:rsidRDefault="009A618A">
      <w:pPr>
        <w:rPr>
          <w:rFonts w:ascii="Bahnschrift Light" w:hAnsi="Bahnschrift Light" w:cs="Times New Roman"/>
          <w:lang w:bidi="de-DE"/>
        </w:rPr>
      </w:pPr>
    </w:p>
    <w:p w14:paraId="350AB5FF" w14:textId="76F4D2F9" w:rsidR="009A618A" w:rsidRDefault="009A618A">
      <w:pPr>
        <w:rPr>
          <w:rFonts w:ascii="Bahnschrift Light" w:hAnsi="Bahnschrift Light" w:cs="Times New Roman"/>
          <w:lang w:bidi="de-DE"/>
        </w:rPr>
      </w:pPr>
    </w:p>
    <w:p w14:paraId="294E8468" w14:textId="443A5DA0" w:rsidR="009A618A" w:rsidRDefault="009A618A">
      <w:pPr>
        <w:rPr>
          <w:rFonts w:ascii="Bahnschrift Light" w:hAnsi="Bahnschrift Light" w:cs="Times New Roman"/>
          <w:lang w:bidi="de-DE"/>
        </w:rPr>
      </w:pPr>
    </w:p>
    <w:p w14:paraId="0E26A6C8" w14:textId="7BD91075" w:rsidR="009A618A" w:rsidRDefault="009A618A">
      <w:pPr>
        <w:rPr>
          <w:rFonts w:ascii="Bahnschrift Light" w:hAnsi="Bahnschrift Light" w:cs="Times New Roman"/>
          <w:lang w:bidi="de-DE"/>
        </w:rPr>
      </w:pPr>
    </w:p>
    <w:p w14:paraId="5159557C" w14:textId="5F4FBB4C" w:rsidR="009A618A" w:rsidRDefault="009A618A">
      <w:pPr>
        <w:rPr>
          <w:rFonts w:ascii="Bahnschrift Light" w:hAnsi="Bahnschrift Light" w:cs="Times New Roman"/>
          <w:lang w:bidi="de-DE"/>
        </w:rPr>
      </w:pPr>
    </w:p>
    <w:p w14:paraId="10D12B8D" w14:textId="43808B00" w:rsidR="007C34FC" w:rsidRDefault="007C34FC">
      <w:pPr>
        <w:rPr>
          <w:rFonts w:ascii="Bahnschrift Light" w:hAnsi="Bahnschrift Light" w:cs="Times New Roman"/>
          <w:lang w:bidi="de-DE"/>
        </w:rPr>
      </w:pPr>
    </w:p>
    <w:p w14:paraId="3561637B" w14:textId="74322F69" w:rsidR="007C34FC" w:rsidRDefault="007C34FC">
      <w:pPr>
        <w:rPr>
          <w:rFonts w:ascii="Bahnschrift Light" w:hAnsi="Bahnschrift Light" w:cs="Times New Roman"/>
          <w:lang w:bidi="de-DE"/>
        </w:rPr>
      </w:pPr>
    </w:p>
    <w:p w14:paraId="4451C528" w14:textId="10056CAC" w:rsidR="007C34FC" w:rsidRDefault="007C34FC">
      <w:pPr>
        <w:rPr>
          <w:rFonts w:ascii="Bahnschrift Light" w:hAnsi="Bahnschrift Light" w:cs="Times New Roman"/>
          <w:lang w:bidi="de-DE"/>
        </w:rPr>
      </w:pPr>
    </w:p>
    <w:p w14:paraId="3B26AD7E" w14:textId="55DA9EA7" w:rsidR="007C34FC" w:rsidRDefault="007C34FC">
      <w:pPr>
        <w:rPr>
          <w:rFonts w:ascii="Bahnschrift Light" w:hAnsi="Bahnschrift Light" w:cs="Times New Roman"/>
          <w:lang w:bidi="de-DE"/>
        </w:rPr>
      </w:pPr>
    </w:p>
    <w:p w14:paraId="3F054B61" w14:textId="4929927E" w:rsidR="007C34FC" w:rsidRDefault="007C34FC">
      <w:pPr>
        <w:rPr>
          <w:rFonts w:ascii="Bahnschrift Light" w:hAnsi="Bahnschrift Light" w:cs="Times New Roman"/>
          <w:lang w:bidi="de-DE"/>
        </w:rPr>
      </w:pPr>
    </w:p>
    <w:p w14:paraId="5AE5C5D6" w14:textId="3BE38952" w:rsidR="007C34FC" w:rsidRDefault="007C34FC">
      <w:pPr>
        <w:rPr>
          <w:rFonts w:ascii="Bahnschrift Light" w:hAnsi="Bahnschrift Light" w:cs="Times New Roman"/>
          <w:lang w:bidi="de-DE"/>
        </w:rPr>
      </w:pPr>
    </w:p>
    <w:p w14:paraId="2317DBD1" w14:textId="6558B046" w:rsidR="007C34FC" w:rsidRDefault="007C34FC">
      <w:pPr>
        <w:rPr>
          <w:rFonts w:ascii="Bahnschrift Light" w:hAnsi="Bahnschrift Light" w:cs="Times New Roman"/>
          <w:lang w:bidi="de-DE"/>
        </w:rPr>
      </w:pPr>
    </w:p>
    <w:p w14:paraId="166F54FC" w14:textId="481BFC12" w:rsidR="007C34FC" w:rsidRDefault="007C34FC">
      <w:pPr>
        <w:rPr>
          <w:rFonts w:ascii="Bahnschrift Light" w:hAnsi="Bahnschrift Light" w:cs="Times New Roman"/>
          <w:lang w:bidi="de-DE"/>
        </w:rPr>
      </w:pPr>
    </w:p>
    <w:p w14:paraId="74A2250A" w14:textId="0B73DD0F" w:rsidR="007C34FC" w:rsidRDefault="007C34FC">
      <w:pPr>
        <w:rPr>
          <w:rFonts w:ascii="Bahnschrift Light" w:hAnsi="Bahnschrift Light" w:cs="Times New Roman"/>
          <w:lang w:bidi="de-DE"/>
        </w:rPr>
      </w:pPr>
    </w:p>
    <w:p w14:paraId="69B04883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49182057" w14:textId="78BA2716" w:rsidR="009A618A" w:rsidRDefault="00722BE9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lastRenderedPageBreak/>
        <w:drawing>
          <wp:anchor distT="0" distB="0" distL="114300" distR="114300" simplePos="0" relativeHeight="251806720" behindDoc="0" locked="0" layoutInCell="1" allowOverlap="1" wp14:anchorId="7218D2D4" wp14:editId="7500D76B">
            <wp:simplePos x="0" y="0"/>
            <wp:positionH relativeFrom="column">
              <wp:posOffset>4514215</wp:posOffset>
            </wp:positionH>
            <wp:positionV relativeFrom="paragraph">
              <wp:posOffset>3134572</wp:posOffset>
            </wp:positionV>
            <wp:extent cx="1300728" cy="1354822"/>
            <wp:effectExtent l="0" t="0" r="0" b="0"/>
            <wp:wrapNone/>
            <wp:docPr id="90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9A618A" w:rsidRPr="00834FE5" w14:paraId="082F44ED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353332C3" w14:textId="5A710DCB" w:rsidR="009A618A" w:rsidRPr="00834FE5" w:rsidRDefault="004E7C97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Pfannkuchen</w:t>
            </w:r>
          </w:p>
        </w:tc>
      </w:tr>
      <w:tr w:rsidR="009A618A" w:rsidRPr="00834FE5" w14:paraId="7CB5D14D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873E2A9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CB2777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6B10C61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2B6557" w14:textId="584E40E3" w:rsidR="009A618A" w:rsidRPr="00834FE5" w:rsidRDefault="00333F89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200g Weizenmehl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AB48A5E" w14:textId="77777777" w:rsidR="009A618A" w:rsidRDefault="006660F4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Zutaten mischen und 30 min ruhen lassen.</w:t>
            </w:r>
          </w:p>
          <w:p w14:paraId="29DBA9E0" w14:textId="7A2AD88C" w:rsidR="006660F4" w:rsidRPr="00834FE5" w:rsidRDefault="006660F4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Mit etwas Butt</w:t>
            </w:r>
            <w:r w:rsidR="00387232">
              <w:rPr>
                <w:rFonts w:ascii="Bahnschrift Light" w:hAnsi="Bahnschrift Light"/>
              </w:rPr>
              <w:t>er braten.</w:t>
            </w:r>
          </w:p>
        </w:tc>
      </w:tr>
      <w:tr w:rsidR="009A618A" w:rsidRPr="00834FE5" w14:paraId="0445D94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8C911C" w14:textId="65AF3BAB" w:rsidR="009A618A" w:rsidRPr="00834FE5" w:rsidRDefault="00794DCF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375 ml Milch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4A7CBE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C32E05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AC238D" w14:textId="03D89B31" w:rsidR="009A618A" w:rsidRPr="00834FE5" w:rsidRDefault="00794DCF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Prise Salz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4DC8DA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8D0206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6D52492" w14:textId="2ED775CC" w:rsidR="009A618A" w:rsidRPr="00834FE5" w:rsidRDefault="00794DCF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Eier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9E8F37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D2897A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76D30C" w14:textId="7275B12E" w:rsidR="009A618A" w:rsidRPr="00834FE5" w:rsidRDefault="00794DCF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EL Wasser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08B5AD7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9C76080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17191F02" w14:textId="42876536" w:rsidR="009A618A" w:rsidRPr="00834FE5" w:rsidRDefault="00C51C21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Sushi</w:t>
            </w:r>
          </w:p>
        </w:tc>
      </w:tr>
      <w:tr w:rsidR="009A618A" w:rsidRPr="00834FE5" w14:paraId="00FCAAE7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CDE0FF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3D6FF3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0D98605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35096D" w14:textId="32813714" w:rsidR="009A618A" w:rsidRPr="00834FE5" w:rsidRDefault="00C25763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250 g Sushireis</w:t>
            </w:r>
            <w:r w:rsidR="007819D0">
              <w:rPr>
                <w:rFonts w:ascii="Bahnschrift Light" w:hAnsi="Bahnschrift Light"/>
              </w:rPr>
              <w:t xml:space="preserve"> (Haruka)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FA466A" w14:textId="382EFFD7" w:rsidR="00EE0339" w:rsidRDefault="009A618A" w:rsidP="00EE0339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48F8458" wp14:editId="27348FB2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59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C3F24C" w14:textId="77777777" w:rsidR="00DE1F0C" w:rsidRDefault="00DE1F0C" w:rsidP="009A618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F8458" id="_x0000_s1040" type="#_x0000_t202" style="position:absolute;margin-left:91.3pt;margin-top:407.35pt;width:249.8pt;height:157.9pt;z-index:25177190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" filled="f" stroked="f">
                      <v:textbox style="mso-fit-shape-to-text:t">
                        <w:txbxContent>
                          <w:p w14:paraId="61C3F24C" w14:textId="77777777" w:rsidR="00DE1F0C" w:rsidRDefault="00DE1F0C" w:rsidP="009A618A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F44C2D">
              <w:rPr>
                <w:rFonts w:ascii="Bahnschrift Light" w:hAnsi="Bahnschrift Light"/>
              </w:rPr>
              <w:t>Reis auswaschen bis das Abwasser nicht mehr trüb wird. Wasser und Reis zusammen in den Topf und zum kochen bringen.</w:t>
            </w:r>
            <w:r w:rsidR="00AF2372">
              <w:rPr>
                <w:rFonts w:ascii="Bahnschrift Light" w:hAnsi="Bahnschrift Light"/>
              </w:rPr>
              <w:t xml:space="preserve"> Wenn es kocht auf die niedrigste Stufe stellen und mit deckel 20 min ziehen lassen</w:t>
            </w:r>
            <w:r w:rsidR="004C291C">
              <w:rPr>
                <w:rFonts w:ascii="Bahnschrift Light" w:hAnsi="Bahnschrift Light"/>
              </w:rPr>
              <w:t xml:space="preserve"> und</w:t>
            </w:r>
            <w:r w:rsidR="00EB6A2A">
              <w:rPr>
                <w:rFonts w:ascii="Bahnschrift Light" w:hAnsi="Bahnschrift Light"/>
              </w:rPr>
              <w:t xml:space="preserve"> </w:t>
            </w:r>
            <w:r w:rsidR="004C291C">
              <w:rPr>
                <w:rFonts w:ascii="Bahnschrift Light" w:hAnsi="Bahnschrift Light"/>
              </w:rPr>
              <w:t>v</w:t>
            </w:r>
            <w:r w:rsidR="00EB6A2A">
              <w:rPr>
                <w:rFonts w:ascii="Bahnschrift Light" w:hAnsi="Bahnschrift Light"/>
              </w:rPr>
              <w:t>om Herd nehmen</w:t>
            </w:r>
            <w:r w:rsidR="004C291C">
              <w:rPr>
                <w:rFonts w:ascii="Bahnschrift Light" w:hAnsi="Bahnschrift Light"/>
              </w:rPr>
              <w:t>. Essig, Zucker und Salz erhitzen bis homogen.</w:t>
            </w:r>
            <w:r w:rsidR="00EE0339">
              <w:rPr>
                <w:rFonts w:ascii="Bahnschrift Light" w:hAnsi="Bahnschrift Light"/>
              </w:rPr>
              <w:t xml:space="preserve"> In den Reis mischen</w:t>
            </w:r>
            <w:r w:rsidR="00EB6A2A">
              <w:rPr>
                <w:rFonts w:ascii="Bahnschrift Light" w:hAnsi="Bahnschrift Light"/>
              </w:rPr>
              <w:t xml:space="preserve"> und</w:t>
            </w:r>
            <w:r w:rsidR="008459B9">
              <w:rPr>
                <w:rFonts w:ascii="Bahnschrift Light" w:hAnsi="Bahnschrift Light"/>
              </w:rPr>
              <w:t xml:space="preserve"> 30</w:t>
            </w:r>
            <w:r w:rsidR="00EB6A2A">
              <w:rPr>
                <w:rFonts w:ascii="Bahnschrift Light" w:hAnsi="Bahnschrift Light"/>
              </w:rPr>
              <w:t xml:space="preserve"> min auskühlen lassen.</w:t>
            </w:r>
          </w:p>
          <w:p w14:paraId="7E19A26F" w14:textId="7EAFC518" w:rsidR="00EE0339" w:rsidRDefault="00EE0339" w:rsidP="00EE0339">
            <w:pPr>
              <w:pStyle w:val="TextwAbstandvor"/>
              <w:rPr>
                <w:rFonts w:ascii="Bahnschrift Light" w:hAnsi="Bahnschrift Light"/>
              </w:rPr>
            </w:pPr>
          </w:p>
          <w:p w14:paraId="38291E28" w14:textId="77777777" w:rsidR="00EE0339" w:rsidRDefault="00EE0339" w:rsidP="00EE0339">
            <w:pPr>
              <w:pStyle w:val="TextwAbstandvor"/>
              <w:rPr>
                <w:rFonts w:ascii="Bahnschrift Light" w:hAnsi="Bahnschrift Light"/>
              </w:rPr>
            </w:pPr>
          </w:p>
          <w:p w14:paraId="25B78C91" w14:textId="0F4444AC" w:rsidR="00621337" w:rsidRPr="00834FE5" w:rsidRDefault="00DF3A48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</w:t>
            </w:r>
          </w:p>
        </w:tc>
      </w:tr>
      <w:tr w:rsidR="009A618A" w:rsidRPr="00834FE5" w14:paraId="5676E261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9B46590" w14:textId="645C9F5E" w:rsidR="009A618A" w:rsidRPr="00834FE5" w:rsidRDefault="00864869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1,2</w:t>
            </w:r>
            <w:r w:rsidR="001C4791">
              <w:rPr>
                <w:rFonts w:ascii="Bahnschrift Light" w:hAnsi="Bahnschrift Light"/>
              </w:rPr>
              <w:t xml:space="preserve">5 </w:t>
            </w:r>
            <w:r>
              <w:rPr>
                <w:rFonts w:ascii="Bahnschrift Light" w:hAnsi="Bahnschrift Light"/>
              </w:rPr>
              <w:t>fache Volumen des Sushireis</w:t>
            </w:r>
            <w:r w:rsidR="001C4791">
              <w:rPr>
                <w:rFonts w:ascii="Bahnschrift Light" w:hAnsi="Bahnschrift Light"/>
              </w:rPr>
              <w:t xml:space="preserve"> als Wasser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A9002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63323C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9D78EC3" w14:textId="5CBBC88A" w:rsidR="009A618A" w:rsidRPr="00834FE5" w:rsidRDefault="000965C1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35g Reisessig 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8C9B6B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F931E71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2F03CD9" w14:textId="367898E8" w:rsidR="009A618A" w:rsidRPr="00834FE5" w:rsidRDefault="000965C1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14g Zucker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55B031C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DB1264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03A3A7" w14:textId="6903C36D" w:rsidR="009A618A" w:rsidRPr="00834FE5" w:rsidRDefault="000965C1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gute Prise Salz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8AA05E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E46D9D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016C7A3" w14:textId="1AC365F8" w:rsidR="009A618A" w:rsidRPr="00834FE5" w:rsidRDefault="0031661B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Fisch (Lachs o. Thunfisch)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F5A1A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6032AE1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F209920" w14:textId="62FB3142" w:rsidR="009A618A" w:rsidRPr="00834FE5" w:rsidRDefault="0031661B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Avocado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09F300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BE3FA9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90D082" w14:textId="263DD0FD" w:rsidR="009A618A" w:rsidRPr="00834FE5" w:rsidRDefault="0031661B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Frischkäse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9BCBB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307CDD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10252D" w14:textId="6EB0DF87" w:rsidR="009A618A" w:rsidRPr="00834FE5" w:rsidRDefault="00EE0339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Nuri-Blätter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6F186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61C51BAF" w14:textId="3D7CD312" w:rsidR="009A618A" w:rsidRDefault="009A618A">
      <w:pPr>
        <w:rPr>
          <w:rFonts w:ascii="Bahnschrift Light" w:hAnsi="Bahnschrift Light" w:cs="Times New Roman"/>
          <w:lang w:bidi="de-DE"/>
        </w:rPr>
      </w:pPr>
    </w:p>
    <w:p w14:paraId="34CA91F4" w14:textId="5EA89A2C" w:rsidR="009A618A" w:rsidRDefault="009A618A">
      <w:pPr>
        <w:rPr>
          <w:rFonts w:ascii="Bahnschrift Light" w:hAnsi="Bahnschrift Light" w:cs="Times New Roman"/>
          <w:lang w:bidi="de-DE"/>
        </w:rPr>
      </w:pPr>
    </w:p>
    <w:p w14:paraId="7D4FC4BC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1B088832" w14:textId="54BE02C4" w:rsidR="009A618A" w:rsidRDefault="009A618A">
      <w:pPr>
        <w:rPr>
          <w:rFonts w:ascii="Bahnschrift Light" w:hAnsi="Bahnschrift Light" w:cs="Times New Roman"/>
          <w:lang w:bidi="de-DE"/>
        </w:rPr>
      </w:pPr>
    </w:p>
    <w:p w14:paraId="6FF5AD93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026C0FC1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04BBA890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251A8A02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0E6BC0B6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060478E3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791CFA55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448E0F9F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4F5F9E81" w14:textId="2FBFFB5A" w:rsidR="009A618A" w:rsidRDefault="009A618A">
      <w:pPr>
        <w:rPr>
          <w:rFonts w:ascii="Bahnschrift Light" w:hAnsi="Bahnschrift Light" w:cs="Times New Roman"/>
          <w:lang w:bidi="de-DE"/>
        </w:rPr>
      </w:pPr>
    </w:p>
    <w:p w14:paraId="731A6E74" w14:textId="580C5246" w:rsidR="00387232" w:rsidRDefault="00387232">
      <w:pPr>
        <w:rPr>
          <w:rFonts w:ascii="Bahnschrift Light" w:hAnsi="Bahnschrift Light" w:cs="Times New Roman"/>
          <w:lang w:bidi="de-DE"/>
        </w:rPr>
      </w:pPr>
    </w:p>
    <w:p w14:paraId="6BBD2443" w14:textId="52252090" w:rsidR="00387232" w:rsidRDefault="00387232">
      <w:pPr>
        <w:rPr>
          <w:rFonts w:ascii="Bahnschrift Light" w:hAnsi="Bahnschrift Light" w:cs="Times New Roman"/>
          <w:lang w:bidi="de-DE"/>
        </w:rPr>
      </w:pPr>
    </w:p>
    <w:p w14:paraId="755F28D3" w14:textId="4625D94E" w:rsidR="00387232" w:rsidRDefault="00387232">
      <w:pPr>
        <w:rPr>
          <w:rFonts w:ascii="Bahnschrift Light" w:hAnsi="Bahnschrift Light" w:cs="Times New Roman"/>
          <w:lang w:bidi="de-DE"/>
        </w:rPr>
      </w:pPr>
    </w:p>
    <w:p w14:paraId="350E5F53" w14:textId="77777777" w:rsidR="00887A47" w:rsidRDefault="00887A47">
      <w:pPr>
        <w:rPr>
          <w:rFonts w:ascii="Bahnschrift Light" w:hAnsi="Bahnschrift Light" w:cs="Times New Roman"/>
          <w:lang w:bidi="de-DE"/>
        </w:rPr>
      </w:pPr>
    </w:p>
    <w:p w14:paraId="56EDB5B8" w14:textId="78614249" w:rsidR="00387232" w:rsidRDefault="00387232">
      <w:pPr>
        <w:rPr>
          <w:rFonts w:ascii="Bahnschrift Light" w:hAnsi="Bahnschrift Light" w:cs="Times New Roman"/>
          <w:lang w:bidi="de-DE"/>
        </w:rPr>
      </w:pPr>
    </w:p>
    <w:p w14:paraId="4638E0AE" w14:textId="0F105E49" w:rsidR="00387232" w:rsidRDefault="00387232">
      <w:pPr>
        <w:rPr>
          <w:rFonts w:ascii="Bahnschrift Light" w:hAnsi="Bahnschrift Light" w:cs="Times New Roman"/>
          <w:lang w:bidi="de-DE"/>
        </w:rPr>
      </w:pPr>
    </w:p>
    <w:p w14:paraId="01FDDFA7" w14:textId="0379C7F0" w:rsidR="00387232" w:rsidRDefault="00387232">
      <w:pPr>
        <w:rPr>
          <w:rFonts w:ascii="Bahnschrift Light" w:hAnsi="Bahnschrift Light" w:cs="Times New Roman"/>
          <w:lang w:bidi="de-DE"/>
        </w:rPr>
      </w:pPr>
    </w:p>
    <w:p w14:paraId="71F7F37D" w14:textId="5045072C" w:rsidR="00387232" w:rsidRDefault="00387232">
      <w:pPr>
        <w:rPr>
          <w:rFonts w:ascii="Bahnschrift Light" w:hAnsi="Bahnschrift Light" w:cs="Times New Roman"/>
          <w:lang w:bidi="de-DE"/>
        </w:rPr>
      </w:pPr>
    </w:p>
    <w:p w14:paraId="03310EF6" w14:textId="0C179D08" w:rsidR="00387232" w:rsidRDefault="00387232">
      <w:pPr>
        <w:rPr>
          <w:rFonts w:ascii="Bahnschrift Light" w:hAnsi="Bahnschrift Light" w:cs="Times New Roman"/>
          <w:lang w:bidi="de-DE"/>
        </w:rPr>
      </w:pPr>
    </w:p>
    <w:p w14:paraId="00EFEF17" w14:textId="77777777" w:rsidR="00387232" w:rsidRDefault="00387232">
      <w:pPr>
        <w:rPr>
          <w:rFonts w:ascii="Bahnschrift Light" w:hAnsi="Bahnschrift Light" w:cs="Times New Roman"/>
          <w:lang w:bidi="de-DE"/>
        </w:rPr>
      </w:pPr>
    </w:p>
    <w:p w14:paraId="08DB69C4" w14:textId="2086A37C" w:rsidR="009A618A" w:rsidRDefault="009A618A">
      <w:pPr>
        <w:rPr>
          <w:rFonts w:ascii="Bahnschrift Light" w:hAnsi="Bahnschrift Light" w:cs="Times New Roman"/>
          <w:lang w:bidi="de-DE"/>
        </w:rPr>
      </w:pPr>
    </w:p>
    <w:p w14:paraId="683A9613" w14:textId="2A9C426D" w:rsidR="005250CC" w:rsidRDefault="005250CC">
      <w:pPr>
        <w:rPr>
          <w:rFonts w:ascii="Bahnschrift Light" w:hAnsi="Bahnschrift Light" w:cs="Times New Roman"/>
          <w:lang w:bidi="de-DE"/>
        </w:rPr>
      </w:pPr>
    </w:p>
    <w:p w14:paraId="47AD1C2D" w14:textId="571EB640" w:rsidR="005250CC" w:rsidRDefault="005250CC">
      <w:pPr>
        <w:rPr>
          <w:rFonts w:ascii="Bahnschrift Light" w:hAnsi="Bahnschrift Light" w:cs="Times New Roman"/>
          <w:lang w:bidi="de-DE"/>
        </w:rPr>
      </w:pPr>
    </w:p>
    <w:p w14:paraId="50428F2A" w14:textId="247B16E6" w:rsidR="005250CC" w:rsidRDefault="005250CC">
      <w:pPr>
        <w:rPr>
          <w:rFonts w:ascii="Bahnschrift Light" w:hAnsi="Bahnschrift Light" w:cs="Times New Roman"/>
          <w:lang w:bidi="de-DE"/>
        </w:rPr>
      </w:pPr>
    </w:p>
    <w:p w14:paraId="212A4AD3" w14:textId="6E854F40" w:rsidR="005250CC" w:rsidRDefault="005250CC">
      <w:pPr>
        <w:rPr>
          <w:rFonts w:ascii="Bahnschrift Light" w:hAnsi="Bahnschrift Light" w:cs="Times New Roman"/>
          <w:lang w:bidi="de-DE"/>
        </w:rPr>
      </w:pPr>
    </w:p>
    <w:p w14:paraId="0B3E38D9" w14:textId="6D179434" w:rsidR="005250CC" w:rsidRDefault="005250CC">
      <w:pPr>
        <w:rPr>
          <w:rFonts w:ascii="Bahnschrift Light" w:hAnsi="Bahnschrift Light" w:cs="Times New Roman"/>
          <w:lang w:bidi="de-DE"/>
        </w:rPr>
      </w:pPr>
    </w:p>
    <w:p w14:paraId="3C9D71A6" w14:textId="7F1DB05D" w:rsidR="005250CC" w:rsidRDefault="005250CC">
      <w:pPr>
        <w:rPr>
          <w:rFonts w:ascii="Bahnschrift Light" w:hAnsi="Bahnschrift Light" w:cs="Times New Roman"/>
          <w:lang w:bidi="de-DE"/>
        </w:rPr>
      </w:pPr>
    </w:p>
    <w:p w14:paraId="3103CF6E" w14:textId="77777777" w:rsidR="005250CC" w:rsidRDefault="005250CC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9A618A" w:rsidRPr="00834FE5" w14:paraId="3BF57DE4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665A943B" w14:textId="7FDA82D0" w:rsidR="009A618A" w:rsidRPr="00834FE5" w:rsidRDefault="005C0113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Züricher Geschnetzeltes</w:t>
            </w:r>
          </w:p>
        </w:tc>
      </w:tr>
      <w:tr w:rsidR="009A618A" w:rsidRPr="00834FE5" w14:paraId="31913D49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EB613A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7FDE044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75C4ADD7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BE8F648" w14:textId="18AE4BA2" w:rsidR="009A618A" w:rsidRPr="00834FE5" w:rsidRDefault="005C0113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Zwiebel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B1FA023" w14:textId="77777777" w:rsidR="009A618A" w:rsidRDefault="00C4650F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Schweinefleisch in dünne Streifen schneiden und mit Salz und pfeffer würzen</w:t>
            </w:r>
          </w:p>
          <w:p w14:paraId="316323E6" w14:textId="0EF3049C" w:rsidR="00693B70" w:rsidRDefault="00693B70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Fleisch kurz und heiß in einer Pfanne anbraten</w:t>
            </w:r>
          </w:p>
          <w:p w14:paraId="0C401B33" w14:textId="77777777" w:rsidR="00693B70" w:rsidRDefault="00693B70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Butter in der Pfanne schmelzen und </w:t>
            </w:r>
            <w:r w:rsidR="00674E0D">
              <w:rPr>
                <w:rFonts w:ascii="Bahnschrift Light" w:hAnsi="Bahnschrift Light"/>
              </w:rPr>
              <w:t>Zwiebeln sowie Champignons anbraten, dann mit Mehl bestäuben, Weißwein dazugeben</w:t>
            </w:r>
            <w:r w:rsidR="005E5B2C">
              <w:rPr>
                <w:rFonts w:ascii="Bahnschrift Light" w:hAnsi="Bahnschrift Light"/>
              </w:rPr>
              <w:t xml:space="preserve"> und stark reduzieren</w:t>
            </w:r>
          </w:p>
          <w:p w14:paraId="0577D528" w14:textId="77777777" w:rsidR="005E5B2C" w:rsidRDefault="005E5B2C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Fleischsaft und Flüssigkeiten dazugeben</w:t>
            </w:r>
            <w:r w:rsidR="002E41B1">
              <w:rPr>
                <w:rFonts w:ascii="Bahnschrift Light" w:hAnsi="Bahnschrift Light"/>
              </w:rPr>
              <w:t xml:space="preserve"> und bis zur gewünschten Konsistenz einkochen</w:t>
            </w:r>
          </w:p>
          <w:p w14:paraId="69500500" w14:textId="77777777" w:rsidR="002E41B1" w:rsidRDefault="002E41B1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Fleisch in die Sauce geben und kurz ziehen lassen</w:t>
            </w:r>
          </w:p>
          <w:p w14:paraId="567E812C" w14:textId="77777777" w:rsidR="002E41B1" w:rsidRDefault="002E41B1" w:rsidP="00932592">
            <w:pPr>
              <w:pStyle w:val="TextwAbstandvor"/>
              <w:rPr>
                <w:rFonts w:ascii="Bahnschrift Light" w:hAnsi="Bahnschrift Light"/>
              </w:rPr>
            </w:pPr>
          </w:p>
          <w:p w14:paraId="233CFD0D" w14:textId="509F4DB0" w:rsidR="002E41B1" w:rsidRPr="00834FE5" w:rsidRDefault="002E41B1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Mit Nudeln oder Reis Servieren</w:t>
            </w:r>
          </w:p>
        </w:tc>
      </w:tr>
      <w:tr w:rsidR="009A618A" w:rsidRPr="00834FE5" w14:paraId="62DBE26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54E144F" w14:textId="2EA5611D" w:rsidR="009A618A" w:rsidRPr="00834FE5" w:rsidRDefault="005C0113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160g Champigno</w:t>
            </w:r>
            <w:r w:rsidR="00FC51B9">
              <w:rPr>
                <w:rFonts w:ascii="Bahnschrift Light" w:hAnsi="Bahnschrift Light"/>
              </w:rPr>
              <w:t>ns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F6DD04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1321E8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8893C4C" w14:textId="34337BF6" w:rsidR="009A618A" w:rsidRPr="00834FE5" w:rsidRDefault="00FC51B9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500g Schweinefilet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DAEFE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29569C1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ACAD274" w14:textId="239465C0" w:rsidR="009A618A" w:rsidRPr="00834FE5" w:rsidRDefault="00FC51B9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EL Mehl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F86DB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B73F9E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907095F" w14:textId="070043AC" w:rsidR="009A618A" w:rsidRPr="00834FE5" w:rsidRDefault="00FC51B9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EL Öl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FF6FE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BF59C4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B480E95" w14:textId="0C3A4AD0" w:rsidR="009A618A" w:rsidRPr="00834FE5" w:rsidRDefault="00FC51B9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EL Butter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642BEA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ADA86B7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793BB2" w14:textId="1CF4F7D2" w:rsidR="009A618A" w:rsidRPr="00834FE5" w:rsidRDefault="00FC51B9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200 ml Weißwein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F3BE5B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67E544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C6F1CA2" w14:textId="1E9BB8AE" w:rsidR="009A618A" w:rsidRPr="00834FE5" w:rsidRDefault="00FC51B9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200 ml Sahne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DAA39F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AC5D01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775082D" w14:textId="1FCDB4A5" w:rsidR="009A618A" w:rsidRPr="00834FE5" w:rsidRDefault="00FC51B9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200 ml Gemüse- oder Fleischbrühe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FC7B05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CDE9834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3148B1ED" w14:textId="5F419BA7" w:rsidR="009A618A" w:rsidRPr="00834FE5" w:rsidRDefault="005250CC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Schwarze Bohnensuppe</w:t>
            </w:r>
          </w:p>
        </w:tc>
      </w:tr>
      <w:tr w:rsidR="009A618A" w:rsidRPr="00834FE5" w14:paraId="375BBF99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281EB32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288AA6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74E11311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5D21A63" w14:textId="5FBB6280" w:rsidR="009A618A" w:rsidRPr="00834FE5" w:rsidRDefault="007A2608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EL Olivenöl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6410BF" w14:textId="77777777" w:rsidR="009A618A" w:rsidRDefault="009A618A" w:rsidP="009325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659A836" wp14:editId="0D3E307D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60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349FC7" w14:textId="77777777" w:rsidR="00DE1F0C" w:rsidRDefault="00DE1F0C" w:rsidP="009A618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9A836" id="_x0000_s1041" type="#_x0000_t202" style="position:absolute;margin-left:91.3pt;margin-top:407.35pt;width:249.8pt;height:157.9pt;z-index:2517739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" filled="f" stroked="f">
                      <v:textbox style="mso-fit-shape-to-text:t">
                        <w:txbxContent>
                          <w:p w14:paraId="70349FC7" w14:textId="77777777" w:rsidR="00DE1F0C" w:rsidRDefault="00DE1F0C" w:rsidP="009A618A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C623C6">
              <w:rPr>
                <w:rFonts w:ascii="Bahnschrift Light" w:hAnsi="Bahnschrift Light"/>
              </w:rPr>
              <w:t>Gemüse im Topf anschmoren bis glasig</w:t>
            </w:r>
          </w:p>
          <w:p w14:paraId="1B8FD503" w14:textId="6C6A293E" w:rsidR="00C623C6" w:rsidRDefault="001F3E14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Salz, Pfeffer</w:t>
            </w:r>
            <w:r w:rsidR="006E5D7E">
              <w:rPr>
                <w:rFonts w:ascii="Bahnschrift Light" w:hAnsi="Bahnschrift Light"/>
              </w:rPr>
              <w:t>, Lorbeer und</w:t>
            </w:r>
            <w:r>
              <w:rPr>
                <w:rFonts w:ascii="Bahnschrift Light" w:hAnsi="Bahnschrift Light"/>
              </w:rPr>
              <w:t xml:space="preserve"> Kreuzkümmel hinzuf</w:t>
            </w:r>
            <w:r w:rsidR="006E5D7E">
              <w:rPr>
                <w:rFonts w:ascii="Bahnschrift Light" w:hAnsi="Bahnschrift Light"/>
              </w:rPr>
              <w:t>ügen</w:t>
            </w:r>
          </w:p>
          <w:p w14:paraId="2993B155" w14:textId="3286E82E" w:rsidR="006E5D7E" w:rsidRDefault="006E5D7E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Kurz anrösten, dann schwarze Bohnen und Gemüsebrühe hinzufügen</w:t>
            </w:r>
          </w:p>
          <w:p w14:paraId="02B8E2AE" w14:textId="77777777" w:rsidR="006E5D7E" w:rsidRDefault="00EE71DD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30 min kochen lassen</w:t>
            </w:r>
          </w:p>
          <w:p w14:paraId="4710372F" w14:textId="77777777" w:rsidR="00EE71DD" w:rsidRDefault="00EE71DD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Lorbeerblatt</w:t>
            </w:r>
            <w:r w:rsidR="003B5C82">
              <w:rPr>
                <w:rFonts w:ascii="Bahnschrift Light" w:hAnsi="Bahnschrift Light"/>
              </w:rPr>
              <w:t xml:space="preserve"> entfernen (viel Erfolg beim finden)</w:t>
            </w:r>
          </w:p>
          <w:p w14:paraId="784B1E94" w14:textId="66D2A6F3" w:rsidR="003B5C82" w:rsidRPr="00834FE5" w:rsidRDefault="003B5C82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Die Hälfte der Suppe entfernen und pürieren und wieder zum Topf geben</w:t>
            </w:r>
          </w:p>
        </w:tc>
      </w:tr>
      <w:tr w:rsidR="009A618A" w:rsidRPr="00834FE5" w14:paraId="5249E6D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A56464" w14:textId="146BC8A7" w:rsidR="009A618A" w:rsidRPr="00834FE5" w:rsidRDefault="007A2608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 Zwiebeln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9093BD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339E42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29E5B3" w14:textId="160C6F0D" w:rsidR="009A618A" w:rsidRPr="00834FE5" w:rsidRDefault="007A2608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100g Karotten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A5E002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34EE30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EF2F80C" w14:textId="40E1CBC1" w:rsidR="009A618A" w:rsidRPr="00834FE5" w:rsidRDefault="007A2608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100g Staudensellerie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A22C792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A2572B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68B68C" w14:textId="698AB782" w:rsidR="009A618A" w:rsidRPr="00834FE5" w:rsidRDefault="008E07A5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rote Paprika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02FF06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C85636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9AE6FCE" w14:textId="0B96BB85" w:rsidR="009A618A" w:rsidRPr="00834FE5" w:rsidRDefault="008E07A5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 Knoblauchzehen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041ACF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75E62A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442FE9E" w14:textId="6794B247" w:rsidR="009A618A" w:rsidRPr="00834FE5" w:rsidRDefault="008E07A5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Jalapeno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92EE6F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A56988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FA5B01" w14:textId="0CFAD0E2" w:rsidR="009A618A" w:rsidRPr="00834FE5" w:rsidRDefault="00B51D81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</w:t>
            </w:r>
            <w:r w:rsidR="007E702D">
              <w:rPr>
                <w:rFonts w:ascii="Bahnschrift Light" w:hAnsi="Bahnschrift Light"/>
              </w:rPr>
              <w:t xml:space="preserve"> </w:t>
            </w:r>
            <w:r>
              <w:rPr>
                <w:rFonts w:ascii="Bahnschrift Light" w:hAnsi="Bahnschrift Light"/>
              </w:rPr>
              <w:t>TL Kreuzkümmel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822F2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B13578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726F600" w14:textId="09438F13" w:rsidR="009A618A" w:rsidRPr="00834FE5" w:rsidRDefault="00AD7D2D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600g schwarze Bohnen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B807E2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A03CDF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1265CE" w14:textId="0D2C30DE" w:rsidR="009A618A" w:rsidRPr="00834FE5" w:rsidRDefault="007E702D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L Gemüsebrühe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CD888C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8FCF27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F02A713" w14:textId="212AA338" w:rsidR="009A618A" w:rsidRPr="00834FE5" w:rsidRDefault="00C623C6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Lorbeerblatt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3D04BE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7D819B6D" w14:textId="5A831EDB" w:rsidR="009A618A" w:rsidRDefault="000A578C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808768" behindDoc="0" locked="0" layoutInCell="1" allowOverlap="1" wp14:anchorId="5041E3E9" wp14:editId="7BDE4BB2">
            <wp:simplePos x="0" y="0"/>
            <wp:positionH relativeFrom="column">
              <wp:posOffset>4514426</wp:posOffset>
            </wp:positionH>
            <wp:positionV relativeFrom="paragraph">
              <wp:posOffset>-1221316</wp:posOffset>
            </wp:positionV>
            <wp:extent cx="1300728" cy="1354822"/>
            <wp:effectExtent l="0" t="0" r="0" b="0"/>
            <wp:wrapNone/>
            <wp:docPr id="91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EDB06" w14:textId="57335F8C" w:rsidR="009A618A" w:rsidRDefault="009A618A">
      <w:pPr>
        <w:rPr>
          <w:rFonts w:ascii="Bahnschrift Light" w:hAnsi="Bahnschrift Light" w:cs="Times New Roman"/>
          <w:lang w:bidi="de-DE"/>
        </w:rPr>
      </w:pPr>
    </w:p>
    <w:p w14:paraId="1470A4C4" w14:textId="7B17C8E6" w:rsidR="009A618A" w:rsidRDefault="009A618A">
      <w:pPr>
        <w:rPr>
          <w:rFonts w:ascii="Bahnschrift Light" w:hAnsi="Bahnschrift Light" w:cs="Times New Roman"/>
          <w:lang w:bidi="de-DE"/>
        </w:rPr>
      </w:pPr>
    </w:p>
    <w:p w14:paraId="4BCAF9EC" w14:textId="44E2B664" w:rsidR="009A618A" w:rsidRDefault="009A618A">
      <w:pPr>
        <w:rPr>
          <w:rFonts w:ascii="Bahnschrift Light" w:hAnsi="Bahnschrift Light" w:cs="Times New Roman"/>
          <w:lang w:bidi="de-DE"/>
        </w:rPr>
      </w:pPr>
    </w:p>
    <w:p w14:paraId="487BE422" w14:textId="53EBC2F8" w:rsidR="009A618A" w:rsidRDefault="009A618A">
      <w:pPr>
        <w:rPr>
          <w:rFonts w:ascii="Bahnschrift Light" w:hAnsi="Bahnschrift Light" w:cs="Times New Roman"/>
          <w:lang w:bidi="de-DE"/>
        </w:rPr>
      </w:pPr>
    </w:p>
    <w:p w14:paraId="16A37D09" w14:textId="19008D0D" w:rsidR="009A618A" w:rsidRDefault="009A618A">
      <w:pPr>
        <w:rPr>
          <w:rFonts w:ascii="Bahnschrift Light" w:hAnsi="Bahnschrift Light" w:cs="Times New Roman"/>
          <w:lang w:bidi="de-DE"/>
        </w:rPr>
      </w:pPr>
    </w:p>
    <w:p w14:paraId="452FE9D7" w14:textId="5A2AA6D5" w:rsidR="009A618A" w:rsidRDefault="009A618A">
      <w:pPr>
        <w:rPr>
          <w:rFonts w:ascii="Bahnschrift Light" w:hAnsi="Bahnschrift Light" w:cs="Times New Roman"/>
          <w:lang w:bidi="de-DE"/>
        </w:rPr>
      </w:pPr>
    </w:p>
    <w:p w14:paraId="314F2F64" w14:textId="45D9EC64" w:rsidR="009A618A" w:rsidRDefault="009A618A">
      <w:pPr>
        <w:rPr>
          <w:rFonts w:ascii="Bahnschrift Light" w:hAnsi="Bahnschrift Light" w:cs="Times New Roman"/>
          <w:lang w:bidi="de-DE"/>
        </w:rPr>
      </w:pPr>
    </w:p>
    <w:p w14:paraId="544E82BB" w14:textId="2924975A" w:rsidR="009A618A" w:rsidRDefault="009A618A">
      <w:pPr>
        <w:rPr>
          <w:rFonts w:ascii="Bahnschrift Light" w:hAnsi="Bahnschrift Light" w:cs="Times New Roman"/>
          <w:lang w:bidi="de-DE"/>
        </w:rPr>
      </w:pPr>
    </w:p>
    <w:p w14:paraId="7BCF1D86" w14:textId="53ACA8F8" w:rsidR="009A618A" w:rsidRDefault="009A618A">
      <w:pPr>
        <w:rPr>
          <w:rFonts w:ascii="Bahnschrift Light" w:hAnsi="Bahnschrift Light" w:cs="Times New Roman"/>
          <w:lang w:bidi="de-DE"/>
        </w:rPr>
      </w:pPr>
    </w:p>
    <w:p w14:paraId="21DB25B6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31DADA29" w14:textId="33F024AC" w:rsidR="009A618A" w:rsidRDefault="009A618A">
      <w:pPr>
        <w:rPr>
          <w:rFonts w:ascii="Bahnschrift Light" w:hAnsi="Bahnschrift Light" w:cs="Times New Roman"/>
          <w:lang w:bidi="de-DE"/>
        </w:rPr>
      </w:pPr>
    </w:p>
    <w:p w14:paraId="1EBBA2CB" w14:textId="6B049F9B" w:rsidR="009A618A" w:rsidRDefault="009A618A">
      <w:pPr>
        <w:rPr>
          <w:rFonts w:ascii="Bahnschrift Light" w:hAnsi="Bahnschrift Light" w:cs="Times New Roman"/>
          <w:lang w:bidi="de-DE"/>
        </w:rPr>
      </w:pPr>
    </w:p>
    <w:p w14:paraId="2B6BDB45" w14:textId="63C7B783" w:rsidR="008A6255" w:rsidRDefault="008A6255">
      <w:pPr>
        <w:rPr>
          <w:rFonts w:ascii="Bahnschrift Light" w:hAnsi="Bahnschrift Light" w:cs="Times New Roman"/>
          <w:lang w:bidi="de-DE"/>
        </w:rPr>
      </w:pPr>
    </w:p>
    <w:p w14:paraId="7FD8076F" w14:textId="1DA22E47" w:rsidR="008A6255" w:rsidRDefault="008A6255">
      <w:pPr>
        <w:rPr>
          <w:rFonts w:ascii="Bahnschrift Light" w:hAnsi="Bahnschrift Light" w:cs="Times New Roman"/>
          <w:lang w:bidi="de-DE"/>
        </w:rPr>
      </w:pPr>
    </w:p>
    <w:p w14:paraId="71D6247E" w14:textId="6FA68477" w:rsidR="008A6255" w:rsidRDefault="008A6255">
      <w:pPr>
        <w:rPr>
          <w:rFonts w:ascii="Bahnschrift Light" w:hAnsi="Bahnschrift Light" w:cs="Times New Roman"/>
          <w:lang w:bidi="de-DE"/>
        </w:rPr>
      </w:pPr>
    </w:p>
    <w:p w14:paraId="6234C23D" w14:textId="6AB93931" w:rsidR="008A6255" w:rsidRDefault="008A6255">
      <w:pPr>
        <w:rPr>
          <w:rFonts w:ascii="Bahnschrift Light" w:hAnsi="Bahnschrift Light" w:cs="Times New Roman"/>
          <w:lang w:bidi="de-DE"/>
        </w:rPr>
      </w:pPr>
    </w:p>
    <w:p w14:paraId="5ED3F819" w14:textId="04E1B51F" w:rsidR="008A6255" w:rsidRDefault="008A6255">
      <w:pPr>
        <w:rPr>
          <w:rFonts w:ascii="Bahnschrift Light" w:hAnsi="Bahnschrift Light" w:cs="Times New Roman"/>
          <w:lang w:bidi="de-DE"/>
        </w:rPr>
      </w:pPr>
    </w:p>
    <w:p w14:paraId="61EE182A" w14:textId="0621DC0D" w:rsidR="008A6255" w:rsidRDefault="008A6255">
      <w:pPr>
        <w:rPr>
          <w:rFonts w:ascii="Bahnschrift Light" w:hAnsi="Bahnschrift Light" w:cs="Times New Roman"/>
          <w:lang w:bidi="de-DE"/>
        </w:rPr>
      </w:pPr>
    </w:p>
    <w:p w14:paraId="5C039B90" w14:textId="1173D009" w:rsidR="008A6255" w:rsidRDefault="008A6255">
      <w:pPr>
        <w:rPr>
          <w:rFonts w:ascii="Bahnschrift Light" w:hAnsi="Bahnschrift Light" w:cs="Times New Roman"/>
          <w:lang w:bidi="de-DE"/>
        </w:rPr>
      </w:pPr>
    </w:p>
    <w:p w14:paraId="2300B240" w14:textId="77777777" w:rsidR="008A6255" w:rsidRDefault="008A6255">
      <w:pPr>
        <w:rPr>
          <w:rFonts w:ascii="Bahnschrift Light" w:hAnsi="Bahnschrift Light" w:cs="Times New Roman"/>
          <w:lang w:bidi="de-DE"/>
        </w:rPr>
      </w:pPr>
    </w:p>
    <w:p w14:paraId="07702329" w14:textId="740184CD" w:rsidR="008A6255" w:rsidRDefault="008A6255">
      <w:pPr>
        <w:rPr>
          <w:rFonts w:ascii="Bahnschrift Light" w:hAnsi="Bahnschrift Light" w:cs="Times New Roman"/>
          <w:lang w:bidi="de-DE"/>
        </w:rPr>
      </w:pPr>
    </w:p>
    <w:p w14:paraId="7950B36A" w14:textId="27FFEEF5" w:rsidR="008A6255" w:rsidRDefault="008A6255">
      <w:pPr>
        <w:rPr>
          <w:rFonts w:ascii="Bahnschrift Light" w:hAnsi="Bahnschrift Light" w:cs="Times New Roman"/>
          <w:lang w:bidi="de-DE"/>
        </w:rPr>
      </w:pPr>
    </w:p>
    <w:p w14:paraId="207EF3D0" w14:textId="77777777" w:rsidR="008A6255" w:rsidRDefault="008A6255">
      <w:pPr>
        <w:rPr>
          <w:rFonts w:ascii="Bahnschrift Light" w:hAnsi="Bahnschrift Light" w:cs="Times New Roman"/>
          <w:lang w:bidi="de-DE"/>
        </w:rPr>
      </w:pPr>
    </w:p>
    <w:p w14:paraId="67E69EA0" w14:textId="156049C7" w:rsidR="009A618A" w:rsidRDefault="009A618A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9A618A" w:rsidRPr="00834FE5" w14:paraId="1B2E27EF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24278536" w14:textId="35BBF33A" w:rsidR="009A618A" w:rsidRPr="00834FE5" w:rsidRDefault="008A6255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Hummus</w:t>
            </w:r>
          </w:p>
        </w:tc>
      </w:tr>
      <w:tr w:rsidR="009A618A" w:rsidRPr="00834FE5" w14:paraId="5420865C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BECD75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6DCEA97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2465256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CF59A6" w14:textId="196CE377" w:rsidR="009A618A" w:rsidRPr="00834FE5" w:rsidRDefault="00557676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500g Kichererbsen aus der Dose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205B99A" w14:textId="77777777" w:rsidR="009A618A" w:rsidRDefault="00122253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Kichererbsen sieben und die Flüssigkeit auffangen</w:t>
            </w:r>
          </w:p>
          <w:p w14:paraId="760C0376" w14:textId="77777777" w:rsidR="00122253" w:rsidRDefault="00122253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Kichererbesen mit der Tahini</w:t>
            </w:r>
            <w:r w:rsidR="004D283D">
              <w:rPr>
                <w:rFonts w:ascii="Bahnschrift Light" w:hAnsi="Bahnschrift Light"/>
              </w:rPr>
              <w:t>, gepresstem Knoblauch, dem halben Zitronensaft, Chilischote</w:t>
            </w:r>
            <w:r w:rsidR="00800C35">
              <w:rPr>
                <w:rFonts w:ascii="Bahnschrift Light" w:hAnsi="Bahnschrift Light"/>
              </w:rPr>
              <w:t>, Curry,Öl, Salz und Kreuzkümmel pürieren (Wenn zu dickflüssig Kichererbsenwasser hinzugeben)</w:t>
            </w:r>
          </w:p>
          <w:p w14:paraId="3C22C5AD" w14:textId="77777777" w:rsidR="006F176E" w:rsidRDefault="006F176E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Je nach Geschmack mehr Salz, Pfeffer, Kreuzkümmel oder Zitronensaft hinzufügen</w:t>
            </w:r>
          </w:p>
          <w:p w14:paraId="73AF3A86" w14:textId="235307BD" w:rsidR="006F176E" w:rsidRPr="00834FE5" w:rsidRDefault="006F176E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Mindestens 2 Stunden ruhen lassen</w:t>
            </w:r>
          </w:p>
        </w:tc>
      </w:tr>
      <w:tr w:rsidR="009A618A" w:rsidRPr="00834FE5" w14:paraId="631DB3D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758006F" w14:textId="58AC3580" w:rsidR="009A618A" w:rsidRPr="00834FE5" w:rsidRDefault="00557676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EL Sesampaste</w:t>
            </w:r>
            <w:r w:rsidR="00122253">
              <w:rPr>
                <w:rFonts w:ascii="Bahnschrift Light" w:hAnsi="Bahnschrift Light"/>
              </w:rPr>
              <w:t xml:space="preserve"> (Tahini)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15886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F7CB422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5897808" w14:textId="72B43290" w:rsidR="009A618A" w:rsidRPr="00834FE5" w:rsidRDefault="00557676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Zitronensaft von etwa 2 Zitronen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5CE897A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4FF6D5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1759A3" w14:textId="711ECD75" w:rsidR="009A618A" w:rsidRPr="00834FE5" w:rsidRDefault="00557676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 Knoblauchzehen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D6A18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33A0BD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119BF7" w14:textId="7696D3E9" w:rsidR="009A618A" w:rsidRPr="00834FE5" w:rsidRDefault="004B120F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Neutrales Öl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C98F69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DBF8A0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4E48462" w14:textId="4D17630D" w:rsidR="009A618A" w:rsidRPr="00834FE5" w:rsidRDefault="004B120F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EL Kreuzkümmel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DB7583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53E7A7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81DE403" w14:textId="2CABA1FE" w:rsidR="009A618A" w:rsidRPr="00834FE5" w:rsidRDefault="004B120F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Chilischote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C121E8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A2AE2C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8EC7E53" w14:textId="37B54654" w:rsidR="009A618A" w:rsidRPr="00834FE5" w:rsidRDefault="004B120F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EL Currypulver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B6E2E2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8BD1AE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4B9F20" w14:textId="17F7EAF8" w:rsidR="009A618A" w:rsidRPr="00834FE5" w:rsidRDefault="004B120F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Paprikapulver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224618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6637B73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4DA53808" w14:textId="2744D7A5" w:rsidR="009A618A" w:rsidRPr="00834FE5" w:rsidRDefault="00D218F8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Falafel</w:t>
            </w:r>
          </w:p>
        </w:tc>
      </w:tr>
      <w:tr w:rsidR="009A618A" w:rsidRPr="00834FE5" w14:paraId="119358C6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83BDE0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617FEB5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0473E79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CC15083" w14:textId="7DBDBAC1" w:rsidR="009A618A" w:rsidRPr="00834FE5" w:rsidRDefault="0036602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400g Kichererbsen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D6551F" w14:textId="77777777" w:rsidR="009A618A" w:rsidRDefault="009A618A" w:rsidP="009325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55387EF" wp14:editId="48056A05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65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7FB1BD" w14:textId="77777777" w:rsidR="00DE1F0C" w:rsidRDefault="00DE1F0C" w:rsidP="009A618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387EF" id="_x0000_s1042" type="#_x0000_t202" style="position:absolute;margin-left:91.3pt;margin-top:407.35pt;width:249.8pt;height:157.9pt;z-index:25177600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" filled="f" stroked="f">
                      <v:textbox style="mso-fit-shape-to-text:t">
                        <w:txbxContent>
                          <w:p w14:paraId="1F7FB1BD" w14:textId="77777777" w:rsidR="00DE1F0C" w:rsidRDefault="00DE1F0C" w:rsidP="009A618A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506BD2">
              <w:rPr>
                <w:rFonts w:ascii="Bahnschrift Light" w:hAnsi="Bahnschrift Light"/>
              </w:rPr>
              <w:t>Kichererbsen</w:t>
            </w:r>
            <w:r w:rsidR="009A2BA4">
              <w:rPr>
                <w:rFonts w:ascii="Bahnschrift Light" w:hAnsi="Bahnschrift Light"/>
              </w:rPr>
              <w:t xml:space="preserve"> in Wasser über Nacht einweichen</w:t>
            </w:r>
          </w:p>
          <w:p w14:paraId="04F5952C" w14:textId="04E08A6D" w:rsidR="00A827F1" w:rsidRDefault="009A2BA4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Kichererbsen mit allen Zutaten und 2 EL Wasser pürieren bis etwa </w:t>
            </w:r>
            <w:r w:rsidR="00A827F1">
              <w:rPr>
                <w:rFonts w:ascii="Bahnschrift Light" w:hAnsi="Bahnschrift Light"/>
              </w:rPr>
              <w:t>Couscous-größe erreicht ist</w:t>
            </w:r>
          </w:p>
          <w:p w14:paraId="7F3A8E59" w14:textId="45CD963C" w:rsidR="00A827F1" w:rsidRPr="00834FE5" w:rsidRDefault="00424450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Panieren</w:t>
            </w:r>
            <w:r w:rsidR="00A827F1">
              <w:rPr>
                <w:rFonts w:ascii="Bahnschrift Light" w:hAnsi="Bahnschrift Light"/>
              </w:rPr>
              <w:t xml:space="preserve"> und </w:t>
            </w:r>
            <w:r>
              <w:rPr>
                <w:rFonts w:ascii="Bahnschrift Light" w:hAnsi="Bahnschrift Light"/>
              </w:rPr>
              <w:t>braten</w:t>
            </w:r>
            <w:r w:rsidR="00EC719E">
              <w:rPr>
                <w:rFonts w:ascii="Bahnschrift Light" w:hAnsi="Bahnschrift Light"/>
              </w:rPr>
              <w:t>, falls kein Paniermehl verwendet wird müssen alle Zutaten relativ trocken sein, sonst fallen die Falafeln auseinander</w:t>
            </w:r>
          </w:p>
        </w:tc>
      </w:tr>
      <w:tr w:rsidR="009A618A" w:rsidRPr="00834FE5" w14:paraId="72C09EC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D885E0D" w14:textId="12EAA49B" w:rsidR="009A618A" w:rsidRPr="00834FE5" w:rsidRDefault="0036602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Zwiebel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38CFC87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793EA1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985365" w14:textId="7024CBE7" w:rsidR="009A618A" w:rsidRPr="00834FE5" w:rsidRDefault="0066192F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</w:t>
            </w:r>
            <w:r w:rsidR="0036602A">
              <w:rPr>
                <w:rFonts w:ascii="Bahnschrift Light" w:hAnsi="Bahnschrift Light"/>
              </w:rPr>
              <w:t xml:space="preserve"> TL Kurkuma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C4238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7C108B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87DAA8" w14:textId="06F396CC" w:rsidR="009A618A" w:rsidRPr="00834FE5" w:rsidRDefault="00636F0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</w:t>
            </w:r>
            <w:r w:rsidR="0066192F">
              <w:rPr>
                <w:rFonts w:ascii="Bahnschrift Light" w:hAnsi="Bahnschrift Light"/>
              </w:rPr>
              <w:t xml:space="preserve"> </w:t>
            </w:r>
            <w:r w:rsidR="0036602A">
              <w:rPr>
                <w:rFonts w:ascii="Bahnschrift Light" w:hAnsi="Bahnschrift Light"/>
              </w:rPr>
              <w:t>TL Paprika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DC2D4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38FF59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A7DCF5" w14:textId="4806EC60" w:rsidR="009A618A" w:rsidRPr="00834FE5" w:rsidRDefault="0066192F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TL Muskatnuss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FD46E1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843676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4CE8E01" w14:textId="0B1DAE8A" w:rsidR="009A618A" w:rsidRPr="00834FE5" w:rsidRDefault="0066192F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Knoblauchzehen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2AB3E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D21517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CE38C47" w14:textId="0C02A742" w:rsidR="009A618A" w:rsidRPr="00834FE5" w:rsidRDefault="00506BD2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Petersilie nach Geschmack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08944C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61CC96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3F8977" w14:textId="6907366D" w:rsidR="009A618A" w:rsidRPr="00834FE5" w:rsidRDefault="00424450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</w:t>
            </w:r>
            <w:r w:rsidR="00506BD2">
              <w:rPr>
                <w:rFonts w:ascii="Bahnschrift Light" w:hAnsi="Bahnschrift Light"/>
              </w:rPr>
              <w:t xml:space="preserve"> TL Salz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89736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7D7BD12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663FFF" w14:textId="198E54E2" w:rsidR="009A618A" w:rsidRPr="00834FE5" w:rsidRDefault="00636F0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</w:t>
            </w:r>
            <w:r w:rsidR="00506BD2">
              <w:rPr>
                <w:rFonts w:ascii="Bahnschrift Light" w:hAnsi="Bahnschrift Light"/>
              </w:rPr>
              <w:t xml:space="preserve"> TL Kreuzkümmel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B1BE2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97B2C9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7D4782" w14:textId="7EFE149A" w:rsidR="009A618A" w:rsidRPr="00834FE5" w:rsidRDefault="00636F0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</w:t>
            </w:r>
            <w:r w:rsidR="00506BD2">
              <w:rPr>
                <w:rFonts w:ascii="Bahnschrift Light" w:hAnsi="Bahnschrift Light"/>
              </w:rPr>
              <w:t xml:space="preserve"> </w:t>
            </w:r>
            <w:r>
              <w:rPr>
                <w:rFonts w:ascii="Bahnschrift Light" w:hAnsi="Bahnschrift Light"/>
              </w:rPr>
              <w:t>T</w:t>
            </w:r>
            <w:r w:rsidR="00506BD2">
              <w:rPr>
                <w:rFonts w:ascii="Bahnschrift Light" w:hAnsi="Bahnschrift Light"/>
              </w:rPr>
              <w:t>L Koriander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32D3C9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012DB2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569DF91" w14:textId="5A9291D1" w:rsidR="009A618A" w:rsidRPr="00834FE5" w:rsidRDefault="00506BD2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TL Chiliflocken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9B2813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160495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E6EB419" w14:textId="1264F458" w:rsidR="009A618A" w:rsidRPr="00834FE5" w:rsidRDefault="00B90AA0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</w:t>
            </w:r>
            <w:r w:rsidR="00506BD2">
              <w:rPr>
                <w:rFonts w:ascii="Bahnschrift Light" w:hAnsi="Bahnschrift Light"/>
              </w:rPr>
              <w:t xml:space="preserve"> TL Backpul</w:t>
            </w:r>
            <w:r w:rsidR="00636F07">
              <w:rPr>
                <w:rFonts w:ascii="Bahnschrift Light" w:hAnsi="Bahnschrift Light"/>
              </w:rPr>
              <w:t>ver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FFF4D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EB9E38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5EBB1FA" w14:textId="42DD0830" w:rsidR="009A618A" w:rsidRPr="00834FE5" w:rsidRDefault="00424450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½ TL Zucker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17B64F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29FB0F1E" w14:textId="63E860D3" w:rsidR="009A618A" w:rsidRDefault="000A578C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810816" behindDoc="0" locked="0" layoutInCell="1" allowOverlap="1" wp14:anchorId="78B77A8F" wp14:editId="1357A0F7">
            <wp:simplePos x="0" y="0"/>
            <wp:positionH relativeFrom="column">
              <wp:posOffset>4518025</wp:posOffset>
            </wp:positionH>
            <wp:positionV relativeFrom="paragraph">
              <wp:posOffset>-1457325</wp:posOffset>
            </wp:positionV>
            <wp:extent cx="1300728" cy="1354822"/>
            <wp:effectExtent l="0" t="0" r="0" b="0"/>
            <wp:wrapNone/>
            <wp:docPr id="92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FA8EA" w14:textId="2404B6DF" w:rsidR="009A618A" w:rsidRDefault="009A618A">
      <w:pPr>
        <w:rPr>
          <w:rFonts w:ascii="Bahnschrift Light" w:hAnsi="Bahnschrift Light" w:cs="Times New Roman"/>
          <w:lang w:bidi="de-DE"/>
        </w:rPr>
      </w:pPr>
    </w:p>
    <w:p w14:paraId="2B7A7CA0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0242E7ED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2730FB19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1638CC33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0DB1E526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1D5CBB83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4D83383E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3E3EE015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37673438" w14:textId="2FC05148" w:rsidR="009A618A" w:rsidRDefault="009A618A">
      <w:pPr>
        <w:rPr>
          <w:rFonts w:ascii="Bahnschrift Light" w:hAnsi="Bahnschrift Light" w:cs="Times New Roman"/>
          <w:lang w:bidi="de-DE"/>
        </w:rPr>
      </w:pPr>
    </w:p>
    <w:p w14:paraId="7FFAFFFC" w14:textId="77777777" w:rsidR="00912BE7" w:rsidRDefault="00912BE7">
      <w:pPr>
        <w:rPr>
          <w:rFonts w:ascii="Bahnschrift Light" w:hAnsi="Bahnschrift Light" w:cs="Times New Roman"/>
          <w:lang w:bidi="de-DE"/>
        </w:rPr>
      </w:pPr>
    </w:p>
    <w:p w14:paraId="1590C094" w14:textId="2C41FEA7" w:rsidR="009A618A" w:rsidRDefault="009A618A">
      <w:pPr>
        <w:rPr>
          <w:rFonts w:ascii="Bahnschrift Light" w:hAnsi="Bahnschrift Light" w:cs="Times New Roman"/>
          <w:lang w:bidi="de-DE"/>
        </w:rPr>
      </w:pPr>
    </w:p>
    <w:p w14:paraId="7AD31BDD" w14:textId="0FE0ED44" w:rsidR="00413D3A" w:rsidRDefault="00413D3A">
      <w:pPr>
        <w:rPr>
          <w:rFonts w:ascii="Bahnschrift Light" w:hAnsi="Bahnschrift Light" w:cs="Times New Roman"/>
          <w:lang w:bidi="de-DE"/>
        </w:rPr>
      </w:pPr>
    </w:p>
    <w:p w14:paraId="42FB0678" w14:textId="33340F59" w:rsidR="00413D3A" w:rsidRDefault="00413D3A">
      <w:pPr>
        <w:rPr>
          <w:rFonts w:ascii="Bahnschrift Light" w:hAnsi="Bahnschrift Light" w:cs="Times New Roman"/>
          <w:lang w:bidi="de-DE"/>
        </w:rPr>
      </w:pPr>
    </w:p>
    <w:p w14:paraId="6F3D966E" w14:textId="28C0F6A5" w:rsidR="00413D3A" w:rsidRDefault="00413D3A">
      <w:pPr>
        <w:rPr>
          <w:rFonts w:ascii="Bahnschrift Light" w:hAnsi="Bahnschrift Light" w:cs="Times New Roman"/>
          <w:lang w:bidi="de-DE"/>
        </w:rPr>
      </w:pPr>
    </w:p>
    <w:p w14:paraId="0DC2D503" w14:textId="067288FE" w:rsidR="00413D3A" w:rsidRDefault="00413D3A">
      <w:pPr>
        <w:rPr>
          <w:rFonts w:ascii="Bahnschrift Light" w:hAnsi="Bahnschrift Light" w:cs="Times New Roman"/>
          <w:lang w:bidi="de-DE"/>
        </w:rPr>
      </w:pPr>
    </w:p>
    <w:p w14:paraId="72FE34E3" w14:textId="1D3FE6A6" w:rsidR="00413D3A" w:rsidRDefault="00413D3A">
      <w:pPr>
        <w:rPr>
          <w:rFonts w:ascii="Bahnschrift Light" w:hAnsi="Bahnschrift Light" w:cs="Times New Roman"/>
          <w:lang w:bidi="de-DE"/>
        </w:rPr>
      </w:pPr>
    </w:p>
    <w:p w14:paraId="37801D49" w14:textId="48F04F16" w:rsidR="00413D3A" w:rsidRDefault="00413D3A">
      <w:pPr>
        <w:rPr>
          <w:rFonts w:ascii="Bahnschrift Light" w:hAnsi="Bahnschrift Light" w:cs="Times New Roman"/>
          <w:lang w:bidi="de-DE"/>
        </w:rPr>
      </w:pPr>
    </w:p>
    <w:p w14:paraId="4616E977" w14:textId="78075856" w:rsidR="00413D3A" w:rsidRDefault="00413D3A">
      <w:pPr>
        <w:rPr>
          <w:rFonts w:ascii="Bahnschrift Light" w:hAnsi="Bahnschrift Light" w:cs="Times New Roman"/>
          <w:lang w:bidi="de-DE"/>
        </w:rPr>
      </w:pPr>
    </w:p>
    <w:p w14:paraId="4CD4E0D7" w14:textId="77777777" w:rsidR="00413D3A" w:rsidRDefault="00413D3A">
      <w:pPr>
        <w:rPr>
          <w:rFonts w:ascii="Bahnschrift Light" w:hAnsi="Bahnschrift Light" w:cs="Times New Roman"/>
          <w:lang w:bidi="de-DE"/>
        </w:rPr>
      </w:pPr>
    </w:p>
    <w:p w14:paraId="316ECF1C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3670F28F" w14:textId="6D38A715" w:rsidR="00B74662" w:rsidRPr="00834FE5" w:rsidRDefault="00E90008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 w:cs="Times New Roman"/>
          <w:color w:val="auto"/>
          <w:lang w:eastAsia="en-US"/>
        </w:rPr>
        <w:drawing>
          <wp:anchor distT="0" distB="0" distL="114300" distR="114300" simplePos="0" relativeHeight="251729920" behindDoc="1" locked="0" layoutInCell="1" allowOverlap="1" wp14:anchorId="4066DF81" wp14:editId="15D789F8">
            <wp:simplePos x="0" y="0"/>
            <wp:positionH relativeFrom="margin">
              <wp:posOffset>4587240</wp:posOffset>
            </wp:positionH>
            <wp:positionV relativeFrom="paragraph">
              <wp:posOffset>1923415</wp:posOffset>
            </wp:positionV>
            <wp:extent cx="1275364" cy="1310640"/>
            <wp:effectExtent l="0" t="0" r="1270" b="3810"/>
            <wp:wrapNone/>
            <wp:docPr id="7" name="Bild 18" descr="Ku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uch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64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BB0">
        <w:rPr>
          <w:rFonts w:ascii="Times New Roman" w:hAnsi="Times New Roman" w:cs="Times New Roman"/>
          <w:color w:val="auto"/>
          <w:lang w:eastAsia="en-US"/>
        </w:rPr>
        <w:drawing>
          <wp:anchor distT="0" distB="0" distL="114300" distR="114300" simplePos="0" relativeHeight="251723776" behindDoc="1" locked="0" layoutInCell="1" allowOverlap="1" wp14:anchorId="3D14DF18" wp14:editId="6D66562B">
            <wp:simplePos x="0" y="0"/>
            <wp:positionH relativeFrom="margin">
              <wp:posOffset>4544695</wp:posOffset>
            </wp:positionH>
            <wp:positionV relativeFrom="paragraph">
              <wp:posOffset>3177540</wp:posOffset>
            </wp:positionV>
            <wp:extent cx="1275364" cy="1310640"/>
            <wp:effectExtent l="0" t="0" r="1270" b="3810"/>
            <wp:wrapNone/>
            <wp:docPr id="3" name="Bild 18" descr="Ku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uch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64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590EB" w14:textId="09600457" w:rsidR="00834FE5" w:rsidRPr="00834FE5" w:rsidRDefault="00834FE5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080D2A" w:rsidRPr="00834FE5" w14:paraId="0D731196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2EAF12DA" w14:textId="377F4F58" w:rsidR="00080D2A" w:rsidRPr="00834FE5" w:rsidRDefault="00EC719E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KArtoffelwedges</w:t>
            </w:r>
          </w:p>
        </w:tc>
      </w:tr>
      <w:tr w:rsidR="00080D2A" w:rsidRPr="00834FE5" w14:paraId="3DB935AC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276598C" w14:textId="77777777" w:rsidR="00080D2A" w:rsidRPr="00834FE5" w:rsidRDefault="00080D2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561039" w14:textId="77777777" w:rsidR="00080D2A" w:rsidRPr="00834FE5" w:rsidRDefault="00080D2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080D2A" w:rsidRPr="00834FE5" w14:paraId="4CB5556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54CCE98" w14:textId="3F40D3BD" w:rsidR="00080D2A" w:rsidRPr="00834FE5" w:rsidRDefault="00511DE8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500g Kartoffeln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4E5D4E" w14:textId="74AE376D" w:rsidR="00080D2A" w:rsidRDefault="00D65CA1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Kartoffeln gründlich waschen, längs vierteln oder achteln</w:t>
            </w:r>
          </w:p>
          <w:p w14:paraId="5A913FDD" w14:textId="7ACD2205" w:rsidR="00682EEB" w:rsidRDefault="00682EEB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Kartoffeln 30 min in Eisbad legen</w:t>
            </w:r>
            <w:r w:rsidR="0067693B">
              <w:rPr>
                <w:rFonts w:ascii="Bahnschrift Light" w:hAnsi="Bahnschrift Light"/>
              </w:rPr>
              <w:t xml:space="preserve"> und danach gründlich trocknen</w:t>
            </w:r>
          </w:p>
          <w:p w14:paraId="5BC49EA1" w14:textId="39C5CF4B" w:rsidR="005757A0" w:rsidRDefault="005757A0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In einer großen Schüssel Öl und Gewürze vermengen und Wedges dazugeben</w:t>
            </w:r>
          </w:p>
          <w:p w14:paraId="6E9E5F27" w14:textId="144ED0D0" w:rsidR="00BB74D6" w:rsidRPr="00834FE5" w:rsidRDefault="00BB74D6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Bei 200 Grad Umluft 20-30 min Backen und gelegentlich wenden</w:t>
            </w:r>
          </w:p>
        </w:tc>
      </w:tr>
      <w:tr w:rsidR="00080D2A" w:rsidRPr="00834FE5" w14:paraId="2ED4962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99279A" w14:textId="7C4FED61" w:rsidR="00080D2A" w:rsidRPr="00834FE5" w:rsidRDefault="00511DE8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 EL neutrales Öl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5913616" w14:textId="77777777" w:rsidR="00080D2A" w:rsidRPr="00834FE5" w:rsidRDefault="00080D2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80D2A" w:rsidRPr="00834FE5" w14:paraId="020B5B1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C9022F1" w14:textId="59F9F5AE" w:rsidR="00080D2A" w:rsidRPr="00834FE5" w:rsidRDefault="00511DE8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TL Chilipulver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993ECF" w14:textId="77777777" w:rsidR="00080D2A" w:rsidRPr="00834FE5" w:rsidRDefault="00080D2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80D2A" w:rsidRPr="00834FE5" w14:paraId="4FEE70D2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B1B382" w14:textId="7D371C4E" w:rsidR="00080D2A" w:rsidRPr="00834FE5" w:rsidRDefault="00511DE8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TL Paprika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4404046" w14:textId="77777777" w:rsidR="00080D2A" w:rsidRPr="00834FE5" w:rsidRDefault="00080D2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80D2A" w:rsidRPr="00834FE5" w14:paraId="5754333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6B0A1D" w14:textId="2BEA2540" w:rsidR="00080D2A" w:rsidRPr="00834FE5" w:rsidRDefault="00511DE8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TL smoked Paprika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6F9FD9" w14:textId="77777777" w:rsidR="00080D2A" w:rsidRPr="00834FE5" w:rsidRDefault="00080D2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80D2A" w:rsidRPr="00834FE5" w14:paraId="19A5936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3D36E5" w14:textId="78373D31" w:rsidR="00080D2A" w:rsidRPr="00834FE5" w:rsidRDefault="00D65CA1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½ TL Salz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6FC356" w14:textId="77777777" w:rsidR="00080D2A" w:rsidRPr="00834FE5" w:rsidRDefault="00080D2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80D2A" w:rsidRPr="00834FE5" w14:paraId="1DB9B63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014DC78" w14:textId="5E079122" w:rsidR="00080D2A" w:rsidRPr="00834FE5" w:rsidRDefault="00DC2DC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TL Knoblauchpulver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B5A9959" w14:textId="77777777" w:rsidR="00080D2A" w:rsidRPr="00834FE5" w:rsidRDefault="00080D2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80D2A" w:rsidRPr="00834FE5" w14:paraId="728D151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8F2228" w14:textId="59A6C8C1" w:rsidR="00080D2A" w:rsidRPr="00834FE5" w:rsidRDefault="00DC2DC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TL Zwiebelpulver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61E46C1" w14:textId="77777777" w:rsidR="00080D2A" w:rsidRPr="00834FE5" w:rsidRDefault="00080D2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80D2A" w:rsidRPr="00834FE5" w14:paraId="2F65693F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2561AE38" w14:textId="124F8B99" w:rsidR="00080D2A" w:rsidRPr="00834FE5" w:rsidRDefault="006604BE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Joghurtsauce</w:t>
            </w:r>
          </w:p>
        </w:tc>
      </w:tr>
      <w:tr w:rsidR="00080D2A" w:rsidRPr="00834FE5" w14:paraId="1B247AEB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08353A0" w14:textId="77777777" w:rsidR="00080D2A" w:rsidRPr="00834FE5" w:rsidRDefault="00080D2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92C14BE" w14:textId="77777777" w:rsidR="00080D2A" w:rsidRPr="00834FE5" w:rsidRDefault="00080D2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080D2A" w:rsidRPr="00834FE5" w14:paraId="59B6FA4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8C3E32" w14:textId="489FE6DC" w:rsidR="00080D2A" w:rsidRPr="00834FE5" w:rsidRDefault="006604BE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 EL Joghurt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C3AE02D" w14:textId="63F2B84F" w:rsidR="00080D2A" w:rsidRPr="00834FE5" w:rsidRDefault="00080D2A" w:rsidP="009325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9155CFE" wp14:editId="46DCB84F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87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88BC5E" w14:textId="77777777" w:rsidR="00DE1F0C" w:rsidRDefault="00DE1F0C" w:rsidP="00080D2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55CFE" id="_x0000_s1043" type="#_x0000_t202" style="position:absolute;margin-left:91.3pt;margin-top:407.35pt;width:249.8pt;height:157.9pt;z-index:25180262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" filled="f" stroked="f">
                      <v:textbox style="mso-fit-shape-to-text:t">
                        <w:txbxContent>
                          <w:p w14:paraId="0E88BC5E" w14:textId="77777777" w:rsidR="00DE1F0C" w:rsidRDefault="00DE1F0C" w:rsidP="00080D2A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AC6717">
              <w:rPr>
                <w:rFonts w:ascii="Bahnschrift Light" w:hAnsi="Bahnschrift Light"/>
              </w:rPr>
              <w:t>Alle Zutaten mischen und ein paar Stunden ziehen lassen</w:t>
            </w:r>
          </w:p>
        </w:tc>
      </w:tr>
      <w:tr w:rsidR="00080D2A" w:rsidRPr="00834FE5" w14:paraId="348E5A37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AC977D" w14:textId="36E0D41F" w:rsidR="00080D2A" w:rsidRPr="00834FE5" w:rsidRDefault="00AC671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EL Mayo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73C6F81" w14:textId="77777777" w:rsidR="00080D2A" w:rsidRPr="00834FE5" w:rsidRDefault="00080D2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80D2A" w:rsidRPr="00834FE5" w14:paraId="3F8D4942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27CC37" w14:textId="6D5E190D" w:rsidR="00080D2A" w:rsidRPr="00834FE5" w:rsidRDefault="00AC671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Prise Salz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5D24AD3" w14:textId="77777777" w:rsidR="00080D2A" w:rsidRPr="00834FE5" w:rsidRDefault="00080D2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80D2A" w:rsidRPr="00834FE5" w14:paraId="09EC616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A404331" w14:textId="333511A6" w:rsidR="00080D2A" w:rsidRPr="00834FE5" w:rsidRDefault="00AC671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Prise Zucker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5E7CF3" w14:textId="77777777" w:rsidR="00080D2A" w:rsidRPr="00834FE5" w:rsidRDefault="00080D2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80D2A" w:rsidRPr="00834FE5" w14:paraId="6D856EC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6262D8" w14:textId="210F2BCA" w:rsidR="00080D2A" w:rsidRPr="00834FE5" w:rsidRDefault="00AC671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Pfeffer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576E6E9" w14:textId="77777777" w:rsidR="00080D2A" w:rsidRPr="00834FE5" w:rsidRDefault="00080D2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080D2A" w:rsidRPr="00834FE5" w14:paraId="3B646E6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F8BFE9" w14:textId="442AFF43" w:rsidR="00080D2A" w:rsidRPr="00834FE5" w:rsidRDefault="00AC6717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Schnittlauch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BE716DA" w14:textId="77777777" w:rsidR="00080D2A" w:rsidRPr="00834FE5" w:rsidRDefault="00080D2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059B41A1" w14:textId="14988DAD" w:rsidR="009A618A" w:rsidRDefault="000A578C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812864" behindDoc="0" locked="0" layoutInCell="1" allowOverlap="1" wp14:anchorId="397DF0FE" wp14:editId="711A5182">
            <wp:simplePos x="0" y="0"/>
            <wp:positionH relativeFrom="column">
              <wp:posOffset>4493260</wp:posOffset>
            </wp:positionH>
            <wp:positionV relativeFrom="paragraph">
              <wp:posOffset>-130175</wp:posOffset>
            </wp:positionV>
            <wp:extent cx="1300728" cy="1354822"/>
            <wp:effectExtent l="0" t="0" r="0" b="0"/>
            <wp:wrapNone/>
            <wp:docPr id="93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F3D19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65C6C4C9" w14:textId="089D4624" w:rsidR="009A618A" w:rsidRDefault="009A618A">
      <w:pPr>
        <w:rPr>
          <w:rFonts w:ascii="Bahnschrift Light" w:hAnsi="Bahnschrift Light" w:cs="Times New Roman"/>
          <w:lang w:bidi="de-DE"/>
        </w:rPr>
      </w:pPr>
    </w:p>
    <w:p w14:paraId="41858141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0CAA04E1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50567D63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40DB6EB7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72729DE3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12F2A849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53A8C5E3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32EA58D1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2A08507C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759C90D9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197BB8A3" w14:textId="6749DD50" w:rsidR="009A618A" w:rsidRDefault="009A618A">
      <w:pPr>
        <w:rPr>
          <w:rFonts w:ascii="Bahnschrift Light" w:hAnsi="Bahnschrift Light" w:cs="Times New Roman"/>
          <w:lang w:bidi="de-DE"/>
        </w:rPr>
      </w:pPr>
    </w:p>
    <w:p w14:paraId="17BC26B9" w14:textId="114BD591" w:rsidR="00A46380" w:rsidRDefault="00A46380">
      <w:pPr>
        <w:rPr>
          <w:rFonts w:ascii="Bahnschrift Light" w:hAnsi="Bahnschrift Light" w:cs="Times New Roman"/>
          <w:lang w:bidi="de-DE"/>
        </w:rPr>
      </w:pPr>
    </w:p>
    <w:p w14:paraId="254CD9DE" w14:textId="7B498C5B" w:rsidR="00A46380" w:rsidRDefault="00A46380">
      <w:pPr>
        <w:rPr>
          <w:rFonts w:ascii="Bahnschrift Light" w:hAnsi="Bahnschrift Light" w:cs="Times New Roman"/>
          <w:lang w:bidi="de-DE"/>
        </w:rPr>
      </w:pPr>
    </w:p>
    <w:p w14:paraId="4F9A6C4E" w14:textId="7239BFE1" w:rsidR="00A46380" w:rsidRDefault="00A46380">
      <w:pPr>
        <w:rPr>
          <w:rFonts w:ascii="Bahnschrift Light" w:hAnsi="Bahnschrift Light" w:cs="Times New Roman"/>
          <w:lang w:bidi="de-DE"/>
        </w:rPr>
      </w:pPr>
    </w:p>
    <w:p w14:paraId="2C8308E2" w14:textId="4D7B2651" w:rsidR="00A46380" w:rsidRDefault="00A46380">
      <w:pPr>
        <w:rPr>
          <w:rFonts w:ascii="Bahnschrift Light" w:hAnsi="Bahnschrift Light" w:cs="Times New Roman"/>
          <w:lang w:bidi="de-DE"/>
        </w:rPr>
      </w:pPr>
    </w:p>
    <w:p w14:paraId="0879D289" w14:textId="2051B799" w:rsidR="00741549" w:rsidRDefault="00741549">
      <w:pPr>
        <w:rPr>
          <w:rFonts w:ascii="Bahnschrift Light" w:hAnsi="Bahnschrift Light" w:cs="Times New Roman"/>
          <w:lang w:bidi="de-DE"/>
        </w:rPr>
      </w:pPr>
    </w:p>
    <w:p w14:paraId="79FD3801" w14:textId="189B3B67" w:rsidR="00741549" w:rsidRDefault="00741549">
      <w:pPr>
        <w:rPr>
          <w:rFonts w:ascii="Bahnschrift Light" w:hAnsi="Bahnschrift Light" w:cs="Times New Roman"/>
          <w:lang w:bidi="de-DE"/>
        </w:rPr>
      </w:pPr>
    </w:p>
    <w:p w14:paraId="16428D7A" w14:textId="123A377F" w:rsidR="00741549" w:rsidRDefault="00741549">
      <w:pPr>
        <w:rPr>
          <w:rFonts w:ascii="Bahnschrift Light" w:hAnsi="Bahnschrift Light" w:cs="Times New Roman"/>
          <w:lang w:bidi="de-DE"/>
        </w:rPr>
      </w:pPr>
    </w:p>
    <w:p w14:paraId="5E6FC320" w14:textId="009D811D" w:rsidR="00741549" w:rsidRDefault="00741549">
      <w:pPr>
        <w:rPr>
          <w:rFonts w:ascii="Bahnschrift Light" w:hAnsi="Bahnschrift Light" w:cs="Times New Roman"/>
          <w:lang w:bidi="de-DE"/>
        </w:rPr>
      </w:pPr>
    </w:p>
    <w:p w14:paraId="356EEAE3" w14:textId="7B35C687" w:rsidR="00741549" w:rsidRDefault="00741549">
      <w:pPr>
        <w:rPr>
          <w:rFonts w:ascii="Bahnschrift Light" w:hAnsi="Bahnschrift Light" w:cs="Times New Roman"/>
          <w:lang w:bidi="de-DE"/>
        </w:rPr>
      </w:pPr>
    </w:p>
    <w:p w14:paraId="590E19F5" w14:textId="0D06C205" w:rsidR="00741549" w:rsidRDefault="00741549">
      <w:pPr>
        <w:rPr>
          <w:rFonts w:ascii="Bahnschrift Light" w:hAnsi="Bahnschrift Light" w:cs="Times New Roman"/>
          <w:lang w:bidi="de-DE"/>
        </w:rPr>
      </w:pPr>
    </w:p>
    <w:p w14:paraId="574DF083" w14:textId="6410C25B" w:rsidR="00741549" w:rsidRDefault="00741549">
      <w:pPr>
        <w:rPr>
          <w:rFonts w:ascii="Bahnschrift Light" w:hAnsi="Bahnschrift Light" w:cs="Times New Roman"/>
          <w:lang w:bidi="de-DE"/>
        </w:rPr>
      </w:pPr>
    </w:p>
    <w:p w14:paraId="71FD050E" w14:textId="12B7EEC9" w:rsidR="00741549" w:rsidRDefault="00741549">
      <w:pPr>
        <w:rPr>
          <w:rFonts w:ascii="Bahnschrift Light" w:hAnsi="Bahnschrift Light" w:cs="Times New Roman"/>
          <w:lang w:bidi="de-DE"/>
        </w:rPr>
      </w:pPr>
    </w:p>
    <w:p w14:paraId="355062DF" w14:textId="67EDD449" w:rsidR="00741549" w:rsidRDefault="00741549">
      <w:pPr>
        <w:rPr>
          <w:rFonts w:ascii="Bahnschrift Light" w:hAnsi="Bahnschrift Light" w:cs="Times New Roman"/>
          <w:lang w:bidi="de-DE"/>
        </w:rPr>
      </w:pPr>
    </w:p>
    <w:p w14:paraId="29F5D51B" w14:textId="56FD2574" w:rsidR="00741549" w:rsidRDefault="00741549">
      <w:pPr>
        <w:rPr>
          <w:rFonts w:ascii="Bahnschrift Light" w:hAnsi="Bahnschrift Light" w:cs="Times New Roman"/>
          <w:lang w:bidi="de-DE"/>
        </w:rPr>
      </w:pPr>
    </w:p>
    <w:p w14:paraId="4892B945" w14:textId="77777777" w:rsidR="00741549" w:rsidRDefault="00741549">
      <w:pPr>
        <w:rPr>
          <w:rFonts w:ascii="Bahnschrift Light" w:hAnsi="Bahnschrift Light" w:cs="Times New Roman"/>
          <w:lang w:bidi="de-DE"/>
        </w:rPr>
      </w:pPr>
    </w:p>
    <w:p w14:paraId="1233B131" w14:textId="64215D38" w:rsidR="00A46380" w:rsidRDefault="00A46380">
      <w:pPr>
        <w:rPr>
          <w:rFonts w:ascii="Bahnschrift Light" w:hAnsi="Bahnschrift Light" w:cs="Times New Roman"/>
          <w:lang w:bidi="de-DE"/>
        </w:rPr>
      </w:pPr>
    </w:p>
    <w:p w14:paraId="6F0224ED" w14:textId="404F9467" w:rsidR="00A46380" w:rsidRDefault="00A46380">
      <w:pPr>
        <w:rPr>
          <w:rFonts w:ascii="Bahnschrift Light" w:hAnsi="Bahnschrift Light" w:cs="Times New Roman"/>
          <w:lang w:bidi="de-DE"/>
        </w:rPr>
      </w:pPr>
    </w:p>
    <w:p w14:paraId="47FD1A72" w14:textId="77777777" w:rsidR="00A46380" w:rsidRDefault="00A46380">
      <w:pPr>
        <w:rPr>
          <w:rFonts w:ascii="Bahnschrift Light" w:hAnsi="Bahnschrift Light" w:cs="Times New Roman"/>
          <w:lang w:bidi="de-DE"/>
        </w:rPr>
      </w:pPr>
    </w:p>
    <w:p w14:paraId="1FCEDCE4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9A618A" w:rsidRPr="00834FE5" w14:paraId="3C6968EA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7D40DCF4" w14:textId="62BBB928" w:rsidR="009A618A" w:rsidRPr="00834FE5" w:rsidRDefault="00250644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Sauerkraut</w:t>
            </w:r>
          </w:p>
        </w:tc>
      </w:tr>
      <w:tr w:rsidR="009A618A" w:rsidRPr="00834FE5" w14:paraId="74C87FC5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EA9E9E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DD3E36B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16E79CE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DAAB2B" w14:textId="7F49D6AE" w:rsidR="009A618A" w:rsidRPr="00834FE5" w:rsidRDefault="006850A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400g </w:t>
            </w:r>
            <w:r w:rsidR="00336C59">
              <w:rPr>
                <w:rFonts w:ascii="Bahnschrift Light" w:hAnsi="Bahnschrift Light"/>
              </w:rPr>
              <w:t>Mildessa Sauerkraut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2B0C13" w14:textId="77777777" w:rsidR="009A618A" w:rsidRDefault="00336C59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Schinken und Zwiebel kleinschneiden und unter wenig Hitze anschmoren</w:t>
            </w:r>
          </w:p>
          <w:p w14:paraId="41E55B2D" w14:textId="7C188921" w:rsidR="00336C59" w:rsidRPr="00834FE5" w:rsidRDefault="006850AA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Sauerkraut </w:t>
            </w:r>
            <w:r w:rsidR="00FD6F54">
              <w:rPr>
                <w:rFonts w:ascii="Bahnschrift Light" w:hAnsi="Bahnschrift Light"/>
              </w:rPr>
              <w:t xml:space="preserve">und Lorbeerblätter </w:t>
            </w:r>
            <w:r>
              <w:rPr>
                <w:rFonts w:ascii="Bahnschrift Light" w:hAnsi="Bahnschrift Light"/>
              </w:rPr>
              <w:t>dazugeben und 1 Std unter wenig Hitze ziehen lassen, falls es zu trocken wird ein wenig Wasser hinzugeben</w:t>
            </w:r>
          </w:p>
        </w:tc>
      </w:tr>
      <w:tr w:rsidR="009A618A" w:rsidRPr="00834FE5" w14:paraId="0C0A13C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7BDFD4" w14:textId="72125A3E" w:rsidR="009A618A" w:rsidRPr="00834FE5" w:rsidRDefault="00336C59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Zwiebel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146968B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FD7C30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A4DB55" w14:textId="0B12B113" w:rsidR="009A618A" w:rsidRPr="00834FE5" w:rsidRDefault="006850A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50g </w:t>
            </w:r>
            <w:r w:rsidR="00336C59">
              <w:rPr>
                <w:rFonts w:ascii="Bahnschrift Light" w:hAnsi="Bahnschrift Light"/>
              </w:rPr>
              <w:t>Schinken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7F39C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952A581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361F7E6" w14:textId="58964A91" w:rsidR="009A618A" w:rsidRPr="00834FE5" w:rsidRDefault="00FD6F54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Lorbeerblätter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070254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57CE9F8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55EECEB5" w14:textId="68E59458" w:rsidR="009A618A" w:rsidRPr="00834FE5" w:rsidRDefault="006850AA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Rotkohl</w:t>
            </w:r>
          </w:p>
        </w:tc>
      </w:tr>
      <w:tr w:rsidR="009A618A" w:rsidRPr="00834FE5" w14:paraId="770250F1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289E5E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5505CBC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1431E45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EE813AE" w14:textId="3FF3DDEA" w:rsidR="009A618A" w:rsidRPr="00834FE5" w:rsidRDefault="00FD6F54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650g Kühne Rotkohl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FE92CD" w14:textId="77777777" w:rsidR="009A618A" w:rsidRDefault="009A618A" w:rsidP="009325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E45AF4C" wp14:editId="567F12A7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66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FCDFA8" w14:textId="77777777" w:rsidR="00DE1F0C" w:rsidRDefault="00DE1F0C" w:rsidP="009A618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5AF4C" id="_x0000_s1044" type="#_x0000_t202" style="position:absolute;margin-left:91.3pt;margin-top:407.35pt;width:249.8pt;height:157.9pt;z-index:25177804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" filled="f" stroked="f">
                      <v:textbox style="mso-fit-shape-to-text:t">
                        <w:txbxContent>
                          <w:p w14:paraId="5DFCDFA8" w14:textId="77777777" w:rsidR="00DE1F0C" w:rsidRDefault="00DE1F0C" w:rsidP="009A618A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27EB5">
              <w:rPr>
                <w:rFonts w:ascii="Bahnschrift Light" w:hAnsi="Bahnschrift Light"/>
              </w:rPr>
              <w:t>Apfel und Zwiebel kleinschneiden und in etwas Butter anschwitzen bis glasig</w:t>
            </w:r>
          </w:p>
          <w:p w14:paraId="0DF106B5" w14:textId="77777777" w:rsidR="00127EB5" w:rsidRDefault="00127EB5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Rotkohl und Gewürze hinzufügen(Am besten im Teefilter, der ist leichter zu entfernen), 1 Std köcheln lassen und Gewürze rausnehmen</w:t>
            </w:r>
          </w:p>
          <w:p w14:paraId="1847C3DE" w14:textId="6DEA1CE2" w:rsidR="00221113" w:rsidRPr="00834FE5" w:rsidRDefault="00221113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So lange köcheln lassen bis gewünschte Konsistenz erreicht ist, falls es zu trocken wird Wasser hinzufügen</w:t>
            </w:r>
          </w:p>
        </w:tc>
      </w:tr>
      <w:tr w:rsidR="009A618A" w:rsidRPr="00834FE5" w14:paraId="01B3F09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9114BB2" w14:textId="053431DD" w:rsidR="009A618A" w:rsidRPr="00834FE5" w:rsidRDefault="00FD6F54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Apfel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791DC0F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88AC51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F225D3F" w14:textId="40D7697D" w:rsidR="009A618A" w:rsidRPr="00834FE5" w:rsidRDefault="00FD6F54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Zwiebel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4602C28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44AB01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B7AC92" w14:textId="4DD10A32" w:rsidR="009A618A" w:rsidRPr="00834FE5" w:rsidRDefault="00FD6F54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Piment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7640CC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2C0D60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05249FC" w14:textId="59E05E4B" w:rsidR="009A618A" w:rsidRPr="00834FE5" w:rsidRDefault="00FD6F54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Nelken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FED040A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32E951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DF1DE3" w14:textId="5F1A5495" w:rsidR="009A618A" w:rsidRPr="00834FE5" w:rsidRDefault="00FD6F54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Lorbeer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C8A5D6B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7383FE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1A1DD9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F7D1CB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62435954" w14:textId="5221361D" w:rsidR="009A618A" w:rsidRDefault="00B203BF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660288" behindDoc="0" locked="0" layoutInCell="1" allowOverlap="1" wp14:anchorId="3E94AAD6" wp14:editId="3CF0DB8E">
            <wp:simplePos x="0" y="0"/>
            <wp:positionH relativeFrom="column">
              <wp:posOffset>4509770</wp:posOffset>
            </wp:positionH>
            <wp:positionV relativeFrom="paragraph">
              <wp:posOffset>401320</wp:posOffset>
            </wp:positionV>
            <wp:extent cx="1300728" cy="1354822"/>
            <wp:effectExtent l="0" t="0" r="0" b="0"/>
            <wp:wrapNone/>
            <wp:docPr id="95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9A618A" w:rsidRPr="00834FE5" w14:paraId="535689F9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00A19ED2" w14:textId="12A675D1" w:rsidR="009A618A" w:rsidRPr="00834FE5" w:rsidRDefault="007640F8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Spare Ribs</w:t>
            </w:r>
          </w:p>
        </w:tc>
      </w:tr>
      <w:tr w:rsidR="009A618A" w:rsidRPr="00834FE5" w14:paraId="4C1EDEF7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F80253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A7DEDF6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06D96C9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75C9973" w14:textId="057CE78B" w:rsidR="009A618A" w:rsidRPr="00834FE5" w:rsidRDefault="007640F8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kg Spare Ribs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BF0A8C" w14:textId="49CCAD09" w:rsidR="00B3143A" w:rsidRDefault="00C31D6D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Spare Ribs über Nacht einlegen</w:t>
            </w:r>
          </w:p>
          <w:p w14:paraId="7C450A95" w14:textId="2E59E52F" w:rsidR="00B3143A" w:rsidRDefault="00887A47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</w:t>
            </w:r>
            <w:r w:rsidR="00B3143A">
              <w:rPr>
                <w:rFonts w:ascii="Bahnschrift Light" w:hAnsi="Bahnschrift Light"/>
              </w:rPr>
              <w:t>ei 110°C im Ofen 3 Stunden garen</w:t>
            </w:r>
          </w:p>
          <w:p w14:paraId="1677A3F3" w14:textId="4FF2AF98" w:rsidR="00B3143A" w:rsidRPr="00834FE5" w:rsidRDefault="00B3143A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1-1,5 Stunden dicht abgedeckt</w:t>
            </w:r>
            <w:r w:rsidR="00AA0066">
              <w:rPr>
                <w:rFonts w:ascii="Bahnschrift Light" w:hAnsi="Bahnschrift Light"/>
              </w:rPr>
              <w:t xml:space="preserve"> und mit Flüssigkeit bei 150°C garen</w:t>
            </w:r>
          </w:p>
        </w:tc>
      </w:tr>
      <w:tr w:rsidR="009A618A" w:rsidRPr="00834FE5" w14:paraId="42814BD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E2758A8" w14:textId="1C57849F" w:rsidR="009A618A" w:rsidRPr="00834FE5" w:rsidRDefault="00C31D6D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Dry Rub oder Flüssigmarinade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6811EA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3F4D03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547AE9A" w14:textId="77777777" w:rsidR="009A618A" w:rsidRPr="00834FE5" w:rsidRDefault="009A618A" w:rsidP="00887A47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0243E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625C93E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14DF50A7" w14:textId="1E671B66" w:rsidR="009A618A" w:rsidRPr="00834FE5" w:rsidRDefault="002F08F2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Fischfrikadellen</w:t>
            </w:r>
          </w:p>
        </w:tc>
      </w:tr>
      <w:tr w:rsidR="009A618A" w:rsidRPr="00834FE5" w14:paraId="3BC253E4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2A640AB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F0B9E3D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4472D07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919387B" w14:textId="06B3B9A3" w:rsidR="009A618A" w:rsidRPr="00834FE5" w:rsidRDefault="002F08F2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400g Seelachs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D65C921" w14:textId="77777777" w:rsidR="009A618A" w:rsidRDefault="009A618A" w:rsidP="009325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28BB936" wp14:editId="36343CE5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68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C6D577" w14:textId="77777777" w:rsidR="00DE1F0C" w:rsidRDefault="00DE1F0C" w:rsidP="009A618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BB936" id="_x0000_s1045" type="#_x0000_t202" style="position:absolute;margin-left:91.3pt;margin-top:407.35pt;width:249.8pt;height:157.9pt;z-index:25165516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" filled="f" stroked="f">
                      <v:textbox style="mso-fit-shape-to-text:t">
                        <w:txbxContent>
                          <w:p w14:paraId="4CC6D577" w14:textId="77777777" w:rsidR="00DE1F0C" w:rsidRDefault="00DE1F0C" w:rsidP="009A618A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2F08F2">
              <w:rPr>
                <w:rFonts w:ascii="Bahnschrift Light" w:hAnsi="Bahnschrift Light"/>
              </w:rPr>
              <w:t>Alle Zutaten bis zur gewünschter Konsistenz pürieren</w:t>
            </w:r>
          </w:p>
          <w:p w14:paraId="2911C45D" w14:textId="77777777" w:rsidR="002F08F2" w:rsidRDefault="002F08F2" w:rsidP="00932592">
            <w:pPr>
              <w:pStyle w:val="TextwAbstandvor"/>
              <w:rPr>
                <w:rFonts w:ascii="Bahnschrift Light" w:hAnsi="Bahnschrift Light"/>
              </w:rPr>
            </w:pPr>
          </w:p>
          <w:p w14:paraId="47989AAE" w14:textId="4DF78CA7" w:rsidR="002F08F2" w:rsidRPr="00834FE5" w:rsidRDefault="002F08F2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In Öl anbraten</w:t>
            </w:r>
          </w:p>
        </w:tc>
      </w:tr>
      <w:tr w:rsidR="009A618A" w:rsidRPr="00834FE5" w14:paraId="5B43A75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3B3409E" w14:textId="15558CAC" w:rsidR="009A618A" w:rsidRPr="00834FE5" w:rsidRDefault="002F08F2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Knoblauchzehen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C29E68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D38026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76965B" w14:textId="4EB6C3BC" w:rsidR="009A618A" w:rsidRPr="00834FE5" w:rsidRDefault="002F08F2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Schnittlauch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9730948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2873552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C0C477" w14:textId="0908104B" w:rsidR="009A618A" w:rsidRPr="00834FE5" w:rsidRDefault="002F08F2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Ei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63DF90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ED3D767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15520B" w14:textId="28B00B73" w:rsidR="009A618A" w:rsidRPr="00834FE5" w:rsidRDefault="002F08F2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50g Paniermehl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F9663C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26D8942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FFB4876" w14:textId="59FF6CDA" w:rsidR="009A618A" w:rsidRPr="00834FE5" w:rsidRDefault="002F08F2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50-75g Mehl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61799A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16147D1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3785A9" w14:textId="6E8D0037" w:rsidR="009A618A" w:rsidRPr="00834FE5" w:rsidRDefault="002F08F2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 EL Zitronensaft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00F98B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5AE640C2" w14:textId="5700544E" w:rsidR="009A618A" w:rsidRDefault="009A618A">
      <w:pPr>
        <w:rPr>
          <w:rFonts w:ascii="Bahnschrift Light" w:hAnsi="Bahnschrift Light" w:cs="Times New Roman"/>
          <w:lang w:bidi="de-DE"/>
        </w:rPr>
      </w:pPr>
    </w:p>
    <w:p w14:paraId="09708356" w14:textId="3927C93A" w:rsidR="009A618A" w:rsidRDefault="009A618A">
      <w:pPr>
        <w:rPr>
          <w:rFonts w:ascii="Bahnschrift Light" w:hAnsi="Bahnschrift Light" w:cs="Times New Roman"/>
          <w:lang w:bidi="de-DE"/>
        </w:rPr>
      </w:pPr>
    </w:p>
    <w:p w14:paraId="7483F782" w14:textId="05BB2653" w:rsidR="009A618A" w:rsidRDefault="009A618A">
      <w:pPr>
        <w:rPr>
          <w:rFonts w:ascii="Bahnschrift Light" w:hAnsi="Bahnschrift Light" w:cs="Times New Roman"/>
          <w:lang w:bidi="de-DE"/>
        </w:rPr>
      </w:pPr>
    </w:p>
    <w:p w14:paraId="77B9E76F" w14:textId="31F090C0" w:rsidR="009A618A" w:rsidRDefault="009A618A">
      <w:pPr>
        <w:rPr>
          <w:rFonts w:ascii="Bahnschrift Light" w:hAnsi="Bahnschrift Light" w:cs="Times New Roman"/>
          <w:lang w:bidi="de-DE"/>
        </w:rPr>
      </w:pPr>
    </w:p>
    <w:p w14:paraId="74EDE04D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4EC5ACB3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7B3E0813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4ED65AE3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3CF73054" w14:textId="285AF08F" w:rsidR="009A618A" w:rsidRDefault="009A618A">
      <w:pPr>
        <w:rPr>
          <w:rFonts w:ascii="Bahnschrift Light" w:hAnsi="Bahnschrift Light" w:cs="Times New Roman"/>
          <w:lang w:bidi="de-DE"/>
        </w:rPr>
      </w:pPr>
    </w:p>
    <w:p w14:paraId="43CB564C" w14:textId="6ABA6BDC" w:rsidR="000A4B0C" w:rsidRDefault="000A4B0C">
      <w:pPr>
        <w:rPr>
          <w:rFonts w:ascii="Bahnschrift Light" w:hAnsi="Bahnschrift Light" w:cs="Times New Roman"/>
          <w:lang w:bidi="de-DE"/>
        </w:rPr>
      </w:pPr>
    </w:p>
    <w:p w14:paraId="0CC8D75A" w14:textId="0FFA57EA" w:rsidR="000A4B0C" w:rsidRDefault="000A4B0C">
      <w:pPr>
        <w:rPr>
          <w:rFonts w:ascii="Bahnschrift Light" w:hAnsi="Bahnschrift Light" w:cs="Times New Roman"/>
          <w:lang w:bidi="de-DE"/>
        </w:rPr>
      </w:pPr>
    </w:p>
    <w:p w14:paraId="120B52AD" w14:textId="576F5FD5" w:rsidR="000A4B0C" w:rsidRDefault="000A4B0C">
      <w:pPr>
        <w:rPr>
          <w:rFonts w:ascii="Bahnschrift Light" w:hAnsi="Bahnschrift Light" w:cs="Times New Roman"/>
          <w:lang w:bidi="de-DE"/>
        </w:rPr>
      </w:pPr>
    </w:p>
    <w:p w14:paraId="66BC55EE" w14:textId="77777777" w:rsidR="000A4B0C" w:rsidRDefault="000A4B0C">
      <w:pPr>
        <w:rPr>
          <w:rFonts w:ascii="Bahnschrift Light" w:hAnsi="Bahnschrift Light" w:cs="Times New Roman"/>
          <w:lang w:bidi="de-DE"/>
        </w:rPr>
      </w:pPr>
    </w:p>
    <w:p w14:paraId="64240FC2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25481ADF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3E392E02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45C1BFD9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07F9A6AD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9A618A" w:rsidRPr="00834FE5" w14:paraId="7FA3D6C2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71F5D972" w14:textId="0EB7B1C3" w:rsidR="009A618A" w:rsidRPr="00834FE5" w:rsidRDefault="000A4B0C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Eiersalat</w:t>
            </w:r>
          </w:p>
        </w:tc>
      </w:tr>
      <w:tr w:rsidR="009A618A" w:rsidRPr="00834FE5" w14:paraId="1E76EE9B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72C37E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CC28BB9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4C7DC5E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AC8534" w14:textId="1A06C797" w:rsidR="009A618A" w:rsidRPr="00834FE5" w:rsidRDefault="004A33C3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 Eier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FD6D555" w14:textId="77777777" w:rsidR="009A618A" w:rsidRDefault="002933D9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Eier hart kochen</w:t>
            </w:r>
          </w:p>
          <w:p w14:paraId="6A6AAB67" w14:textId="77777777" w:rsidR="002933D9" w:rsidRDefault="00457635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Abgekühlte, geschälte Eier kleinschneiden und mit den restlichen Zutaten mischen</w:t>
            </w:r>
          </w:p>
          <w:p w14:paraId="1C7EEE04" w14:textId="2E7F0685" w:rsidR="00457635" w:rsidRPr="00834FE5" w:rsidRDefault="00457635" w:rsidP="00932592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Ein paar Stunden ziehen lassen</w:t>
            </w:r>
          </w:p>
        </w:tc>
      </w:tr>
      <w:tr w:rsidR="009A618A" w:rsidRPr="00834FE5" w14:paraId="6B02825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01EF0F7" w14:textId="08568E45" w:rsidR="009A618A" w:rsidRPr="00834FE5" w:rsidRDefault="004A33C3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EL Mayonnaise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0EDB5F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B63578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4FDBC3" w14:textId="0428AD31" w:rsidR="009A618A" w:rsidRPr="00834FE5" w:rsidRDefault="004A33C3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EL Creme Fraiche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AEA7AC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4F97D2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220BBF" w14:textId="6F2E2443" w:rsidR="009A618A" w:rsidRPr="00834FE5" w:rsidRDefault="004A33C3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½ TL Senf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29644C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0AF03E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42BD7F" w14:textId="6D3FC56D" w:rsidR="009A618A" w:rsidRPr="00834FE5" w:rsidRDefault="002933D9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Salz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6C8ECC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827429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5355597" w14:textId="3D4CCF61" w:rsidR="009A618A" w:rsidRPr="00834FE5" w:rsidRDefault="002933D9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Pfeffer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213CD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5DA2CF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5338AAD" w14:textId="76A3D093" w:rsidR="009A618A" w:rsidRPr="00834FE5" w:rsidRDefault="002933D9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Schnittlauch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55C028A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D8C7A13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702B709F" w14:textId="7CBD8941" w:rsidR="009A618A" w:rsidRPr="00834FE5" w:rsidRDefault="009A618A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</w:p>
        </w:tc>
      </w:tr>
      <w:tr w:rsidR="009A618A" w:rsidRPr="00834FE5" w14:paraId="3486D68D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33FD8D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92CB1C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1ECAC9E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E1AFD9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23DC63" w14:textId="77777777" w:rsidR="009A618A" w:rsidRPr="00834FE5" w:rsidRDefault="009A618A" w:rsidP="009325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467D653" wp14:editId="7E960C2F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70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7BECAE" w14:textId="77777777" w:rsidR="00DE1F0C" w:rsidRDefault="00DE1F0C" w:rsidP="009A618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7D653" id="_x0000_s1046" type="#_x0000_t202" style="position:absolute;margin-left:91.3pt;margin-top:407.35pt;width:249.8pt;height:157.9pt;z-index:25178214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" filled="f" stroked="f">
                      <v:textbox style="mso-fit-shape-to-text:t">
                        <w:txbxContent>
                          <w:p w14:paraId="0F7BECAE" w14:textId="77777777" w:rsidR="00DE1F0C" w:rsidRDefault="00DE1F0C" w:rsidP="009A618A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9A618A" w:rsidRPr="00834FE5" w14:paraId="1586B71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AFD01F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7D01A1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5DFC43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C2B6837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49E4EA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6F70C7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4785332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71C626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A50068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A4FF6E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E7D12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0DA48C1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186EBF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35D6437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D40C7C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25E57C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E1A9E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2ECE77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93E1A7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E89AE3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C7DDBB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578B39F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8FAA1C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99DCEA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632319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46364B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983CA2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0D1291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E8E05D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E6D8C2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EFE07C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83E178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92A7EB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A608DC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BAEBA37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05C784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4CD952" w14:textId="12FC5464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3A15A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70EF8B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67E73B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6C29F0FF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00F53CF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2314C3E4" w14:textId="2F012107" w:rsidR="009A618A" w:rsidRDefault="000A578C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819008" behindDoc="0" locked="0" layoutInCell="1" allowOverlap="1" wp14:anchorId="123D680D" wp14:editId="58FBD11C">
            <wp:simplePos x="0" y="0"/>
            <wp:positionH relativeFrom="column">
              <wp:posOffset>4520351</wp:posOffset>
            </wp:positionH>
            <wp:positionV relativeFrom="paragraph">
              <wp:posOffset>-2962275</wp:posOffset>
            </wp:positionV>
            <wp:extent cx="1300728" cy="1354822"/>
            <wp:effectExtent l="0" t="0" r="0" b="0"/>
            <wp:wrapNone/>
            <wp:docPr id="96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BDE7B" w14:textId="458C3604" w:rsidR="009A618A" w:rsidRDefault="009A618A">
      <w:pPr>
        <w:rPr>
          <w:rFonts w:ascii="Bahnschrift Light" w:hAnsi="Bahnschrift Light" w:cs="Times New Roman"/>
          <w:lang w:bidi="de-DE"/>
        </w:rPr>
      </w:pPr>
    </w:p>
    <w:p w14:paraId="2FE88D18" w14:textId="02E9048A" w:rsidR="009A618A" w:rsidRDefault="009A618A">
      <w:pPr>
        <w:rPr>
          <w:rFonts w:ascii="Bahnschrift Light" w:hAnsi="Bahnschrift Light" w:cs="Times New Roman"/>
          <w:lang w:bidi="de-DE"/>
        </w:rPr>
      </w:pPr>
    </w:p>
    <w:p w14:paraId="405FD948" w14:textId="381F6D03" w:rsidR="009A618A" w:rsidRDefault="009A618A">
      <w:pPr>
        <w:rPr>
          <w:rFonts w:ascii="Bahnschrift Light" w:hAnsi="Bahnschrift Light" w:cs="Times New Roman"/>
          <w:lang w:bidi="de-DE"/>
        </w:rPr>
      </w:pPr>
    </w:p>
    <w:p w14:paraId="28A5CC01" w14:textId="7B9019E0" w:rsidR="009A618A" w:rsidRDefault="009A618A">
      <w:pPr>
        <w:rPr>
          <w:rFonts w:ascii="Bahnschrift Light" w:hAnsi="Bahnschrift Light" w:cs="Times New Roman"/>
          <w:lang w:bidi="de-DE"/>
        </w:rPr>
      </w:pPr>
    </w:p>
    <w:p w14:paraId="623DAC92" w14:textId="7312432A" w:rsidR="009A618A" w:rsidRDefault="009A618A">
      <w:pPr>
        <w:rPr>
          <w:rFonts w:ascii="Bahnschrift Light" w:hAnsi="Bahnschrift Light" w:cs="Times New Roman"/>
          <w:lang w:bidi="de-DE"/>
        </w:rPr>
      </w:pPr>
    </w:p>
    <w:p w14:paraId="1EA79234" w14:textId="1DA096C1" w:rsidR="009A618A" w:rsidRDefault="009A618A">
      <w:pPr>
        <w:rPr>
          <w:rFonts w:ascii="Bahnschrift Light" w:hAnsi="Bahnschrift Light" w:cs="Times New Roman"/>
          <w:lang w:bidi="de-DE"/>
        </w:rPr>
      </w:pPr>
    </w:p>
    <w:p w14:paraId="34C436FE" w14:textId="667E6FAF" w:rsidR="009A618A" w:rsidRDefault="009A618A">
      <w:pPr>
        <w:rPr>
          <w:rFonts w:ascii="Bahnschrift Light" w:hAnsi="Bahnschrift Light" w:cs="Times New Roman"/>
          <w:lang w:bidi="de-DE"/>
        </w:rPr>
      </w:pPr>
    </w:p>
    <w:p w14:paraId="1B8F7C5F" w14:textId="6AA2FC49" w:rsidR="009A618A" w:rsidRDefault="009A618A">
      <w:pPr>
        <w:rPr>
          <w:rFonts w:ascii="Bahnschrift Light" w:hAnsi="Bahnschrift Light" w:cs="Times New Roman"/>
          <w:lang w:bidi="de-DE"/>
        </w:rPr>
      </w:pPr>
    </w:p>
    <w:p w14:paraId="09B56A11" w14:textId="0FB2D716" w:rsidR="009A618A" w:rsidRDefault="009A618A">
      <w:pPr>
        <w:rPr>
          <w:rFonts w:ascii="Bahnschrift Light" w:hAnsi="Bahnschrift Light" w:cs="Times New Roman"/>
          <w:lang w:bidi="de-DE"/>
        </w:rPr>
      </w:pPr>
    </w:p>
    <w:p w14:paraId="5AF2105A" w14:textId="309A5055" w:rsidR="009A618A" w:rsidRDefault="009A618A">
      <w:pPr>
        <w:rPr>
          <w:rFonts w:ascii="Bahnschrift Light" w:hAnsi="Bahnschrift Light" w:cs="Times New Roman"/>
          <w:lang w:bidi="de-DE"/>
        </w:rPr>
      </w:pPr>
    </w:p>
    <w:p w14:paraId="2B0888D3" w14:textId="554F3C4A" w:rsidR="00A768E7" w:rsidRDefault="00A768E7">
      <w:pPr>
        <w:rPr>
          <w:rFonts w:ascii="Bahnschrift Light" w:hAnsi="Bahnschrift Light" w:cs="Times New Roman"/>
          <w:lang w:bidi="de-DE"/>
        </w:rPr>
      </w:pPr>
    </w:p>
    <w:p w14:paraId="5BC8D230" w14:textId="423461CA" w:rsidR="00A768E7" w:rsidRDefault="00A768E7">
      <w:pPr>
        <w:rPr>
          <w:rFonts w:ascii="Bahnschrift Light" w:hAnsi="Bahnschrift Light" w:cs="Times New Roman"/>
          <w:lang w:bidi="de-DE"/>
        </w:rPr>
      </w:pPr>
    </w:p>
    <w:p w14:paraId="6E9860DD" w14:textId="66C9005C" w:rsidR="00A768E7" w:rsidRDefault="00A768E7">
      <w:pPr>
        <w:rPr>
          <w:rFonts w:ascii="Bahnschrift Light" w:hAnsi="Bahnschrift Light" w:cs="Times New Roman"/>
          <w:lang w:bidi="de-DE"/>
        </w:rPr>
      </w:pPr>
    </w:p>
    <w:p w14:paraId="481FAFD9" w14:textId="02A9FD4A" w:rsidR="00A768E7" w:rsidRDefault="00A768E7">
      <w:pPr>
        <w:rPr>
          <w:rFonts w:ascii="Bahnschrift Light" w:hAnsi="Bahnschrift Light" w:cs="Times New Roman"/>
          <w:lang w:bidi="de-DE"/>
        </w:rPr>
      </w:pPr>
    </w:p>
    <w:p w14:paraId="4E66B11C" w14:textId="54A565FA" w:rsidR="00A768E7" w:rsidRDefault="00A768E7">
      <w:pPr>
        <w:rPr>
          <w:rFonts w:ascii="Bahnschrift Light" w:hAnsi="Bahnschrift Light" w:cs="Times New Roman"/>
          <w:lang w:bidi="de-DE"/>
        </w:rPr>
      </w:pPr>
    </w:p>
    <w:p w14:paraId="6845FA64" w14:textId="5FA3AE9C" w:rsidR="00A768E7" w:rsidRDefault="00A768E7">
      <w:pPr>
        <w:rPr>
          <w:rFonts w:ascii="Bahnschrift Light" w:hAnsi="Bahnschrift Light" w:cs="Times New Roman"/>
          <w:lang w:bidi="de-DE"/>
        </w:rPr>
      </w:pPr>
    </w:p>
    <w:p w14:paraId="256E802C" w14:textId="1B37E83C" w:rsidR="00A768E7" w:rsidRDefault="00A768E7">
      <w:pPr>
        <w:rPr>
          <w:rFonts w:ascii="Bahnschrift Light" w:hAnsi="Bahnschrift Light" w:cs="Times New Roman"/>
          <w:lang w:bidi="de-DE"/>
        </w:rPr>
      </w:pPr>
    </w:p>
    <w:p w14:paraId="4AD50DE1" w14:textId="6A824089" w:rsidR="00A768E7" w:rsidRDefault="00A768E7">
      <w:pPr>
        <w:rPr>
          <w:rFonts w:ascii="Bahnschrift Light" w:hAnsi="Bahnschrift Light" w:cs="Times New Roman"/>
          <w:lang w:bidi="de-DE"/>
        </w:rPr>
      </w:pPr>
    </w:p>
    <w:p w14:paraId="21F2B2C5" w14:textId="77777777" w:rsidR="00A768E7" w:rsidRDefault="00A768E7">
      <w:pPr>
        <w:rPr>
          <w:rFonts w:ascii="Bahnschrift Light" w:hAnsi="Bahnschrift Light" w:cs="Times New Roman"/>
          <w:lang w:bidi="de-DE"/>
        </w:rPr>
      </w:pPr>
    </w:p>
    <w:p w14:paraId="6BDC15DA" w14:textId="753F3491" w:rsidR="009A618A" w:rsidRDefault="009A618A">
      <w:pPr>
        <w:rPr>
          <w:rFonts w:ascii="Bahnschrift Light" w:hAnsi="Bahnschrift Light" w:cs="Times New Roman"/>
          <w:lang w:bidi="de-DE"/>
        </w:rPr>
      </w:pPr>
    </w:p>
    <w:p w14:paraId="14D09FEE" w14:textId="22942DAD" w:rsidR="009A618A" w:rsidRDefault="009A618A">
      <w:pPr>
        <w:rPr>
          <w:rFonts w:ascii="Bahnschrift Light" w:hAnsi="Bahnschrift Light" w:cs="Times New Roman"/>
          <w:lang w:bidi="de-DE"/>
        </w:rPr>
      </w:pPr>
    </w:p>
    <w:p w14:paraId="29A912E0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9A618A" w:rsidRPr="00834FE5" w14:paraId="1B840606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31E439A4" w14:textId="0E478FDB" w:rsidR="009A618A" w:rsidRPr="00834FE5" w:rsidRDefault="009A618A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</w:p>
        </w:tc>
      </w:tr>
      <w:tr w:rsidR="009A618A" w:rsidRPr="00834FE5" w14:paraId="1ADBC2D8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E7C58F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092CD54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2749166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BCE9C3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4B6406" w14:textId="77777777" w:rsidR="009A618A" w:rsidRPr="00834FE5" w:rsidRDefault="009A618A" w:rsidP="00932592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9A618A" w:rsidRPr="00834FE5" w14:paraId="57E78E2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EDD15A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385324C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76B11A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9469596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E586A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920A25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191FA5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83E4D1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D9D119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4006016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72F13B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0ED6A1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B9A22E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58F990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8D5A10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F0CE7EE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2A3F9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AEFAB67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8F4D0E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28BDED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4A90CB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78F6016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662BB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C4DC582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588EA8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65B14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7ABEE1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E9EDD39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F99BB1B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71FE18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9DB0A1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31E93FC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4A8738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1C77C7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82BD57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F24246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65825F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475F6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26A3757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8943990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71161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81FE014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4FD9F885" w14:textId="6A66872B" w:rsidR="009A618A" w:rsidRPr="00834FE5" w:rsidRDefault="009A618A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</w:p>
        </w:tc>
      </w:tr>
      <w:tr w:rsidR="009A618A" w:rsidRPr="00834FE5" w14:paraId="339A6C20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E45054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6EAAA77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30B0D392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632D9BF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D8513A" w14:textId="223FB7B4" w:rsidR="009A618A" w:rsidRPr="00834FE5" w:rsidRDefault="009A618A" w:rsidP="009325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27B151A" wp14:editId="5488F294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72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799130" w14:textId="77777777" w:rsidR="00DE1F0C" w:rsidRDefault="00DE1F0C" w:rsidP="009A618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B151A" id="_x0000_s1047" type="#_x0000_t202" style="position:absolute;margin-left:91.3pt;margin-top:407.35pt;width:249.8pt;height:157.9pt;z-index:251784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" filled="f" stroked="f">
                      <v:textbox style="mso-fit-shape-to-text:t">
                        <w:txbxContent>
                          <w:p w14:paraId="07799130" w14:textId="77777777" w:rsidR="00DE1F0C" w:rsidRDefault="00DE1F0C" w:rsidP="009A618A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9A618A" w:rsidRPr="00834FE5" w14:paraId="0CC728D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B1560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03E9AD8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045831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756CF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E1D21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F12653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5C2CED1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84EA0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CAF5CF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C2E19D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2561D5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ABDD38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E8ED7A3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8F3598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09B161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F67B85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9175EC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92E8951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AA38A2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54B6A0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3FF09C1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56EA48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66776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380255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25DD18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99FD37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3FF5627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6265646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7C88E1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280FF6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598FBB2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8FCBA3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DE0644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9D25B4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6044BE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5096E2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473308A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219DB9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65A54F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D34FD0" w14:textId="0662DC91" w:rsidR="009A618A" w:rsidRPr="00834FE5" w:rsidRDefault="009A618A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76A9DE9D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DCE1722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36D951E9" w14:textId="671600BF" w:rsidR="009A618A" w:rsidRDefault="000A578C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821056" behindDoc="0" locked="0" layoutInCell="1" allowOverlap="1" wp14:anchorId="30876D28" wp14:editId="729B0F7A">
            <wp:simplePos x="0" y="0"/>
            <wp:positionH relativeFrom="column">
              <wp:posOffset>4520669</wp:posOffset>
            </wp:positionH>
            <wp:positionV relativeFrom="paragraph">
              <wp:posOffset>-2952433</wp:posOffset>
            </wp:positionV>
            <wp:extent cx="1300728" cy="1354822"/>
            <wp:effectExtent l="0" t="0" r="0" b="0"/>
            <wp:wrapNone/>
            <wp:docPr id="97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2030A" w14:textId="4269273B" w:rsidR="009A618A" w:rsidRDefault="009A618A">
      <w:pPr>
        <w:rPr>
          <w:rFonts w:ascii="Bahnschrift Light" w:hAnsi="Bahnschrift Light" w:cs="Times New Roman"/>
          <w:lang w:bidi="de-DE"/>
        </w:rPr>
      </w:pPr>
    </w:p>
    <w:p w14:paraId="72477D2D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22B88BBC" w14:textId="5DECF8EA" w:rsidR="009A618A" w:rsidRDefault="009A618A">
      <w:pPr>
        <w:rPr>
          <w:rFonts w:ascii="Bahnschrift Light" w:hAnsi="Bahnschrift Light" w:cs="Times New Roman"/>
          <w:lang w:bidi="de-DE"/>
        </w:rPr>
      </w:pPr>
    </w:p>
    <w:p w14:paraId="4367A3A8" w14:textId="1A460D0B" w:rsidR="009A618A" w:rsidRDefault="009A618A">
      <w:pPr>
        <w:rPr>
          <w:rFonts w:ascii="Bahnschrift Light" w:hAnsi="Bahnschrift Light" w:cs="Times New Roman"/>
          <w:lang w:bidi="de-DE"/>
        </w:rPr>
      </w:pPr>
    </w:p>
    <w:p w14:paraId="0C6F1A45" w14:textId="1D4F702E" w:rsidR="009A618A" w:rsidRDefault="009A618A">
      <w:pPr>
        <w:rPr>
          <w:rFonts w:ascii="Bahnschrift Light" w:hAnsi="Bahnschrift Light" w:cs="Times New Roman"/>
          <w:lang w:bidi="de-DE"/>
        </w:rPr>
      </w:pPr>
    </w:p>
    <w:p w14:paraId="0B8F6783" w14:textId="1782B50E" w:rsidR="009A618A" w:rsidRDefault="009A618A">
      <w:pPr>
        <w:rPr>
          <w:rFonts w:ascii="Bahnschrift Light" w:hAnsi="Bahnschrift Light" w:cs="Times New Roman"/>
          <w:lang w:bidi="de-DE"/>
        </w:rPr>
      </w:pPr>
    </w:p>
    <w:p w14:paraId="0C6890DD" w14:textId="228A194C" w:rsidR="009A618A" w:rsidRDefault="009A618A">
      <w:pPr>
        <w:rPr>
          <w:rFonts w:ascii="Bahnschrift Light" w:hAnsi="Bahnschrift Light" w:cs="Times New Roman"/>
          <w:lang w:bidi="de-DE"/>
        </w:rPr>
      </w:pPr>
    </w:p>
    <w:p w14:paraId="26F93621" w14:textId="419E4856" w:rsidR="009A618A" w:rsidRDefault="009A618A">
      <w:pPr>
        <w:rPr>
          <w:rFonts w:ascii="Bahnschrift Light" w:hAnsi="Bahnschrift Light" w:cs="Times New Roman"/>
          <w:lang w:bidi="de-DE"/>
        </w:rPr>
      </w:pPr>
    </w:p>
    <w:p w14:paraId="7049D57E" w14:textId="5B904333" w:rsidR="009A618A" w:rsidRDefault="009A618A">
      <w:pPr>
        <w:rPr>
          <w:rFonts w:ascii="Bahnschrift Light" w:hAnsi="Bahnschrift Light" w:cs="Times New Roman"/>
          <w:lang w:bidi="de-DE"/>
        </w:rPr>
      </w:pPr>
    </w:p>
    <w:p w14:paraId="486EE241" w14:textId="60EAB293" w:rsidR="009A618A" w:rsidRDefault="009A618A">
      <w:pPr>
        <w:rPr>
          <w:rFonts w:ascii="Bahnschrift Light" w:hAnsi="Bahnschrift Light" w:cs="Times New Roman"/>
          <w:lang w:bidi="de-DE"/>
        </w:rPr>
      </w:pPr>
    </w:p>
    <w:p w14:paraId="26D19EE0" w14:textId="4518D772" w:rsidR="009A618A" w:rsidRDefault="009A618A">
      <w:pPr>
        <w:rPr>
          <w:rFonts w:ascii="Bahnschrift Light" w:hAnsi="Bahnschrift Light" w:cs="Times New Roman"/>
          <w:lang w:bidi="de-DE"/>
        </w:rPr>
      </w:pPr>
    </w:p>
    <w:p w14:paraId="650E005C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p w14:paraId="2C36278D" w14:textId="77777777" w:rsidR="009A618A" w:rsidRDefault="009A618A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9A618A" w:rsidRPr="00834FE5" w14:paraId="0DD3F9A0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4BBF8812" w14:textId="7A5C68D0" w:rsidR="009A618A" w:rsidRPr="00834FE5" w:rsidRDefault="009A618A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</w:p>
        </w:tc>
      </w:tr>
      <w:tr w:rsidR="009A618A" w:rsidRPr="00834FE5" w14:paraId="110DB7B1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81C35DC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4AFE62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2626408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64CBCB8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F0BA41" w14:textId="77777777" w:rsidR="009A618A" w:rsidRPr="00834FE5" w:rsidRDefault="009A618A" w:rsidP="00932592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9A618A" w:rsidRPr="00834FE5" w14:paraId="77BB2951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48670F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A9234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579640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2CF00D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0204A7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1FBFFC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FED647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76F402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614A61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B8FCA83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658C1E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423972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34D05D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22A845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862B2D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6AB10C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C16F93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19A81A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743E53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F87A38F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7116D41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F6C182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0E6F352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6F40FD7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2990FA3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4F99C7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8A4876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C10950E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330DC8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6A6F21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AEA3FE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7A3169B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75A2F9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A1C4D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08D18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FEF6BD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9DF57C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37CE3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5674FA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F094982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55ECB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174C86C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27675000" w14:textId="462DFEDB" w:rsidR="009A618A" w:rsidRPr="00834FE5" w:rsidRDefault="009A618A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</w:p>
        </w:tc>
      </w:tr>
      <w:tr w:rsidR="009A618A" w:rsidRPr="00834FE5" w14:paraId="05670A5F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839A875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006673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70C8C95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0581A7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4BC4C7" w14:textId="716FE0A5" w:rsidR="009A618A" w:rsidRPr="00834FE5" w:rsidRDefault="009A618A" w:rsidP="009325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2C86A79" wp14:editId="5791B21B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75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982490" w14:textId="77777777" w:rsidR="00DE1F0C" w:rsidRDefault="00DE1F0C" w:rsidP="009A618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86A79" id="_x0000_s1048" type="#_x0000_t202" style="position:absolute;margin-left:91.3pt;margin-top:407.35pt;width:249.8pt;height:157.9pt;z-index:251786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" filled="f" stroked="f">
                      <v:textbox style="mso-fit-shape-to-text:t">
                        <w:txbxContent>
                          <w:p w14:paraId="34982490" w14:textId="77777777" w:rsidR="00DE1F0C" w:rsidRDefault="00DE1F0C" w:rsidP="009A618A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9A618A" w:rsidRPr="00834FE5" w14:paraId="62A0AE5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E17156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0C5E2F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3D40B5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94E0C10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31995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35A7E9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C43B63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B27079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2A48A7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1B79882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B62A6C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6ABE02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61BCB8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91BA7C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60EAF6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AC2AEA6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9B313E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2DA8AF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6CB8C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F9450A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B0150D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512FD9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496DF4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CA1D23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87D120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16EA44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975891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709B928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B11159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073B94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17EA6E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89399B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4B56E5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9723E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B48D8E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61F6C37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F57767F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969AD0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61D07F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8733D2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23DC082F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32C78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6E89B7F8" w14:textId="4B6AE59D" w:rsidR="009A618A" w:rsidRDefault="000A578C" w:rsidP="009A618A">
      <w:pPr>
        <w:jc w:val="both"/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823104" behindDoc="0" locked="0" layoutInCell="1" allowOverlap="1" wp14:anchorId="416750C5" wp14:editId="42A4495C">
            <wp:simplePos x="0" y="0"/>
            <wp:positionH relativeFrom="column">
              <wp:posOffset>4520351</wp:posOffset>
            </wp:positionH>
            <wp:positionV relativeFrom="paragraph">
              <wp:posOffset>-2962275</wp:posOffset>
            </wp:positionV>
            <wp:extent cx="1300728" cy="1354822"/>
            <wp:effectExtent l="0" t="0" r="0" b="0"/>
            <wp:wrapNone/>
            <wp:docPr id="98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5D041" w14:textId="63338B11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4497BE47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15DBF60D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335D15B6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225D468D" w14:textId="5BCA3212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76EFCAFB" w14:textId="684AF558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1EB31C0B" w14:textId="58479B20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4E16FF41" w14:textId="634B384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57BAE990" w14:textId="389F1720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4A46E9FC" w14:textId="1D8B4DB4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0430AE1D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1271098D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2063044E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9A618A" w:rsidRPr="00834FE5" w14:paraId="2F235294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1A00E379" w14:textId="6D96E4CF" w:rsidR="009A618A" w:rsidRPr="00834FE5" w:rsidRDefault="009A618A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</w:p>
        </w:tc>
      </w:tr>
      <w:tr w:rsidR="009A618A" w:rsidRPr="00834FE5" w14:paraId="17832279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23C563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C586E0F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7C42F5D7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CCE3A86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A7F3DB" w14:textId="77777777" w:rsidR="009A618A" w:rsidRPr="00834FE5" w:rsidRDefault="009A618A" w:rsidP="00932592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9A618A" w:rsidRPr="00834FE5" w14:paraId="3AA410E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FDE3EC7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1B33E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494EF17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29F118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B130ADF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9E8842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0A53CA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E14400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41B4487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823074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DA848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534596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520B0D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2CA14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39E014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45726ED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7D2FC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93DA57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FA354BD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7F691A2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6E34B2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D01366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919A8F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469DB97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C7AE0D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6D051B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FB7F0C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C19F038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216F4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1C0CA9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9DF723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1ECD9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419DA1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C29661E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B3F3D2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F20BA1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ED12F07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A05E4A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7C24C7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90211A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52E25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B7E1809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33FD67A6" w14:textId="50D4BD74" w:rsidR="009A618A" w:rsidRPr="00834FE5" w:rsidRDefault="009A618A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</w:p>
        </w:tc>
      </w:tr>
      <w:tr w:rsidR="009A618A" w:rsidRPr="00834FE5" w14:paraId="04FD09D8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6CC4BF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C4A510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7E5C5DE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A6F4B5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A9C7A2" w14:textId="4F3DACB9" w:rsidR="009A618A" w:rsidRPr="00834FE5" w:rsidRDefault="009A618A" w:rsidP="009325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1B0C93B" wp14:editId="151F6D57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80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A8F663" w14:textId="77777777" w:rsidR="00DE1F0C" w:rsidRDefault="00DE1F0C" w:rsidP="009A618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0C93B" id="_x0000_s1049" type="#_x0000_t202" style="position:absolute;margin-left:91.3pt;margin-top:407.35pt;width:249.8pt;height:157.9pt;z-index:251788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" filled="f" stroked="f">
                      <v:textbox style="mso-fit-shape-to-text:t">
                        <w:txbxContent>
                          <w:p w14:paraId="11A8F663" w14:textId="77777777" w:rsidR="00DE1F0C" w:rsidRDefault="00DE1F0C" w:rsidP="009A618A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9A618A" w:rsidRPr="00834FE5" w14:paraId="322CB87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88B4EC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59AC1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FA5EED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AE7916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682D7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FAF647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BC8DDE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F52C4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4814DB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AE4BE6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7A29D82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3380DB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F8FE00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D92C90F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40C663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738B22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AD8D2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8723B5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BAE291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E92953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C6F89B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5B3778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36BDFA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B20EA3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E041ED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F1F9EE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B08A6E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C67DC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D3F27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99E035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5F7BB4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D8075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388C21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F435E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CC458A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46DD4A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08A257A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CC733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18AB79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48427A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0CF1AD07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E878F2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035F2E28" w14:textId="2F7B9512" w:rsidR="009A618A" w:rsidRDefault="000A578C" w:rsidP="009A618A">
      <w:pPr>
        <w:jc w:val="both"/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825152" behindDoc="0" locked="0" layoutInCell="1" allowOverlap="1" wp14:anchorId="7CF4F734" wp14:editId="3F2352C2">
            <wp:simplePos x="0" y="0"/>
            <wp:positionH relativeFrom="column">
              <wp:posOffset>4520669</wp:posOffset>
            </wp:positionH>
            <wp:positionV relativeFrom="paragraph">
              <wp:posOffset>-2957195</wp:posOffset>
            </wp:positionV>
            <wp:extent cx="1300728" cy="1354822"/>
            <wp:effectExtent l="0" t="0" r="0" b="0"/>
            <wp:wrapNone/>
            <wp:docPr id="99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49587" w14:textId="041B89A1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129B0BDD" w14:textId="784F85B2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1DC8E97D" w14:textId="3FB22292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2FE523CA" w14:textId="049AD3AE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42B75EC7" w14:textId="0FBBC459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31684BD2" w14:textId="093187B1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4C2F40F4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1241DCE6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16F065D8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06EA471C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51BD29CB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5150F4C2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5DBE4630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9A618A" w:rsidRPr="00834FE5" w14:paraId="0F6582A3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398DC904" w14:textId="0C74E67B" w:rsidR="009A618A" w:rsidRPr="00834FE5" w:rsidRDefault="009A618A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</w:p>
        </w:tc>
      </w:tr>
      <w:tr w:rsidR="009A618A" w:rsidRPr="00834FE5" w14:paraId="5A17690C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515512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3973AB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172C20A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25CA00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C33744" w14:textId="77777777" w:rsidR="009A618A" w:rsidRPr="00834FE5" w:rsidRDefault="009A618A" w:rsidP="00932592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9A618A" w:rsidRPr="00834FE5" w14:paraId="5C1EC29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2EE086E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0C6224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C957DA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31C9DF6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BE49E3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74C9B9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01CD1F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627289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B504212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0F9EA49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9DEB1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37A171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1038449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F68C88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00D476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D4DDD1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4E7C8F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733FD1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79F36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97B388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CC67D7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0812CBA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9DBF7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CE643B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5C8EEA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78C9E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630D11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8C17291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054F46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BCDA1B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D1FF46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3B08CF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F7BE9E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AC21CB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3D4382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9C9DB3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C8BDF9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2CD3E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5771EB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FECDEA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273DB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6036BE6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45E1799E" w14:textId="7BBAC044" w:rsidR="009A618A" w:rsidRPr="00834FE5" w:rsidRDefault="009A618A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</w:p>
        </w:tc>
      </w:tr>
      <w:tr w:rsidR="009A618A" w:rsidRPr="00834FE5" w14:paraId="509904AA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4F5E06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BD6F59B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626D68B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954C0EE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7A35C3" w14:textId="3467E88B" w:rsidR="009A618A" w:rsidRPr="00834FE5" w:rsidRDefault="009A618A" w:rsidP="009325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E7078B1" wp14:editId="66F93617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81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978556" w14:textId="77777777" w:rsidR="00DE1F0C" w:rsidRDefault="00DE1F0C" w:rsidP="009A618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078B1" id="_x0000_s1050" type="#_x0000_t202" style="position:absolute;margin-left:91.3pt;margin-top:407.35pt;width:249.8pt;height:157.9pt;z-index:2517903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" filled="f" stroked="f">
                      <v:textbox style="mso-fit-shape-to-text:t">
                        <w:txbxContent>
                          <w:p w14:paraId="67978556" w14:textId="77777777" w:rsidR="00DE1F0C" w:rsidRDefault="00DE1F0C" w:rsidP="009A618A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9A618A" w:rsidRPr="00834FE5" w14:paraId="6ADDD6F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57C78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48EF1C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7AA7FA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8D0870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89A5C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C6CF23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2EF8C12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ADD720A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E087D62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957A02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376578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4627C3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6BEDA0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2BE94E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DC2301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1451DB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9171A8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AACF38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BCD2ED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F4BAB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2F4836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082A9C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577A1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C9EBED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61CA3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797FBA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719F35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0C1147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FF9C3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15723F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99B510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C3F9E8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07330B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70C20D6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75484B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3D5D06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2017EC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0428ADB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066AFB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A88E8E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7971AB9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8D076B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482A5FB2" w14:textId="2354A91D" w:rsidR="009A618A" w:rsidRDefault="000A578C" w:rsidP="009A618A">
      <w:pPr>
        <w:jc w:val="both"/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827200" behindDoc="0" locked="0" layoutInCell="1" allowOverlap="1" wp14:anchorId="0403513C" wp14:editId="15DA267A">
            <wp:simplePos x="0" y="0"/>
            <wp:positionH relativeFrom="column">
              <wp:posOffset>4514533</wp:posOffset>
            </wp:positionH>
            <wp:positionV relativeFrom="paragraph">
              <wp:posOffset>-2962275</wp:posOffset>
            </wp:positionV>
            <wp:extent cx="1300728" cy="1354822"/>
            <wp:effectExtent l="0" t="0" r="0" b="0"/>
            <wp:wrapNone/>
            <wp:docPr id="100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C9E58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4E9327CD" w14:textId="795DECDC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617FE5A1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48DB0A4B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64194660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7CED7872" w14:textId="34D7A834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505C9833" w14:textId="0B47B70B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5945E4A8" w14:textId="6961DBB1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6A360D42" w14:textId="36A795C3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56292C2F" w14:textId="0490F8D2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48A6396D" w14:textId="2BF5D9B9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11AE60DB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5C49B76C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9A618A" w:rsidRPr="00834FE5" w14:paraId="462A06CF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6E72D388" w14:textId="466EEAC3" w:rsidR="009A618A" w:rsidRPr="00834FE5" w:rsidRDefault="009A618A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</w:p>
        </w:tc>
      </w:tr>
      <w:tr w:rsidR="009A618A" w:rsidRPr="00834FE5" w14:paraId="136C2BAD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5541D86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FD6DDB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346CDEA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7D43968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AB0F0A" w14:textId="77777777" w:rsidR="009A618A" w:rsidRPr="00834FE5" w:rsidRDefault="009A618A" w:rsidP="00932592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9A618A" w:rsidRPr="00834FE5" w14:paraId="3136E33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A7903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53F04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C24B59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B85B27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88D9F4A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F3C1B47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576EA6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03C956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D92A92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FEF7FF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0CBBEF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BE9E5E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E70E5A9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C2754B7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D5DF3B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254DF2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2C08E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4DEE601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5B61A3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4BD7FDB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14C773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2A682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3E9F442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1E4506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877BB0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A0D3A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98D2C41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EE96F3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21E64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DD2928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7E7A55C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BF9C0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09DACA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24D711C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FF90E1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5E726B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BF50331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88530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E4277E7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FC5F4A8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479C42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3BDB26A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66FEB048" w14:textId="283110A2" w:rsidR="009A618A" w:rsidRPr="00834FE5" w:rsidRDefault="009A618A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</w:p>
        </w:tc>
      </w:tr>
      <w:tr w:rsidR="009A618A" w:rsidRPr="00834FE5" w14:paraId="3EB489E7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F727ACE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5DDF2B2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2BF96AD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F1B4AB2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50D5818" w14:textId="18C294EF" w:rsidR="009A618A" w:rsidRPr="00834FE5" w:rsidRDefault="009A618A" w:rsidP="009325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9870B47" wp14:editId="36F81A01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82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0E9563" w14:textId="77777777" w:rsidR="00DE1F0C" w:rsidRDefault="00DE1F0C" w:rsidP="009A618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70B47" id="_x0000_s1051" type="#_x0000_t202" style="position:absolute;margin-left:91.3pt;margin-top:407.35pt;width:249.8pt;height:157.9pt;z-index:25179238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" filled="f" stroked="f">
                      <v:textbox style="mso-fit-shape-to-text:t">
                        <w:txbxContent>
                          <w:p w14:paraId="130E9563" w14:textId="77777777" w:rsidR="00DE1F0C" w:rsidRDefault="00DE1F0C" w:rsidP="009A618A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9A618A" w:rsidRPr="00834FE5" w14:paraId="225A493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85411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51F71B8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A60A0F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B733E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B4FAB0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A9916C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0C7F92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286DB5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6F85FD7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0CCF40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C77B21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EE3D87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181B77D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68FDF7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A570CE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5F4A1CE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F01B6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BA1716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8973B16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C278CF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336DF9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88F601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525FE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06D7CA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2C6B30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218E74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B9EF53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535DFF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049D5E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1396F7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3184E9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2C4C15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4CEF55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75C15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86AE07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2DC1FE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A710A7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36AEC8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8CBB26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BF997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5E6F0979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CB5D6B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7D2164CA" w14:textId="4289A281" w:rsidR="009A618A" w:rsidRDefault="000A578C" w:rsidP="009A618A">
      <w:pPr>
        <w:jc w:val="both"/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829248" behindDoc="0" locked="0" layoutInCell="1" allowOverlap="1" wp14:anchorId="1E40F194" wp14:editId="479F9D3A">
            <wp:simplePos x="0" y="0"/>
            <wp:positionH relativeFrom="column">
              <wp:posOffset>4509770</wp:posOffset>
            </wp:positionH>
            <wp:positionV relativeFrom="paragraph">
              <wp:posOffset>-2967038</wp:posOffset>
            </wp:positionV>
            <wp:extent cx="1300728" cy="1354822"/>
            <wp:effectExtent l="0" t="0" r="0" b="0"/>
            <wp:wrapNone/>
            <wp:docPr id="101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35112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10D8E298" w14:textId="671C44D6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31DD0740" w14:textId="3771FB64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2AC5EAB8" w14:textId="05CA61F3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401C573B" w14:textId="1A4B55DE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5729DA8C" w14:textId="7BB20FD6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791682EB" w14:textId="6FA96D13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51CA6DE8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551A4B5F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29EB675A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6678A2ED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114B4587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7BABD505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9A618A" w:rsidRPr="00834FE5" w14:paraId="383CD2EC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0C872901" w14:textId="7D57EFDD" w:rsidR="009A618A" w:rsidRPr="00834FE5" w:rsidRDefault="009A618A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</w:p>
        </w:tc>
      </w:tr>
      <w:tr w:rsidR="009A618A" w:rsidRPr="00834FE5" w14:paraId="378DE424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0746D1F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8AF961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583C84A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976141D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1EE90FA" w14:textId="77777777" w:rsidR="009A618A" w:rsidRPr="00834FE5" w:rsidRDefault="009A618A" w:rsidP="00932592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9A618A" w:rsidRPr="00834FE5" w14:paraId="72AE3B1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4B93570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43C37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C5402A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1CD3D1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9F6CE4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E70C292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F5EB52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E51AD4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4932BD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6E55612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723D44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A889B9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05A999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485242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8E8E03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5C60C7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D8B01B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A7D446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8EE60BE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C022CCB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9D29B3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2B72441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F6817F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75AD5C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F9A2C2E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9DC352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6CAC4F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C783C9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B17B01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51EE5D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F3C998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89A22A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D392AC2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D647F56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75E75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8CA4DA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52A1DC2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BC467A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B328FD2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4112E5E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2CC947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C3584D3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7DC43BC2" w14:textId="3199E965" w:rsidR="009A618A" w:rsidRPr="00834FE5" w:rsidRDefault="009A618A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</w:p>
        </w:tc>
      </w:tr>
      <w:tr w:rsidR="009A618A" w:rsidRPr="00834FE5" w14:paraId="43C12647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C357C86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F713D9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3E3EB30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E63F58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18ECBC" w14:textId="25F062DD" w:rsidR="009A618A" w:rsidRPr="00834FE5" w:rsidRDefault="009A618A" w:rsidP="009325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DB382F1" wp14:editId="2C83949E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83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18097F" w14:textId="77777777" w:rsidR="00DE1F0C" w:rsidRDefault="00DE1F0C" w:rsidP="009A618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382F1" id="_x0000_s1052" type="#_x0000_t202" style="position:absolute;margin-left:91.3pt;margin-top:407.35pt;width:249.8pt;height:157.9pt;z-index:25179443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" filled="f" stroked="f">
                      <v:textbox style="mso-fit-shape-to-text:t">
                        <w:txbxContent>
                          <w:p w14:paraId="0A18097F" w14:textId="77777777" w:rsidR="00DE1F0C" w:rsidRDefault="00DE1F0C" w:rsidP="009A618A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9A618A" w:rsidRPr="00834FE5" w14:paraId="21B4155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65E48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FC4372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F7FCE7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4A2F1BD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20984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7598FB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52074CF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2E1147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3BDA7F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1EBE8F3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54A152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248DAB1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E1C57C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962119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CBD674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FFA8B2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9B9ECC7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6F9620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9311372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C3DCC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6B391D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32BF67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E5748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6F2940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1EFC80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6DA1208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B611E0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32673B7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53207C7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A4EEB57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C9F05A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165F3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19F96D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A72AD8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82369D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2A7DD0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269E7F6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F46A8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6B30AD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CD6CBBA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17528048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0FF83C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0DC6C912" w14:textId="449EEFEC" w:rsidR="009A618A" w:rsidRDefault="000A578C" w:rsidP="009A618A">
      <w:pPr>
        <w:jc w:val="both"/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831296" behindDoc="0" locked="0" layoutInCell="1" allowOverlap="1" wp14:anchorId="5AF3A0BB" wp14:editId="5205131A">
            <wp:simplePos x="0" y="0"/>
            <wp:positionH relativeFrom="column">
              <wp:posOffset>4514533</wp:posOffset>
            </wp:positionH>
            <wp:positionV relativeFrom="paragraph">
              <wp:posOffset>-2961958</wp:posOffset>
            </wp:positionV>
            <wp:extent cx="1300728" cy="1354822"/>
            <wp:effectExtent l="0" t="0" r="0" b="0"/>
            <wp:wrapNone/>
            <wp:docPr id="102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18748" w14:textId="59E5168C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4D315723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15C3B7A7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30A40D0B" w14:textId="4A2207FA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1698E062" w14:textId="01E4CBEC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416FD8AD" w14:textId="7AD84AAD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56B5B9EB" w14:textId="14AA5BF1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6695F1C8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16988817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2AA9D3E9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5D92DE08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0E504EE8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3F146464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9A618A" w:rsidRPr="00834FE5" w14:paraId="60F546D8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3EF53B6B" w14:textId="789BA81F" w:rsidR="009A618A" w:rsidRPr="00834FE5" w:rsidRDefault="009A618A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</w:p>
        </w:tc>
      </w:tr>
      <w:tr w:rsidR="009A618A" w:rsidRPr="00834FE5" w14:paraId="659696C0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CABB78B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2AD18A1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3AF90CA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2241C7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425D11" w14:textId="77777777" w:rsidR="009A618A" w:rsidRPr="00834FE5" w:rsidRDefault="009A618A" w:rsidP="00932592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9A618A" w:rsidRPr="00834FE5" w14:paraId="303E79C2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66197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EC8F3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9D3F92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7D1E65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A7E496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4F28BB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409E7C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B0D368C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1E55EB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7E7239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94CC9C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D29A23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6F4549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2C1BAD7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CB02A8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412F90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CA6C78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325F25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5C95D3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EC8137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16EBD0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1CF123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FFB295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B26358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055E90A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DA136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E9A766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3E11660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D242488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B7BADA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6BE5213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5F5CE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B7A75E2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C1F899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66AD50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7A4399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40935DF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646C86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C23F0F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41C7FE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0A2445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3418655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79DFA172" w14:textId="068DA4B4" w:rsidR="009A618A" w:rsidRPr="00834FE5" w:rsidRDefault="009A618A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</w:p>
        </w:tc>
      </w:tr>
      <w:tr w:rsidR="009A618A" w:rsidRPr="00834FE5" w14:paraId="029D9154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CB1E5B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585ABB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578BFA41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DCEB60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3EB3FE" w14:textId="56290152" w:rsidR="009A618A" w:rsidRPr="00834FE5" w:rsidRDefault="009A618A" w:rsidP="009325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1859DF9" wp14:editId="5B449CB1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84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5C2A52" w14:textId="77777777" w:rsidR="00DE1F0C" w:rsidRDefault="00DE1F0C" w:rsidP="009A618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59DF9" id="_x0000_s1053" type="#_x0000_t202" style="position:absolute;margin-left:91.3pt;margin-top:407.35pt;width:249.8pt;height:157.9pt;z-index:2517964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" filled="f" stroked="f">
                      <v:textbox style="mso-fit-shape-to-text:t">
                        <w:txbxContent>
                          <w:p w14:paraId="0C5C2A52" w14:textId="77777777" w:rsidR="00DE1F0C" w:rsidRDefault="00DE1F0C" w:rsidP="009A618A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9A618A" w:rsidRPr="00834FE5" w14:paraId="098CD1E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0C676E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E8BC4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459B6E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A5D7563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6D5B7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0A4039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CB507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2DB42F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845AC2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F2ADB9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3682D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07F86D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3E90871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DF58F18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F807EC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7643747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A9647B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B157997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F8C65B2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826299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FA00B8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E66E7E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29D368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6E886B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9E73693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6257AE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17256E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843CE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20FC0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8BA91F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A7D20D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614C58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6FA2AE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87E0A2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657F26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CD58088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64D04E9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C2376F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45B66D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5B0A7C3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1520D330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75288EB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674FA574" w14:textId="4585F740" w:rsidR="009A618A" w:rsidRDefault="000A578C" w:rsidP="009A618A">
      <w:pPr>
        <w:jc w:val="both"/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833344" behindDoc="0" locked="0" layoutInCell="1" allowOverlap="1" wp14:anchorId="3F984409" wp14:editId="218D166E">
            <wp:simplePos x="0" y="0"/>
            <wp:positionH relativeFrom="column">
              <wp:posOffset>4514532</wp:posOffset>
            </wp:positionH>
            <wp:positionV relativeFrom="paragraph">
              <wp:posOffset>-2976563</wp:posOffset>
            </wp:positionV>
            <wp:extent cx="1300728" cy="1354822"/>
            <wp:effectExtent l="0" t="0" r="0" b="0"/>
            <wp:wrapNone/>
            <wp:docPr id="103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A67DC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60547D9C" w14:textId="26C743EF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1F0B98AD" w14:textId="4BF58F59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268929D7" w14:textId="7716F525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46C776B1" w14:textId="6D212DA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2CE15934" w14:textId="5C27EB58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027C6571" w14:textId="794C44B0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7DF40D52" w14:textId="16AFFD99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78A0A554" w14:textId="45F3840C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2A1D9601" w14:textId="4C106F71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2D901C0B" w14:textId="0C908B3F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203A9AAC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0D6160BD" w14:textId="77777777" w:rsidR="009A618A" w:rsidRDefault="009A618A" w:rsidP="009A618A">
      <w:pPr>
        <w:jc w:val="both"/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9A618A" w:rsidRPr="00834FE5" w14:paraId="326BA170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687D8531" w14:textId="02F42F30" w:rsidR="009A618A" w:rsidRPr="00834FE5" w:rsidRDefault="009A618A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</w:p>
        </w:tc>
      </w:tr>
      <w:tr w:rsidR="009A618A" w:rsidRPr="00834FE5" w14:paraId="7907AC23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1D0A18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31934B5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1F71E1E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663B740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A79D876" w14:textId="77777777" w:rsidR="009A618A" w:rsidRPr="00834FE5" w:rsidRDefault="009A618A" w:rsidP="00932592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9A618A" w:rsidRPr="00834FE5" w14:paraId="499EE3F3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F48693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5DBBAE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4D94AE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F9BB08D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2D0F1C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D4FAE3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1C0677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30EF0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5CA8AF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4DC8FB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82177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E45260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643018C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9F387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EB69E0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D1F393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7A3E5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E58492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D9F14D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0AE0A0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473C0A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FBD7CD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92C3F1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68FEE52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B39BA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067BB7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792EB1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B67FB4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64DF3E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371FD8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A529D96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746C77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A37F4D6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7170366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8EA291C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F3C4300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FB86B2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0F417A8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086859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5E32EF8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78DA88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185F313" w14:textId="77777777" w:rsidTr="009325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03C040E3" w14:textId="6CC2F4D7" w:rsidR="009A618A" w:rsidRPr="00834FE5" w:rsidRDefault="009A618A" w:rsidP="009325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</w:p>
        </w:tc>
      </w:tr>
      <w:tr w:rsidR="009A618A" w:rsidRPr="00834FE5" w14:paraId="58C209A1" w14:textId="77777777" w:rsidTr="009325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CAD2A2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FF4335" w14:textId="77777777" w:rsidR="009A618A" w:rsidRPr="00834FE5" w:rsidRDefault="009A618A" w:rsidP="009325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9A618A" w:rsidRPr="00834FE5" w14:paraId="018CEBE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6F83E9E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86FC62" w14:textId="339BD601" w:rsidR="009A618A" w:rsidRPr="00834FE5" w:rsidRDefault="009A618A" w:rsidP="009325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20E8BE2" wp14:editId="195D401C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85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C8EBD4" w14:textId="77777777" w:rsidR="00DE1F0C" w:rsidRDefault="00DE1F0C" w:rsidP="009A618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E8BE2" id="_x0000_s1054" type="#_x0000_t202" style="position:absolute;margin-left:91.3pt;margin-top:407.35pt;width:249.8pt;height:157.9pt;z-index:2517985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" filled="f" stroked="f">
                      <v:textbox style="mso-fit-shape-to-text:t">
                        <w:txbxContent>
                          <w:p w14:paraId="6BC8EBD4" w14:textId="77777777" w:rsidR="00DE1F0C" w:rsidRDefault="00DE1F0C" w:rsidP="009A618A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9A618A" w:rsidRPr="00834FE5" w14:paraId="6BAC69F9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43E95F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65CA82C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BF1FCE4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06A70A3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E700EBC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6D6D7BB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7F9251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21CFEF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2BBF6F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C308B67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60B993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3057642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FFF7021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57D4D2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BAC93E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969872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363186C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494BEEDA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6B2758E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754BFB9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3C28565F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1170873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BABE2CA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1EF773C1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864A9B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4E9232E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74E82A7C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207700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6820434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25D1EF2E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B2D0F5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C070EDD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0931E7D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1D188B6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E766F27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0D677185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7055A6F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36B1092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9A618A" w:rsidRPr="00834FE5" w14:paraId="5BB1E0EB" w14:textId="77777777" w:rsidTr="009325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7AA730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006CB08C" w14:textId="77777777" w:rsidR="009A618A" w:rsidRPr="00834FE5" w:rsidRDefault="009A618A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BDAD65" w14:textId="77777777" w:rsidR="009A618A" w:rsidRPr="00834FE5" w:rsidRDefault="009A618A" w:rsidP="009325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7D71A0A3" w14:textId="693EDE1C" w:rsidR="00C8341A" w:rsidRDefault="000A578C" w:rsidP="009A618A">
      <w:pPr>
        <w:jc w:val="both"/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835392" behindDoc="0" locked="0" layoutInCell="1" allowOverlap="1" wp14:anchorId="35F22522" wp14:editId="1A758967">
            <wp:simplePos x="0" y="0"/>
            <wp:positionH relativeFrom="column">
              <wp:posOffset>4514532</wp:posOffset>
            </wp:positionH>
            <wp:positionV relativeFrom="paragraph">
              <wp:posOffset>-2967038</wp:posOffset>
            </wp:positionV>
            <wp:extent cx="1300728" cy="1354822"/>
            <wp:effectExtent l="0" t="0" r="0" b="0"/>
            <wp:wrapNone/>
            <wp:docPr id="104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8" cy="13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AC5E9" w14:textId="77777777" w:rsidR="00C8341A" w:rsidRDefault="00C8341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3B983613" w14:textId="52A6EF80" w:rsidR="00C8341A" w:rsidRDefault="00C8341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5433706B" w14:textId="546CAD75" w:rsidR="00C8341A" w:rsidRDefault="00C8341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6847539E" w14:textId="135FC6BE" w:rsidR="00C8341A" w:rsidRDefault="00C8341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5C58218B" w14:textId="3C0BA604" w:rsidR="00C8341A" w:rsidRDefault="00C8341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25ECBD19" w14:textId="061F332A" w:rsidR="00C8341A" w:rsidRDefault="00C8341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75FA85E1" w14:textId="77777777" w:rsidR="00C8341A" w:rsidRDefault="00C8341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38280084" w14:textId="77777777" w:rsidR="00C8341A" w:rsidRDefault="00C8341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6C4E262F" w14:textId="77777777" w:rsidR="00C8341A" w:rsidRDefault="00C8341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7F125A0E" w14:textId="77777777" w:rsidR="00C8341A" w:rsidRDefault="00C8341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257DC3B3" w14:textId="77777777" w:rsidR="00C8341A" w:rsidRDefault="00C8341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1C376DFC" w14:textId="77777777" w:rsidR="00C8341A" w:rsidRDefault="00C8341A" w:rsidP="009A618A">
      <w:pPr>
        <w:jc w:val="both"/>
        <w:rPr>
          <w:rFonts w:ascii="Bahnschrift Light" w:hAnsi="Bahnschrift Light" w:cs="Times New Roman"/>
          <w:lang w:bidi="de-DE"/>
        </w:rPr>
      </w:pPr>
    </w:p>
    <w:p w14:paraId="640F998D" w14:textId="77777777" w:rsidR="00C8341A" w:rsidRDefault="00C8341A" w:rsidP="009A618A">
      <w:pPr>
        <w:jc w:val="both"/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pPr w:leftFromText="141" w:rightFromText="141" w:vertAnchor="text" w:tblpY="1"/>
        <w:tblOverlap w:val="never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C8341A" w:rsidRPr="00834FE5" w14:paraId="308BC311" w14:textId="77777777" w:rsidTr="00722BE9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4473FBB2" w14:textId="77777777" w:rsidR="00C8341A" w:rsidRPr="00834FE5" w:rsidRDefault="00C8341A" w:rsidP="00722BE9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Zitronencreme</w:t>
            </w:r>
          </w:p>
        </w:tc>
      </w:tr>
      <w:tr w:rsidR="00C8341A" w:rsidRPr="00834FE5" w14:paraId="68FC43F8" w14:textId="77777777" w:rsidTr="00722BE9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C73020" w14:textId="77777777" w:rsidR="00C8341A" w:rsidRPr="00834FE5" w:rsidRDefault="00C8341A" w:rsidP="00722BE9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08E2A60" w14:textId="77777777" w:rsidR="00C8341A" w:rsidRPr="00834FE5" w:rsidRDefault="00C8341A" w:rsidP="00722BE9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C8341A" w:rsidRPr="00834FE5" w14:paraId="21FE008C" w14:textId="77777777" w:rsidTr="00722BE9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C8698C" w14:textId="77777777" w:rsidR="00C8341A" w:rsidRPr="00834FE5" w:rsidRDefault="00C8341A" w:rsidP="00722BE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schwach gehäufte TL Gelantine gemahlen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85E6BF" w14:textId="77777777" w:rsidR="00C8341A" w:rsidRDefault="00C8341A" w:rsidP="00722BE9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Gelantine mit kaltem Wasser in kleinem Topf verrühren, 10 min quellen lassen</w:t>
            </w:r>
          </w:p>
          <w:p w14:paraId="12F1DA6C" w14:textId="77777777" w:rsidR="00C8341A" w:rsidRDefault="00C8341A" w:rsidP="00722BE9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Eigelb mit heißem Wasser schaumig schlagen, nach und nach Zucker umschlagen, so lange mixen bis cremige Masse entstanden ist und dann Zitronensaft unterrühren</w:t>
            </w:r>
          </w:p>
          <w:p w14:paraId="63551B14" w14:textId="77777777" w:rsidR="00C8341A" w:rsidRDefault="00C8341A" w:rsidP="00722BE9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Gequollene Gelantine unter Rühren erwärmen bis sie gelöst ist, 3 EL der Eigelbmasse hinzufügen und verrühren</w:t>
            </w:r>
          </w:p>
          <w:p w14:paraId="52FCB0CC" w14:textId="77777777" w:rsidR="00C8341A" w:rsidRDefault="00C8341A" w:rsidP="00722BE9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Gelantinemasse unter die restliche Eigelbmasse schlagen und kaltstellen</w:t>
            </w:r>
          </w:p>
          <w:p w14:paraId="4317567B" w14:textId="77777777" w:rsidR="00C8341A" w:rsidRDefault="00C8341A" w:rsidP="00722BE9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Eiweiß und Sahne getrennt steif schlagen</w:t>
            </w:r>
          </w:p>
          <w:p w14:paraId="715D7463" w14:textId="77777777" w:rsidR="00C8341A" w:rsidRDefault="00C8341A" w:rsidP="00722BE9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Wenn die Gelantinemasse anfängt dicklich zu werden Sahne und Eiweiß hinzugeben</w:t>
            </w:r>
          </w:p>
          <w:p w14:paraId="2946F3A6" w14:textId="77777777" w:rsidR="00C8341A" w:rsidRPr="00834FE5" w:rsidRDefault="00C8341A" w:rsidP="00722BE9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Mit Sahne verzieren und kaltstellen</w:t>
            </w:r>
          </w:p>
        </w:tc>
      </w:tr>
      <w:tr w:rsidR="00C8341A" w:rsidRPr="00834FE5" w14:paraId="0424A7B4" w14:textId="77777777" w:rsidTr="00722BE9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867BB26" w14:textId="77777777" w:rsidR="00C8341A" w:rsidRPr="00834FE5" w:rsidRDefault="00C8341A" w:rsidP="00722BE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 EL kaltes Wasser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E8374CD" w14:textId="77777777" w:rsidR="00C8341A" w:rsidRPr="00834FE5" w:rsidRDefault="00C8341A" w:rsidP="00722BE9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8341A" w:rsidRPr="00834FE5" w14:paraId="1A2233A0" w14:textId="77777777" w:rsidTr="00722BE9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4265F5" w14:textId="77777777" w:rsidR="00C8341A" w:rsidRPr="00834FE5" w:rsidRDefault="00C8341A" w:rsidP="00722BE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 Eigelb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74E1902" w14:textId="77777777" w:rsidR="00C8341A" w:rsidRPr="00834FE5" w:rsidRDefault="00C8341A" w:rsidP="00722BE9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8341A" w:rsidRPr="00834FE5" w14:paraId="1E4B77F1" w14:textId="77777777" w:rsidTr="00722BE9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23490F" w14:textId="77777777" w:rsidR="00C8341A" w:rsidRPr="00834FE5" w:rsidRDefault="00C8341A" w:rsidP="00722BE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 EL heißes Wasser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DB68650" w14:textId="77777777" w:rsidR="00C8341A" w:rsidRPr="00834FE5" w:rsidRDefault="00C8341A" w:rsidP="00722BE9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8341A" w:rsidRPr="00834FE5" w14:paraId="114E1909" w14:textId="77777777" w:rsidTr="00722BE9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04519F6" w14:textId="77777777" w:rsidR="00C8341A" w:rsidRPr="00834FE5" w:rsidRDefault="00C8341A" w:rsidP="00722BE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150 g Zucker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01E22A" w14:textId="77777777" w:rsidR="00C8341A" w:rsidRPr="00834FE5" w:rsidRDefault="00C8341A" w:rsidP="00722BE9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8341A" w:rsidRPr="00834FE5" w14:paraId="702BD828" w14:textId="77777777" w:rsidTr="00722BE9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233573" w14:textId="77777777" w:rsidR="00C8341A" w:rsidRPr="00834FE5" w:rsidRDefault="00C8341A" w:rsidP="00722BE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 EL Zitronensaft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DC66C0B" w14:textId="77777777" w:rsidR="00C8341A" w:rsidRPr="00834FE5" w:rsidRDefault="00C8341A" w:rsidP="00722BE9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8341A" w:rsidRPr="00834FE5" w14:paraId="5820CD30" w14:textId="77777777" w:rsidTr="00722BE9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10619A" w14:textId="77777777" w:rsidR="00C8341A" w:rsidRPr="00834FE5" w:rsidRDefault="00C8341A" w:rsidP="00722BE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z4 Eiweiß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7D4083" w14:textId="77777777" w:rsidR="00C8341A" w:rsidRPr="00834FE5" w:rsidRDefault="00C8341A" w:rsidP="00722BE9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8341A" w:rsidRPr="00834FE5" w14:paraId="528F14F4" w14:textId="77777777" w:rsidTr="00722BE9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6C7DFB" w14:textId="77777777" w:rsidR="00C8341A" w:rsidRPr="00834FE5" w:rsidRDefault="00C8341A" w:rsidP="00722BE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250 ml Schlagsahne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629F454" w14:textId="77777777" w:rsidR="00C8341A" w:rsidRPr="00834FE5" w:rsidRDefault="00C8341A" w:rsidP="00722BE9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8341A" w:rsidRPr="00834FE5" w14:paraId="60433AFF" w14:textId="77777777" w:rsidTr="00722BE9">
        <w:trPr>
          <w:trHeight w:val="1066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5623B7B2" w14:textId="77777777" w:rsidR="00C8341A" w:rsidRPr="00834FE5" w:rsidRDefault="00C8341A" w:rsidP="00722BE9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4B0673" w14:textId="77777777" w:rsidR="00C8341A" w:rsidRPr="00834FE5" w:rsidRDefault="00C8341A" w:rsidP="00722BE9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8341A" w:rsidRPr="00834FE5" w14:paraId="12D0B881" w14:textId="77777777" w:rsidTr="00722BE9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0E3B44F2" w14:textId="77777777" w:rsidR="00C8341A" w:rsidRPr="00834FE5" w:rsidRDefault="00C8341A" w:rsidP="00722BE9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Himbeertraum</w:t>
            </w:r>
          </w:p>
        </w:tc>
      </w:tr>
      <w:tr w:rsidR="00C8341A" w:rsidRPr="00834FE5" w14:paraId="6EBD8809" w14:textId="77777777" w:rsidTr="00722BE9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C42F65E" w14:textId="77777777" w:rsidR="00C8341A" w:rsidRPr="00834FE5" w:rsidRDefault="00C8341A" w:rsidP="00722BE9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FF25541" w14:textId="77777777" w:rsidR="00C8341A" w:rsidRPr="00834FE5" w:rsidRDefault="00C8341A" w:rsidP="00722BE9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C8341A" w:rsidRPr="00834FE5" w14:paraId="6DCC7EF2" w14:textId="77777777" w:rsidTr="00722BE9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18B0E9" w14:textId="77777777" w:rsidR="00C8341A" w:rsidRPr="00834FE5" w:rsidRDefault="00C8341A" w:rsidP="00722BE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500 g gefrorene Himbeeren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47CD5C" w14:textId="77777777" w:rsidR="00C8341A" w:rsidRDefault="00C8341A" w:rsidP="00722BE9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86D5159" wp14:editId="24D69D2C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86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82A471" w14:textId="77777777" w:rsidR="00DE1F0C" w:rsidRDefault="00DE1F0C" w:rsidP="00C8341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D5159" id="_x0000_s1055" type="#_x0000_t202" style="position:absolute;margin-left:91.3pt;margin-top:407.35pt;width:249.8pt;height:157.9pt;z-index:25180057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" filled="f" stroked="f">
                      <v:textbox style="mso-fit-shape-to-text:t">
                        <w:txbxContent>
                          <w:p w14:paraId="4582A471" w14:textId="77777777" w:rsidR="00DE1F0C" w:rsidRDefault="00DE1F0C" w:rsidP="00C8341A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Bahnschrift Light" w:hAnsi="Bahnschrift Light"/>
              </w:rPr>
              <w:t>Quark mit 100 ml Schlagsahne mischen, Zucker hinzugeben bis gewünschte Süße erreicht ist</w:t>
            </w:r>
          </w:p>
          <w:p w14:paraId="6B9E1FDB" w14:textId="77777777" w:rsidR="00C8341A" w:rsidRDefault="00C8341A" w:rsidP="00722BE9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Vanilleextrakt hinzufügen</w:t>
            </w:r>
          </w:p>
          <w:p w14:paraId="2C3901CE" w14:textId="77777777" w:rsidR="00C8341A" w:rsidRDefault="00C8341A" w:rsidP="00722BE9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300 ml Schlagsahne vorbereiten</w:t>
            </w:r>
          </w:p>
          <w:p w14:paraId="22070F62" w14:textId="77777777" w:rsidR="00C8341A" w:rsidRDefault="00C8341A" w:rsidP="00722BE9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Folgend schichten:</w:t>
            </w:r>
          </w:p>
          <w:p w14:paraId="03E5EA63" w14:textId="77777777" w:rsidR="00C8341A" w:rsidRDefault="00C8341A" w:rsidP="00722BE9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Quark, Himbeere, Baiser, Schlagsahne</w:t>
            </w:r>
          </w:p>
          <w:p w14:paraId="265D8BE4" w14:textId="77777777" w:rsidR="00C8341A" w:rsidRPr="00834FE5" w:rsidRDefault="00C8341A" w:rsidP="00722BE9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Am Schluss Himbeeren</w:t>
            </w:r>
          </w:p>
        </w:tc>
      </w:tr>
      <w:tr w:rsidR="00C8341A" w:rsidRPr="00834FE5" w14:paraId="7C358908" w14:textId="77777777" w:rsidTr="00722BE9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92EF0F0" w14:textId="77777777" w:rsidR="00C8341A" w:rsidRPr="00834FE5" w:rsidRDefault="00C8341A" w:rsidP="00722BE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200 g Baiser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DE1E18" w14:textId="77777777" w:rsidR="00C8341A" w:rsidRPr="00834FE5" w:rsidRDefault="00C8341A" w:rsidP="00722BE9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8341A" w:rsidRPr="00834FE5" w14:paraId="54B3153C" w14:textId="77777777" w:rsidTr="00722BE9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CD70419" w14:textId="77777777" w:rsidR="00C8341A" w:rsidRPr="00834FE5" w:rsidRDefault="00C8341A" w:rsidP="00722BE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400 ml Sahne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C5073A" w14:textId="77777777" w:rsidR="00C8341A" w:rsidRPr="00834FE5" w:rsidRDefault="00C8341A" w:rsidP="00722BE9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8341A" w:rsidRPr="00834FE5" w14:paraId="4426DF53" w14:textId="77777777" w:rsidTr="00722BE9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5427E7A" w14:textId="77777777" w:rsidR="00C8341A" w:rsidRPr="00834FE5" w:rsidRDefault="00C8341A" w:rsidP="00722BE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250 g Quark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2FB0CCD" w14:textId="77777777" w:rsidR="00C8341A" w:rsidRPr="00834FE5" w:rsidRDefault="00C8341A" w:rsidP="00722BE9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8341A" w:rsidRPr="00834FE5" w14:paraId="2D6FBA9C" w14:textId="77777777" w:rsidTr="00722BE9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2525E9A" w14:textId="77777777" w:rsidR="00C8341A" w:rsidRPr="00834FE5" w:rsidRDefault="00C8341A" w:rsidP="00722BE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Zucker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03FF8E" w14:textId="77777777" w:rsidR="00C8341A" w:rsidRPr="00834FE5" w:rsidRDefault="00C8341A" w:rsidP="00722BE9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C8341A" w:rsidRPr="00834FE5" w14:paraId="5C9B2F2A" w14:textId="77777777" w:rsidTr="00722BE9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56CC36" w14:textId="77777777" w:rsidR="00C8341A" w:rsidRPr="00834FE5" w:rsidRDefault="00C8341A" w:rsidP="00722BE9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Vanilleextrakt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6E50FC7" w14:textId="77777777" w:rsidR="00C8341A" w:rsidRPr="00834FE5" w:rsidRDefault="00C8341A" w:rsidP="00722BE9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13E1C907" w14:textId="6FC0658F" w:rsidR="009A618A" w:rsidRPr="00834FE5" w:rsidRDefault="00722BE9" w:rsidP="009A618A">
      <w:pPr>
        <w:jc w:val="both"/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 w:cs="Times New Roman"/>
          <w:color w:val="auto"/>
          <w:lang w:eastAsia="en-US"/>
        </w:rPr>
        <w:drawing>
          <wp:anchor distT="0" distB="0" distL="114300" distR="114300" simplePos="0" relativeHeight="251851776" behindDoc="1" locked="0" layoutInCell="1" allowOverlap="1" wp14:anchorId="7E870F44" wp14:editId="4810B621">
            <wp:simplePos x="0" y="0"/>
            <wp:positionH relativeFrom="margin">
              <wp:posOffset>4529138</wp:posOffset>
            </wp:positionH>
            <wp:positionV relativeFrom="paragraph">
              <wp:posOffset>3190558</wp:posOffset>
            </wp:positionV>
            <wp:extent cx="1275364" cy="1310640"/>
            <wp:effectExtent l="0" t="0" r="1270" b="3810"/>
            <wp:wrapNone/>
            <wp:docPr id="106" name="Bild 18" descr="Ku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uch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64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auto"/>
          <w:lang w:eastAsia="en-US"/>
        </w:rPr>
        <w:br w:type="textWrapping" w:clear="all"/>
      </w:r>
      <w:r w:rsidR="00834FE5" w:rsidRPr="00834FE5">
        <w:rPr>
          <w:rFonts w:ascii="Bahnschrift Light" w:hAnsi="Bahnschrift Light" w:cs="Times New Roman"/>
          <w:lang w:bidi="de-DE"/>
        </w:rPr>
        <w:br w:type="page"/>
      </w: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3F1DF7" w:rsidRPr="00834FE5" w14:paraId="0C332EE3" w14:textId="77777777" w:rsidTr="003F1DF7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161A5B74" w14:textId="453721AF" w:rsidR="003F1DF7" w:rsidRPr="00834FE5" w:rsidRDefault="005E0856" w:rsidP="003F1DF7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Glühwein</w:t>
            </w:r>
          </w:p>
        </w:tc>
      </w:tr>
      <w:tr w:rsidR="003F1DF7" w:rsidRPr="00834FE5" w14:paraId="61D94E77" w14:textId="77777777" w:rsidTr="003F1DF7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29A615B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959DF4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3F1DF7" w:rsidRPr="00834FE5" w14:paraId="36C2D0D6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8A4073E" w14:textId="13DA8848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L trockenen Rotwein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BEF1F47" w14:textId="77777777" w:rsidR="003F1DF7" w:rsidRDefault="005E0856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Zucker karamellisieren und mit dem Wein ablöschen</w:t>
            </w:r>
          </w:p>
          <w:p w14:paraId="1FC6D05F" w14:textId="77777777" w:rsidR="005E0856" w:rsidRDefault="005E0856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Zimstange in den Wein geben, sowie die Restlichen Zutaten in einem Teefilter</w:t>
            </w:r>
          </w:p>
          <w:p w14:paraId="77B6B175" w14:textId="5383F9E1" w:rsidR="005E0856" w:rsidRPr="00834FE5" w:rsidRDefault="005E0856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Bei 80°C 20 min ziehen lassen, nicht aufkochen</w:t>
            </w:r>
          </w:p>
        </w:tc>
      </w:tr>
      <w:tr w:rsidR="003F1DF7" w:rsidRPr="00834FE5" w14:paraId="454C46E3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D27AFB" w14:textId="00BD2AFF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EL braunen oder weißen Zucker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7C4D5D6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CA65319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484BA2" w14:textId="443E9DC0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Stange Zimt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8A3F2C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9C266ED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CED74C" w14:textId="72BA849B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TL geriebene Orange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266A21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76EC2872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F38483" w14:textId="3296DF4B" w:rsidR="005E0856" w:rsidRPr="005E0856" w:rsidRDefault="005E0856" w:rsidP="005E0856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TL gerieben Zitrone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62F7D70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F20DB81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CD899CB" w14:textId="2A6766A6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cm Ingwer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90EEAA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53767D5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91C580" w14:textId="1142E87A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Sternanis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552669E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B7BF2EA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972535" w14:textId="6630A4A2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Nelken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7B1908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1144D9A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22DEE4" w14:textId="360CD3AC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Glas Orangensaft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CD892C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03CD9BA7" w14:textId="77777777" w:rsidTr="003F1DF7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7B72F27D" w14:textId="44123456" w:rsidR="003F1DF7" w:rsidRPr="00834FE5" w:rsidRDefault="005E0856" w:rsidP="003F1DF7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Philadelphiatorte</w:t>
            </w:r>
          </w:p>
        </w:tc>
      </w:tr>
      <w:tr w:rsidR="003F1DF7" w:rsidRPr="00834FE5" w14:paraId="14E2487C" w14:textId="77777777" w:rsidTr="003F1DF7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1D8FB10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243A6C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3F1DF7" w:rsidRPr="00834FE5" w14:paraId="257E7249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038235" w14:textId="4E4AC42F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200g Philadelphia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708EAC" w14:textId="77777777" w:rsidR="005E0856" w:rsidRDefault="003F1DF7" w:rsidP="003F1DF7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ED69E84" wp14:editId="3A8C1D99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18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AA55E0" w14:textId="7375D23D" w:rsidR="00DE1F0C" w:rsidRDefault="00DE1F0C" w:rsidP="003F1DF7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69E84" id="_x0000_s1056" type="#_x0000_t202" style="position:absolute;margin-left:91.3pt;margin-top:407.35pt;width:249.8pt;height:157.9pt;z-index:2516838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" filled="f" stroked="f">
                      <v:textbox style="mso-fit-shape-to-text:t">
                        <w:txbxContent>
                          <w:p w14:paraId="71AA55E0" w14:textId="7375D23D" w:rsidR="00DE1F0C" w:rsidRDefault="00DE1F0C" w:rsidP="003F1DF7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5E0856">
              <w:rPr>
                <w:rFonts w:ascii="Bahnschrift Light" w:hAnsi="Bahnschrift Light"/>
              </w:rPr>
              <w:t>Götterspeise 10 min in einer Tasse mit Wasser aufquellen lassen, dann mit 2 EL Zucker aufkochen, dann erkalten aber nicht erstarren lassen</w:t>
            </w:r>
          </w:p>
          <w:p w14:paraId="5948A88D" w14:textId="77777777" w:rsidR="005E0856" w:rsidRDefault="005E0856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Frischkäse mit Schlagsahne, 2 EL Zucker und dem Zitronensaft vermengen, dann unter die Götterspeise heben</w:t>
            </w:r>
          </w:p>
          <w:p w14:paraId="72345E10" w14:textId="77777777" w:rsidR="005E0856" w:rsidRDefault="005E0856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Löffelbisquits zerkrümeln, mit Butter vermengen</w:t>
            </w:r>
          </w:p>
          <w:p w14:paraId="09966E6B" w14:textId="77777777" w:rsidR="005E0856" w:rsidRDefault="005E0856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In eine Springform geben und festdrücken</w:t>
            </w:r>
          </w:p>
          <w:p w14:paraId="49A6F7D5" w14:textId="3181645E" w:rsidR="005E0856" w:rsidRPr="00834FE5" w:rsidRDefault="005E0856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Creme daraufgeben und über Nacht erstarren lassen</w:t>
            </w:r>
          </w:p>
        </w:tc>
      </w:tr>
      <w:tr w:rsidR="003F1DF7" w:rsidRPr="00834FE5" w14:paraId="4E87370E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F30E11" w14:textId="5338E8CB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200g Löffelbisquit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6FA12E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70ABC12F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457E9A8" w14:textId="1F22D675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Saft einer Zitrone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BAB9625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AD13F9F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1F2DAD" w14:textId="608DE751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Packung Götterspeise Zitrone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F27F43B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0E6E0B5F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882757A" w14:textId="276AAFEB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500 ml Schlagsahne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E1A46E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00C4B957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EB6F548" w14:textId="3530DAF1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 EL Zucker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BECA6B8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2BD00DE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06DF94" w14:textId="40D4E831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125g Butter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0BBE13F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A70779E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7D73814" w14:textId="77777777" w:rsidR="003F1DF7" w:rsidRPr="00834FE5" w:rsidRDefault="003F1DF7" w:rsidP="00D41EC5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8F16F4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61009582" w14:textId="70A0322B" w:rsidR="003F1DF7" w:rsidRDefault="00F16BB0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 w:cs="Times New Roman"/>
          <w:color w:val="auto"/>
          <w:lang w:eastAsia="en-US"/>
        </w:rPr>
        <w:drawing>
          <wp:anchor distT="0" distB="0" distL="114300" distR="114300" simplePos="0" relativeHeight="251725824" behindDoc="1" locked="0" layoutInCell="1" allowOverlap="1" wp14:anchorId="69847A3B" wp14:editId="7CE470F9">
            <wp:simplePos x="0" y="0"/>
            <wp:positionH relativeFrom="margin">
              <wp:posOffset>4511040</wp:posOffset>
            </wp:positionH>
            <wp:positionV relativeFrom="paragraph">
              <wp:posOffset>-556260</wp:posOffset>
            </wp:positionV>
            <wp:extent cx="1275364" cy="1310640"/>
            <wp:effectExtent l="0" t="0" r="1270" b="3810"/>
            <wp:wrapNone/>
            <wp:docPr id="4" name="Bild 18" descr="Ku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uch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64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61EE2" w14:textId="32FBD2B3" w:rsidR="003F1DF7" w:rsidRDefault="003F1DF7">
      <w:pPr>
        <w:rPr>
          <w:rFonts w:ascii="Bahnschrift Light" w:hAnsi="Bahnschrift Light" w:cs="Times New Roman"/>
          <w:lang w:bidi="de-DE"/>
        </w:rPr>
      </w:pPr>
    </w:p>
    <w:p w14:paraId="797FBF17" w14:textId="2FF721BA" w:rsidR="003F1DF7" w:rsidRDefault="003F1DF7">
      <w:pPr>
        <w:rPr>
          <w:rFonts w:ascii="Bahnschrift Light" w:hAnsi="Bahnschrift Light" w:cs="Times New Roman"/>
          <w:lang w:bidi="de-DE"/>
        </w:rPr>
      </w:pPr>
    </w:p>
    <w:p w14:paraId="1688AA03" w14:textId="0B3CFB69" w:rsidR="003F1DF7" w:rsidRDefault="003F1DF7">
      <w:pPr>
        <w:rPr>
          <w:rFonts w:ascii="Bahnschrift Light" w:hAnsi="Bahnschrift Light" w:cs="Times New Roman"/>
          <w:lang w:bidi="de-DE"/>
        </w:rPr>
      </w:pPr>
    </w:p>
    <w:p w14:paraId="4ECFFAAF" w14:textId="37E0AF89" w:rsidR="003F1DF7" w:rsidRDefault="003F1DF7">
      <w:pPr>
        <w:rPr>
          <w:rFonts w:ascii="Bahnschrift Light" w:hAnsi="Bahnschrift Light" w:cs="Times New Roman"/>
          <w:lang w:bidi="de-DE"/>
        </w:rPr>
      </w:pPr>
    </w:p>
    <w:p w14:paraId="3970B47F" w14:textId="7B826497" w:rsidR="003F1DF7" w:rsidRDefault="003F1DF7">
      <w:pPr>
        <w:rPr>
          <w:rFonts w:ascii="Bahnschrift Light" w:hAnsi="Bahnschrift Light" w:cs="Times New Roman"/>
          <w:lang w:bidi="de-DE"/>
        </w:rPr>
      </w:pPr>
    </w:p>
    <w:p w14:paraId="4C4EF0D4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59CDE711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1AC4D82F" w14:textId="303BB657" w:rsidR="003F1DF7" w:rsidRDefault="003F1DF7">
      <w:pPr>
        <w:rPr>
          <w:rFonts w:ascii="Bahnschrift Light" w:hAnsi="Bahnschrift Light" w:cs="Times New Roman"/>
          <w:lang w:bidi="de-DE"/>
        </w:rPr>
      </w:pPr>
    </w:p>
    <w:p w14:paraId="622552C3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02B6739A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6934E6BE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5E9F055A" w14:textId="73B17443" w:rsidR="003F1DF7" w:rsidRDefault="003F1DF7">
      <w:pPr>
        <w:rPr>
          <w:rFonts w:ascii="Bahnschrift Light" w:hAnsi="Bahnschrift Light" w:cs="Times New Roman"/>
          <w:lang w:bidi="de-DE"/>
        </w:rPr>
      </w:pPr>
    </w:p>
    <w:p w14:paraId="56880161" w14:textId="3AA9B9B6" w:rsidR="005E0856" w:rsidRDefault="005E0856">
      <w:pPr>
        <w:rPr>
          <w:rFonts w:ascii="Bahnschrift Light" w:hAnsi="Bahnschrift Light" w:cs="Times New Roman"/>
          <w:lang w:bidi="de-DE"/>
        </w:rPr>
      </w:pPr>
    </w:p>
    <w:p w14:paraId="1C463BEF" w14:textId="4D75F7DF" w:rsidR="005E0856" w:rsidRDefault="005E0856">
      <w:pPr>
        <w:rPr>
          <w:rFonts w:ascii="Bahnschrift Light" w:hAnsi="Bahnschrift Light" w:cs="Times New Roman"/>
          <w:lang w:bidi="de-DE"/>
        </w:rPr>
      </w:pPr>
    </w:p>
    <w:p w14:paraId="41B2FAC1" w14:textId="3AEDC840" w:rsidR="005E0856" w:rsidRDefault="005E0856">
      <w:pPr>
        <w:rPr>
          <w:rFonts w:ascii="Bahnschrift Light" w:hAnsi="Bahnschrift Light" w:cs="Times New Roman"/>
          <w:lang w:bidi="de-DE"/>
        </w:rPr>
      </w:pPr>
    </w:p>
    <w:p w14:paraId="6D354078" w14:textId="2EF73D12" w:rsidR="005E0856" w:rsidRDefault="005E0856">
      <w:pPr>
        <w:rPr>
          <w:rFonts w:ascii="Bahnschrift Light" w:hAnsi="Bahnschrift Light" w:cs="Times New Roman"/>
          <w:lang w:bidi="de-DE"/>
        </w:rPr>
      </w:pPr>
    </w:p>
    <w:p w14:paraId="5DEEB095" w14:textId="0F48F60A" w:rsidR="005E0856" w:rsidRDefault="005E0856">
      <w:pPr>
        <w:rPr>
          <w:rFonts w:ascii="Bahnschrift Light" w:hAnsi="Bahnschrift Light" w:cs="Times New Roman"/>
          <w:lang w:bidi="de-DE"/>
        </w:rPr>
      </w:pPr>
    </w:p>
    <w:p w14:paraId="78EE1A07" w14:textId="61698184" w:rsidR="005E0856" w:rsidRDefault="005E0856">
      <w:pPr>
        <w:rPr>
          <w:rFonts w:ascii="Bahnschrift Light" w:hAnsi="Bahnschrift Light" w:cs="Times New Roman"/>
          <w:lang w:bidi="de-DE"/>
        </w:rPr>
      </w:pPr>
    </w:p>
    <w:p w14:paraId="279A9246" w14:textId="6FEA61CA" w:rsidR="005E0856" w:rsidRDefault="005E0856">
      <w:pPr>
        <w:rPr>
          <w:rFonts w:ascii="Bahnschrift Light" w:hAnsi="Bahnschrift Light" w:cs="Times New Roman"/>
          <w:lang w:bidi="de-DE"/>
        </w:rPr>
      </w:pPr>
    </w:p>
    <w:p w14:paraId="0DB684D6" w14:textId="13EB60A8" w:rsidR="005E0856" w:rsidRDefault="005E0856">
      <w:pPr>
        <w:rPr>
          <w:rFonts w:ascii="Bahnschrift Light" w:hAnsi="Bahnschrift Light" w:cs="Times New Roman"/>
          <w:lang w:bidi="de-DE"/>
        </w:rPr>
      </w:pPr>
    </w:p>
    <w:p w14:paraId="20B71B3D" w14:textId="2B9CC881" w:rsidR="005E0856" w:rsidRDefault="005E0856">
      <w:pPr>
        <w:rPr>
          <w:rFonts w:ascii="Bahnschrift Light" w:hAnsi="Bahnschrift Light" w:cs="Times New Roman"/>
          <w:lang w:bidi="de-DE"/>
        </w:rPr>
      </w:pPr>
    </w:p>
    <w:p w14:paraId="38C4D26F" w14:textId="58128E1A" w:rsidR="005E0856" w:rsidRDefault="005E0856">
      <w:pPr>
        <w:rPr>
          <w:rFonts w:ascii="Bahnschrift Light" w:hAnsi="Bahnschrift Light" w:cs="Times New Roman"/>
          <w:lang w:bidi="de-DE"/>
        </w:rPr>
      </w:pPr>
    </w:p>
    <w:p w14:paraId="6182706F" w14:textId="6420318E" w:rsidR="005E0856" w:rsidRDefault="005E0856">
      <w:pPr>
        <w:rPr>
          <w:rFonts w:ascii="Bahnschrift Light" w:hAnsi="Bahnschrift Light" w:cs="Times New Roman"/>
          <w:lang w:bidi="de-DE"/>
        </w:rPr>
      </w:pPr>
    </w:p>
    <w:p w14:paraId="421A0F9E" w14:textId="7CD603FA" w:rsidR="005E0856" w:rsidRDefault="005E0856">
      <w:pPr>
        <w:rPr>
          <w:rFonts w:ascii="Bahnschrift Light" w:hAnsi="Bahnschrift Light" w:cs="Times New Roman"/>
          <w:lang w:bidi="de-DE"/>
        </w:rPr>
      </w:pPr>
    </w:p>
    <w:p w14:paraId="39637705" w14:textId="7A2FC257" w:rsidR="005E0856" w:rsidRDefault="005E0856">
      <w:pPr>
        <w:rPr>
          <w:rFonts w:ascii="Bahnschrift Light" w:hAnsi="Bahnschrift Light" w:cs="Times New Roman"/>
          <w:lang w:bidi="de-DE"/>
        </w:rPr>
      </w:pPr>
    </w:p>
    <w:p w14:paraId="3AE28127" w14:textId="77777777" w:rsidR="005E0856" w:rsidRDefault="005E0856">
      <w:pPr>
        <w:rPr>
          <w:rFonts w:ascii="Bahnschrift Light" w:hAnsi="Bahnschrift Light" w:cs="Times New Roman"/>
          <w:lang w:bidi="de-DE"/>
        </w:rPr>
      </w:pPr>
    </w:p>
    <w:p w14:paraId="4A0AF88B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3A79DBEE" w14:textId="1995F493" w:rsidR="003F1DF7" w:rsidRDefault="003F1DF7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3F1DF7" w:rsidRPr="00834FE5" w14:paraId="73AEADD4" w14:textId="77777777" w:rsidTr="003F1DF7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1731FC74" w14:textId="65567F76" w:rsidR="003F1DF7" w:rsidRPr="00834FE5" w:rsidRDefault="005E0856" w:rsidP="003F1DF7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Rhabarberkuchen</w:t>
            </w:r>
          </w:p>
        </w:tc>
      </w:tr>
      <w:tr w:rsidR="003F1DF7" w:rsidRPr="00834FE5" w14:paraId="3DADC49C" w14:textId="77777777" w:rsidTr="003F1DF7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F4F86FE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FA842E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3F1DF7" w:rsidRPr="00834FE5" w14:paraId="1F1E6139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5C5DBA" w14:textId="158145F9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B74662">
              <w:rPr>
                <w:rFonts w:ascii="Bahnschrift Light" w:hAnsi="Bahnschrift Light"/>
                <w:b/>
                <w:bCs/>
              </w:rPr>
              <w:t>Mürbeteig</w:t>
            </w:r>
            <w:r>
              <w:rPr>
                <w:rFonts w:ascii="Bahnschrift Light" w:hAnsi="Bahnschrift Light"/>
              </w:rPr>
              <w:t>: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29759FA" w14:textId="77777777" w:rsidR="003F1DF7" w:rsidRDefault="005E0856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Mürbeteig herstellen und mindestens 30 min kühlen lassen, dann auf Blech geben und mit Gabel einstechen und bei 200°C 5-7 min verbacken</w:t>
            </w:r>
          </w:p>
          <w:p w14:paraId="0A033945" w14:textId="77777777" w:rsidR="005E0856" w:rsidRDefault="005E0856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Masse vermengen und ziehen lassen</w:t>
            </w:r>
          </w:p>
          <w:p w14:paraId="4840C8A9" w14:textId="77777777" w:rsidR="005E0856" w:rsidRDefault="005E0856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Auf vorgebackenem Boden verteilen und bei 200°C 15-20 min backen, bis der Rhabarber weich ist</w:t>
            </w:r>
          </w:p>
          <w:p w14:paraId="6E720361" w14:textId="77777777" w:rsidR="005E0856" w:rsidRDefault="005E0856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Eiweiß schlagen, Zucker und Mandeln dazu</w:t>
            </w:r>
          </w:p>
          <w:p w14:paraId="4884863B" w14:textId="635F3E74" w:rsidR="00840BEF" w:rsidRPr="00834FE5" w:rsidRDefault="00840BEF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Auf dem Rhabarber verteilen und bei 250°C 6-10 min backen</w:t>
            </w:r>
          </w:p>
        </w:tc>
      </w:tr>
      <w:tr w:rsidR="003F1DF7" w:rsidRPr="00834FE5" w14:paraId="50A5ED50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B848EBD" w14:textId="5CC451CD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300g Mehl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764C9FE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DF90A4D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8E0051" w14:textId="72831351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100g Zucker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AEC644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A6DEE5F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60CFF85" w14:textId="2988EF35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1 Prise Salz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BB35918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7C78C51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65E87B4" w14:textId="054D8392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4 Eigelb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388F264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785DC833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5EDCC8" w14:textId="09BD3E2D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125 g Zucker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B48F14C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403A1C3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0D63354" w14:textId="1DF50B6F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B74662">
              <w:rPr>
                <w:rFonts w:ascii="Bahnschrift Light" w:hAnsi="Bahnschrift Light"/>
                <w:b/>
                <w:bCs/>
              </w:rPr>
              <w:t>Masse</w:t>
            </w:r>
            <w:r>
              <w:rPr>
                <w:rFonts w:ascii="Bahnschrift Light" w:hAnsi="Bahnschrift Light"/>
              </w:rPr>
              <w:t>: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47BFF72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3568C9F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A619EAB" w14:textId="71CBCB0A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1500g Rhabarber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10BE04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3A07046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5DA2A1" w14:textId="0774D8E9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350g Zucker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534BF6C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D18BB54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CFFDF56" w14:textId="546E4C8D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Topping: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2798AB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4B60EE7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D74BDF" w14:textId="01302E04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4 Eiweiß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686995A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EA32706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7667B79" w14:textId="3979F2D2" w:rsidR="003F1DF7" w:rsidRPr="00834FE5" w:rsidRDefault="005E08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160g Zucker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19BBCB5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86484D7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41CDEA9" w14:textId="0F8FDE9B" w:rsidR="003F1DF7" w:rsidRPr="00834FE5" w:rsidRDefault="00B5599F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</w:t>
            </w:r>
            <w:r w:rsidR="005E0856">
              <w:rPr>
                <w:rFonts w:ascii="Bahnschrift Light" w:hAnsi="Bahnschrift Light"/>
              </w:rPr>
              <w:t>100g gehackte Mandeln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96A5D4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1361513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349093E" w14:textId="77777777" w:rsidR="003F1DF7" w:rsidRPr="00834FE5" w:rsidRDefault="003F1DF7" w:rsidP="00F16BB0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F460E5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663ADEE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D3323F" w14:textId="77777777" w:rsidR="003F1DF7" w:rsidRPr="00834FE5" w:rsidRDefault="003F1DF7" w:rsidP="00F16BB0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3B8B81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97510DF" w14:textId="77777777" w:rsidTr="003F1DF7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091443AE" w14:textId="32809458" w:rsidR="003F1DF7" w:rsidRPr="00834FE5" w:rsidRDefault="00C56E03" w:rsidP="003F1DF7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Tiramisu Chocolate Mousse</w:t>
            </w:r>
          </w:p>
        </w:tc>
      </w:tr>
      <w:tr w:rsidR="003F1DF7" w:rsidRPr="00834FE5" w14:paraId="68BEBD5D" w14:textId="77777777" w:rsidTr="003F1DF7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1530B9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FB10C3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3F1DF7" w:rsidRPr="00834FE5" w14:paraId="15F59419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737F49" w14:textId="292C2F4B" w:rsidR="003F1DF7" w:rsidRPr="00834FE5" w:rsidRDefault="00C56E03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100 g Dunkle Schokolade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075323" w14:textId="77777777" w:rsidR="003F1DF7" w:rsidRDefault="003F1DF7" w:rsidP="003F1DF7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3A7F9B8" wp14:editId="2E23CF8D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21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5842EF" w14:textId="6B099547" w:rsidR="00DE1F0C" w:rsidRDefault="00DE1F0C" w:rsidP="003F1DF7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7F9B8" id="_x0000_s1057" type="#_x0000_t202" style="position:absolute;margin-left:91.3pt;margin-top:407.35pt;width:249.8pt;height:157.9pt;z-index:2516858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" filled="f" stroked="f">
                      <v:textbox style="mso-fit-shape-to-text:t">
                        <w:txbxContent>
                          <w:p w14:paraId="2C5842EF" w14:textId="6B099547" w:rsidR="00DE1F0C" w:rsidRDefault="00DE1F0C" w:rsidP="003F1DF7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C56E03">
              <w:rPr>
                <w:rFonts w:ascii="Bahnschrift Light" w:hAnsi="Bahnschrift Light"/>
              </w:rPr>
              <w:t>Schale über simmerndes Wasser stellen,</w:t>
            </w:r>
          </w:p>
          <w:p w14:paraId="40CB5DB3" w14:textId="77777777" w:rsidR="00C56E03" w:rsidRDefault="00C56E03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Butter, Espresso und Schokolade hinzufügen bis die Schokolade schmilzt, dann beiseitestellen</w:t>
            </w:r>
          </w:p>
          <w:p w14:paraId="4C7A1029" w14:textId="77777777" w:rsidR="00C56E03" w:rsidRDefault="00C56E03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Marsala, Zucker und Eigelb in Top geben und bei kleiner bis mittlerer Hitze rühren bis es andickt, dann Herd ausmachen und Mascarpone hinzugeben</w:t>
            </w:r>
          </w:p>
          <w:p w14:paraId="1ECBC65B" w14:textId="77777777" w:rsidR="00C56E03" w:rsidRDefault="00C56E03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Mit Schokoladenmasche mischen, danach aus Zimmertemperatur kühlen lassen</w:t>
            </w:r>
          </w:p>
          <w:p w14:paraId="4F96273B" w14:textId="1E424F1C" w:rsidR="00C56E03" w:rsidRDefault="00C56E03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Schlagsahne</w:t>
            </w:r>
            <w:r w:rsidR="00ED5597">
              <w:rPr>
                <w:rFonts w:ascii="Bahnschrift Light" w:hAnsi="Bahnschrift Light"/>
              </w:rPr>
              <w:t xml:space="preserve"> aufschlagen bis sich kleine Gipfel bilden (nicht 100% aufschlagen)</w:t>
            </w:r>
          </w:p>
          <w:p w14:paraId="6D031911" w14:textId="744907C0" w:rsidR="00ED5597" w:rsidRDefault="00ED5597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Halbe Schlagsahne zur Schokoladenmasse hinzufügen,mit Spachtel falten, wenn es durchgemischt ist den Rest der Schlagsahne hinzufügen</w:t>
            </w:r>
          </w:p>
          <w:p w14:paraId="2DA7F43E" w14:textId="5C10642B" w:rsidR="00ED5597" w:rsidRDefault="00ED5597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Am besten über Nacht im Kühlschrank lassen</w:t>
            </w:r>
          </w:p>
          <w:p w14:paraId="01E6FFF2" w14:textId="497F3E13" w:rsidR="00ED5597" w:rsidRPr="00834FE5" w:rsidRDefault="00ED5597" w:rsidP="003F1DF7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3F1DF7" w:rsidRPr="00834FE5" w14:paraId="036B86D2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3F4ADF" w14:textId="34B4B6F6" w:rsidR="003F1DF7" w:rsidRPr="00834FE5" w:rsidRDefault="00C56E03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2 </w:t>
            </w:r>
            <w:r w:rsidR="00C76DEC">
              <w:rPr>
                <w:rFonts w:ascii="Bahnschrift Light" w:hAnsi="Bahnschrift Light"/>
              </w:rPr>
              <w:t>EL</w:t>
            </w:r>
            <w:r>
              <w:rPr>
                <w:rFonts w:ascii="Bahnschrift Light" w:hAnsi="Bahnschrift Light"/>
              </w:rPr>
              <w:t xml:space="preserve"> Espresso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C27F193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4479551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1FE7C7" w14:textId="026923E5" w:rsidR="003F1DF7" w:rsidRPr="00834FE5" w:rsidRDefault="00C56E03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1 </w:t>
            </w:r>
            <w:r w:rsidR="00C76DEC">
              <w:rPr>
                <w:rFonts w:ascii="Bahnschrift Light" w:hAnsi="Bahnschrift Light"/>
              </w:rPr>
              <w:t xml:space="preserve">EL </w:t>
            </w:r>
            <w:r>
              <w:rPr>
                <w:rFonts w:ascii="Bahnschrift Light" w:hAnsi="Bahnschrift Light"/>
              </w:rPr>
              <w:t xml:space="preserve">Butter 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0B8DB2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BAF5EF7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9383258" w14:textId="68DB4A83" w:rsidR="003F1DF7" w:rsidRPr="00834FE5" w:rsidRDefault="00C56E03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2 </w:t>
            </w:r>
            <w:r w:rsidR="00C76DEC">
              <w:rPr>
                <w:rFonts w:ascii="Bahnschrift Light" w:hAnsi="Bahnschrift Light"/>
              </w:rPr>
              <w:t>EL</w:t>
            </w:r>
            <w:r>
              <w:rPr>
                <w:rFonts w:ascii="Bahnschrift Light" w:hAnsi="Bahnschrift Light"/>
              </w:rPr>
              <w:t xml:space="preserve"> Marsala Wein oder dunklen Rum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F045B7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4DCFF4E3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1DAE946" w14:textId="77688AE0" w:rsidR="003F1DF7" w:rsidRPr="00834FE5" w:rsidRDefault="00C56E03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Eigelb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633D71B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534BB71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DF27D49" w14:textId="60EBFC21" w:rsidR="003F1DF7" w:rsidRPr="00834FE5" w:rsidRDefault="00C56E03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4 </w:t>
            </w:r>
            <w:r w:rsidR="00C76DEC">
              <w:rPr>
                <w:rFonts w:ascii="Bahnschrift Light" w:hAnsi="Bahnschrift Light"/>
              </w:rPr>
              <w:t>TL</w:t>
            </w:r>
            <w:r>
              <w:rPr>
                <w:rFonts w:ascii="Bahnschrift Light" w:hAnsi="Bahnschrift Light"/>
              </w:rPr>
              <w:t xml:space="preserve"> Zucker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BD24A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AD05C7C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07B98A" w14:textId="4D9FEF25" w:rsidR="003F1DF7" w:rsidRPr="00834FE5" w:rsidRDefault="00C56E03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 TL Mascarpone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65B4A8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04E6306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78D783" w14:textId="43673AA0" w:rsidR="003F1DF7" w:rsidRPr="00834FE5" w:rsidRDefault="00C56E03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180 ml </w:t>
            </w:r>
            <w:r w:rsidR="00ED5597">
              <w:rPr>
                <w:rFonts w:ascii="Bahnschrift Light" w:hAnsi="Bahnschrift Light"/>
              </w:rPr>
              <w:t xml:space="preserve">kalte </w:t>
            </w:r>
            <w:r>
              <w:rPr>
                <w:rFonts w:ascii="Bahnschrift Light" w:hAnsi="Bahnschrift Light"/>
              </w:rPr>
              <w:t>Sahne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F0ADF5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B4D8A5E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39C0E9" w14:textId="77777777" w:rsidR="003F1DF7" w:rsidRPr="00834FE5" w:rsidRDefault="003F1DF7" w:rsidP="00F16BB0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AA7B6B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6529049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C21176" w14:textId="77777777" w:rsidR="003F1DF7" w:rsidRPr="00834FE5" w:rsidRDefault="003F1DF7" w:rsidP="00F16BB0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824C97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0A6693E3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760C1F" w14:textId="77777777" w:rsidR="003F1DF7" w:rsidRPr="00834FE5" w:rsidRDefault="003F1DF7" w:rsidP="00F16BB0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3BBE5AA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6F6ADD8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C4418F3" w14:textId="77777777" w:rsidR="003F1DF7" w:rsidRPr="00834FE5" w:rsidRDefault="003F1DF7" w:rsidP="00F16BB0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B7DDF91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75C0363A" w14:textId="5E1D928F" w:rsidR="003F1DF7" w:rsidRDefault="00F16BB0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 w:cs="Times New Roman"/>
          <w:color w:val="auto"/>
          <w:lang w:eastAsia="en-US"/>
        </w:rPr>
        <w:drawing>
          <wp:anchor distT="0" distB="0" distL="114300" distR="114300" simplePos="0" relativeHeight="251727872" behindDoc="1" locked="0" layoutInCell="1" allowOverlap="1" wp14:anchorId="70AEE543" wp14:editId="6C4AFA03">
            <wp:simplePos x="0" y="0"/>
            <wp:positionH relativeFrom="margin">
              <wp:posOffset>4545965</wp:posOffset>
            </wp:positionH>
            <wp:positionV relativeFrom="paragraph">
              <wp:posOffset>-2372678</wp:posOffset>
            </wp:positionV>
            <wp:extent cx="1275364" cy="1310640"/>
            <wp:effectExtent l="0" t="0" r="1270" b="3810"/>
            <wp:wrapNone/>
            <wp:docPr id="5" name="Bild 18" descr="Ku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uch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64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F9763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3DD3809B" w14:textId="02330C19" w:rsidR="003F1DF7" w:rsidRDefault="003F1DF7">
      <w:pPr>
        <w:rPr>
          <w:rFonts w:ascii="Bahnschrift Light" w:hAnsi="Bahnschrift Light" w:cs="Times New Roman"/>
          <w:lang w:bidi="de-DE"/>
        </w:rPr>
      </w:pPr>
    </w:p>
    <w:p w14:paraId="00F7BB87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03EB20CA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65239E1A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03A86D3F" w14:textId="102A7564" w:rsidR="003F1DF7" w:rsidRDefault="003F1DF7">
      <w:pPr>
        <w:rPr>
          <w:rFonts w:ascii="Bahnschrift Light" w:hAnsi="Bahnschrift Light" w:cs="Times New Roman"/>
          <w:lang w:bidi="de-DE"/>
        </w:rPr>
      </w:pPr>
    </w:p>
    <w:p w14:paraId="4679675A" w14:textId="1B69ACD9" w:rsidR="003F1DF7" w:rsidRDefault="003F1DF7">
      <w:pPr>
        <w:rPr>
          <w:rFonts w:ascii="Bahnschrift Light" w:hAnsi="Bahnschrift Light" w:cs="Times New Roman"/>
          <w:lang w:bidi="de-DE"/>
        </w:rPr>
      </w:pPr>
    </w:p>
    <w:p w14:paraId="4018C7DD" w14:textId="11B84A9F" w:rsidR="00D41EC5" w:rsidRDefault="00D41EC5">
      <w:pPr>
        <w:rPr>
          <w:rFonts w:ascii="Bahnschrift Light" w:hAnsi="Bahnschrift Light" w:cs="Times New Roman"/>
          <w:lang w:bidi="de-DE"/>
        </w:rPr>
      </w:pPr>
    </w:p>
    <w:p w14:paraId="6613675D" w14:textId="77777777" w:rsidR="00D41EC5" w:rsidRDefault="00D41EC5">
      <w:pPr>
        <w:rPr>
          <w:rFonts w:ascii="Bahnschrift Light" w:hAnsi="Bahnschrift Light" w:cs="Times New Roman"/>
          <w:lang w:bidi="de-DE"/>
        </w:rPr>
      </w:pPr>
    </w:p>
    <w:p w14:paraId="2E34DB07" w14:textId="669BBE6B" w:rsidR="003F1DF7" w:rsidRDefault="003F1DF7">
      <w:pPr>
        <w:rPr>
          <w:rFonts w:ascii="Bahnschrift Light" w:hAnsi="Bahnschrift Light" w:cs="Times New Roman"/>
          <w:lang w:bidi="de-DE"/>
        </w:rPr>
      </w:pPr>
    </w:p>
    <w:p w14:paraId="2CF77644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63A32500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228A8858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2B94815C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7ECFBE69" w14:textId="0DAAE317" w:rsidR="003F1DF7" w:rsidRDefault="003F1DF7">
      <w:pPr>
        <w:rPr>
          <w:rFonts w:ascii="Bahnschrift Light" w:hAnsi="Bahnschrift Light" w:cs="Times New Roman"/>
          <w:lang w:bidi="de-DE"/>
        </w:rPr>
      </w:pPr>
    </w:p>
    <w:p w14:paraId="6850BF0C" w14:textId="6BD18713" w:rsidR="003F1DF7" w:rsidRDefault="003F1DF7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3F1DF7" w:rsidRPr="00834FE5" w14:paraId="2EFF9CF5" w14:textId="77777777" w:rsidTr="003F1DF7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519728A8" w14:textId="1CCBD12F" w:rsidR="003F1DF7" w:rsidRPr="00834FE5" w:rsidRDefault="002873EB" w:rsidP="003F1DF7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Zitronenkuchen</w:t>
            </w:r>
          </w:p>
        </w:tc>
      </w:tr>
      <w:tr w:rsidR="003F1DF7" w:rsidRPr="00834FE5" w14:paraId="0AA12414" w14:textId="77777777" w:rsidTr="003F1DF7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F353A5F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0D2068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3F1DF7" w:rsidRPr="00834FE5" w14:paraId="37F54910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F1D520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8A1FDD" w14:textId="77777777" w:rsidR="003F1DF7" w:rsidRPr="00834FE5" w:rsidRDefault="003F1DF7" w:rsidP="003F1DF7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3F1DF7" w:rsidRPr="00834FE5" w14:paraId="134112D5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00B451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E126889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4FE9AE01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27C3EA9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7CA599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4466A986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C54AE2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5D696DE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99BDF36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18262A8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0F8CD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00B62821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CF0E3B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61D1B0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D6A249A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72E2FA3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E65C26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04D95D61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C0AF917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C02DCB2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A23E6F1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DFF502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7C70BFE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06415B4A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5F72F4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EC9FED0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D73979A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457E4AD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EC7C92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0329360E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68BA904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6DFCF86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ABE23A6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F0B59A0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17A4537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454C79B6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6A7AE2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F9194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A11DA18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E613AF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28DEEE1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000BB073" w14:textId="77777777" w:rsidTr="003F1DF7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49E8B8F0" w14:textId="77777777" w:rsidR="003F1DF7" w:rsidRPr="00834FE5" w:rsidRDefault="003F1DF7" w:rsidP="003F1DF7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Rezept 2</w:t>
            </w:r>
          </w:p>
        </w:tc>
      </w:tr>
      <w:tr w:rsidR="003F1DF7" w:rsidRPr="00834FE5" w14:paraId="5DBD1272" w14:textId="77777777" w:rsidTr="003F1DF7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7CD669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F3A618C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3F1DF7" w:rsidRPr="00834FE5" w14:paraId="7C368E1F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799068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A5BC54" w14:textId="77777777" w:rsidR="003F1DF7" w:rsidRPr="00834FE5" w:rsidRDefault="003F1DF7" w:rsidP="003F1DF7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F7EE874" wp14:editId="22A88ED9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24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DE278B" w14:textId="3F2AE114" w:rsidR="00DE1F0C" w:rsidRDefault="00DE1F0C" w:rsidP="003F1DF7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EE874" id="_x0000_s1058" type="#_x0000_t202" style="position:absolute;margin-left:91.3pt;margin-top:407.35pt;width:249.8pt;height:157.9pt;z-index:2516879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" filled="f" stroked="f">
                      <v:textbox style="mso-fit-shape-to-text:t">
                        <w:txbxContent>
                          <w:p w14:paraId="2EDE278B" w14:textId="3F2AE114" w:rsidR="00DE1F0C" w:rsidRDefault="00DE1F0C" w:rsidP="003F1DF7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3F1DF7" w:rsidRPr="00834FE5" w14:paraId="167C9425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F73086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0D68DC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071A1534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4C0936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40A382E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22730B4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AC333A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35E88C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80A1D04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844E52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2BD6CF8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756634C7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0801C4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938717B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82D8E8E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D039FDD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F18DEF1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E6D6667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6C2B09B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5FE0E0A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7B12E85F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5FE7646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E0C5B2F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2108FF3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F697D99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041E71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CF16250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06F07EA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E8F5D0B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79875CB8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3555F72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3B5DB9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01511989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FCE8DE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7E6762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DF93D76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F4D44DC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576637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A5F925E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B7A244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08D91912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BA37F84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22C9E2D1" w14:textId="5F6CDE31" w:rsidR="003F1DF7" w:rsidRDefault="003F1DF7">
      <w:pPr>
        <w:rPr>
          <w:rFonts w:ascii="Bahnschrift Light" w:hAnsi="Bahnschrift Light" w:cs="Times New Roman"/>
          <w:lang w:bidi="de-DE"/>
        </w:rPr>
      </w:pPr>
    </w:p>
    <w:p w14:paraId="7D068628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36214D72" w14:textId="11416717" w:rsidR="003F1DF7" w:rsidRDefault="003F1DF7">
      <w:pPr>
        <w:rPr>
          <w:rFonts w:ascii="Bahnschrift Light" w:hAnsi="Bahnschrift Light" w:cs="Times New Roman"/>
          <w:lang w:bidi="de-DE"/>
        </w:rPr>
      </w:pPr>
    </w:p>
    <w:p w14:paraId="6B52C69E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7F50E2BB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57D77776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5567BB08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2F2D7AF2" w14:textId="615F6CF7" w:rsidR="003F1DF7" w:rsidRDefault="003F1DF7">
      <w:pPr>
        <w:rPr>
          <w:rFonts w:ascii="Bahnschrift Light" w:hAnsi="Bahnschrift Light" w:cs="Times New Roman"/>
          <w:lang w:bidi="de-DE"/>
        </w:rPr>
      </w:pPr>
    </w:p>
    <w:p w14:paraId="670B13D5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61E52B4A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2578A33D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4DFE1BFC" w14:textId="720E5CF6" w:rsidR="003F1DF7" w:rsidRDefault="003F1DF7">
      <w:pPr>
        <w:rPr>
          <w:rFonts w:ascii="Bahnschrift Light" w:hAnsi="Bahnschrift Light" w:cs="Times New Roman"/>
          <w:lang w:bidi="de-DE"/>
        </w:rPr>
      </w:pPr>
    </w:p>
    <w:p w14:paraId="79A6B5FF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3AB534D1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33644DD6" w14:textId="49379F0A" w:rsidR="003F1DF7" w:rsidRDefault="003F1DF7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3F1DF7" w:rsidRPr="00834FE5" w14:paraId="45ABB23A" w14:textId="77777777" w:rsidTr="003F1DF7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25D05DD0" w14:textId="77777777" w:rsidR="003F1DF7" w:rsidRPr="00834FE5" w:rsidRDefault="003F1DF7" w:rsidP="003F1DF7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lastRenderedPageBreak/>
              <w:t>Rezept 1</w:t>
            </w:r>
          </w:p>
        </w:tc>
      </w:tr>
      <w:tr w:rsidR="003F1DF7" w:rsidRPr="00834FE5" w14:paraId="0697EF60" w14:textId="77777777" w:rsidTr="003F1DF7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E147B7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B891FDA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3F1DF7" w:rsidRPr="00834FE5" w14:paraId="1A56A63B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C6EF0C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CD698A" w14:textId="77777777" w:rsidR="003F1DF7" w:rsidRPr="00834FE5" w:rsidRDefault="003F1DF7" w:rsidP="003F1DF7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3F1DF7" w:rsidRPr="00834FE5" w14:paraId="2567F237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33E9C6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79BF738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EE5AEAA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FC3FDC7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CEB6DF2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0051BF7A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C6A69C1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967DB37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642AECD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2B4D69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745A7CA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5580C80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738ADB7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46D04A6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40995F48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E46D2F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F3D6005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CC19483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6E9213A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AC8044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05683349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96B16F8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C5CF678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B49545C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843B42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E20E3F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34E9DBA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7364694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3E9106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10A5263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059680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6B939A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1BEE50A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0778D4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B34731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08D9AEE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36579FE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705B214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36A839C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7D8B5B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57F54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30D04FE" w14:textId="77777777" w:rsidTr="003F1DF7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1847BC3C" w14:textId="77777777" w:rsidR="003F1DF7" w:rsidRPr="00834FE5" w:rsidRDefault="003F1DF7" w:rsidP="003F1DF7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Rezept 2</w:t>
            </w:r>
          </w:p>
        </w:tc>
      </w:tr>
      <w:tr w:rsidR="003F1DF7" w:rsidRPr="00834FE5" w14:paraId="37B322DA" w14:textId="77777777" w:rsidTr="003F1DF7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5854AC7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592B193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3F1DF7" w:rsidRPr="00834FE5" w14:paraId="7897F410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4CE5DA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1AC22D" w14:textId="77777777" w:rsidR="003F1DF7" w:rsidRPr="00834FE5" w:rsidRDefault="003F1DF7" w:rsidP="003F1DF7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BC74C12" wp14:editId="67BE2800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28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7CD31B" w14:textId="16A7D1DE" w:rsidR="00DE1F0C" w:rsidRDefault="00DE1F0C" w:rsidP="003F1DF7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74C12" id="_x0000_s1059" type="#_x0000_t202" style="position:absolute;margin-left:91.3pt;margin-top:407.35pt;width:249.8pt;height:157.9pt;z-index:25168998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" filled="f" stroked="f">
                      <v:textbox style="mso-fit-shape-to-text:t">
                        <w:txbxContent>
                          <w:p w14:paraId="377CD31B" w14:textId="16A7D1DE" w:rsidR="00DE1F0C" w:rsidRDefault="00DE1F0C" w:rsidP="003F1DF7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3F1DF7" w:rsidRPr="00834FE5" w14:paraId="0F15251B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7B0118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E5FC84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711A610B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3D256C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D164F1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32C3F07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C09C7A1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E3C1CDE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8A76904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37AA2DE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2C708BF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73606E5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74B24A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CE8BA0C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207072E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B3634C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F527DC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8F10F99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2AB248A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AA577C7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73E47930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2F02632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F5F5D4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63C89FF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F0A28F7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D24F64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473DF3AC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B86A6DF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7BC8B6E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86A9F25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EB9D8DD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AC165C9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DA99FE6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682117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CA303E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53B7289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68319D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B4445E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6F1228D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A5B8BA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24AC91F0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B6759EA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7AAE8AD0" w14:textId="6BF8F74A" w:rsidR="003F1DF7" w:rsidRDefault="003F1DF7">
      <w:pPr>
        <w:rPr>
          <w:rFonts w:ascii="Bahnschrift Light" w:hAnsi="Bahnschrift Light" w:cs="Times New Roman"/>
          <w:lang w:bidi="de-DE"/>
        </w:rPr>
      </w:pPr>
    </w:p>
    <w:p w14:paraId="2BCC5DD0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28BCC530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3DEB9583" w14:textId="41729D13" w:rsidR="003F1DF7" w:rsidRDefault="003F1DF7">
      <w:pPr>
        <w:rPr>
          <w:rFonts w:ascii="Bahnschrift Light" w:hAnsi="Bahnschrift Light" w:cs="Times New Roman"/>
          <w:lang w:bidi="de-DE"/>
        </w:rPr>
      </w:pPr>
    </w:p>
    <w:p w14:paraId="7C14116D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39559484" w14:textId="4B0D90B8" w:rsidR="003F1DF7" w:rsidRDefault="003F1DF7">
      <w:pPr>
        <w:rPr>
          <w:rFonts w:ascii="Bahnschrift Light" w:hAnsi="Bahnschrift Light" w:cs="Times New Roman"/>
          <w:lang w:bidi="de-DE"/>
        </w:rPr>
      </w:pPr>
    </w:p>
    <w:p w14:paraId="6AAEE1F2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05EE81F3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45A6CF11" w14:textId="04476D45" w:rsidR="003F1DF7" w:rsidRDefault="003F1DF7">
      <w:pPr>
        <w:rPr>
          <w:rFonts w:ascii="Bahnschrift Light" w:hAnsi="Bahnschrift Light" w:cs="Times New Roman"/>
          <w:lang w:bidi="de-DE"/>
        </w:rPr>
      </w:pPr>
    </w:p>
    <w:p w14:paraId="7F7E2CAB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4506F503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05FB33C9" w14:textId="55103E17" w:rsidR="003F1DF7" w:rsidRDefault="003F1DF7">
      <w:pPr>
        <w:rPr>
          <w:rFonts w:ascii="Bahnschrift Light" w:hAnsi="Bahnschrift Light" w:cs="Times New Roman"/>
          <w:lang w:bidi="de-DE"/>
        </w:rPr>
      </w:pPr>
    </w:p>
    <w:p w14:paraId="0B4E7132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0C00F185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3959ED28" w14:textId="5B740703" w:rsidR="003F1DF7" w:rsidRDefault="003F1DF7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3F1DF7" w:rsidRPr="00834FE5" w14:paraId="2D3108F3" w14:textId="77777777" w:rsidTr="003F1DF7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36FD4446" w14:textId="21454859" w:rsidR="003F1DF7" w:rsidRPr="00834FE5" w:rsidRDefault="00B7242E" w:rsidP="003F1DF7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Einfaches Sauerteig-Weizenbrot</w:t>
            </w:r>
          </w:p>
        </w:tc>
      </w:tr>
      <w:tr w:rsidR="003F1DF7" w:rsidRPr="00834FE5" w14:paraId="2891A5AA" w14:textId="77777777" w:rsidTr="003F1DF7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310BBF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D9C8470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3F1DF7" w:rsidRPr="00834FE5" w14:paraId="4C615716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68D30AA" w14:textId="59DCA074" w:rsidR="003F1DF7" w:rsidRPr="00834FE5" w:rsidRDefault="00695B99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227g Sauerteig-starter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1536C2" w14:textId="77777777" w:rsidR="003F1DF7" w:rsidRDefault="00B21BCE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Alle Zutaten bis auf 20g Wasser und die Hefe leicht mischen</w:t>
            </w:r>
          </w:p>
          <w:p w14:paraId="35CC7531" w14:textId="77777777" w:rsidR="00B21BCE" w:rsidRDefault="00B21BCE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Std abdecken</w:t>
            </w:r>
          </w:p>
          <w:p w14:paraId="73A30F67" w14:textId="77777777" w:rsidR="00B21BCE" w:rsidRDefault="00B21BCE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Hefe in restlichem Wasser auflösen und zum Teig geben, solange kneten bis er flexibel wird</w:t>
            </w:r>
            <w:r w:rsidR="008E6BB0">
              <w:rPr>
                <w:rFonts w:ascii="Bahnschrift Light" w:hAnsi="Bahnschrift Light"/>
              </w:rPr>
              <w:t xml:space="preserve"> und man ihn so weit zwischen den Händen strecken kann, dass</w:t>
            </w:r>
            <w:r w:rsidR="00BD6474">
              <w:rPr>
                <w:rFonts w:ascii="Bahnschrift Light" w:hAnsi="Bahnschrift Light"/>
              </w:rPr>
              <w:t xml:space="preserve"> sich eine Dünne Schicht bildet durch die Licht scheinen kann</w:t>
            </w:r>
          </w:p>
          <w:p w14:paraId="3836BFFB" w14:textId="77777777" w:rsidR="00BD6474" w:rsidRDefault="00BD6474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90 min abdecken</w:t>
            </w:r>
          </w:p>
          <w:p w14:paraId="6447D95E" w14:textId="77777777" w:rsidR="005D3599" w:rsidRDefault="005D3599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Teig formen, </w:t>
            </w:r>
          </w:p>
          <w:p w14:paraId="2DAE6C11" w14:textId="77777777" w:rsidR="005D3599" w:rsidRDefault="005D3599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Std gehen lassen</w:t>
            </w:r>
          </w:p>
          <w:p w14:paraId="7CB3325C" w14:textId="77777777" w:rsidR="005D3599" w:rsidRDefault="005D3599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Eine halbe Stunde vor Ende de</w:t>
            </w:r>
            <w:r w:rsidR="00F14709">
              <w:rPr>
                <w:rFonts w:ascii="Bahnschrift Light" w:hAnsi="Bahnschrift Light"/>
              </w:rPr>
              <w:t>s Aufgehens den Ofen auf 230 °C Ober- und Unterhitze stellen und den Dutch Oven reinstellen</w:t>
            </w:r>
          </w:p>
          <w:p w14:paraId="5EA035C6" w14:textId="77777777" w:rsidR="00F14709" w:rsidRDefault="00F14709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Nach Ende des Aufgehens</w:t>
            </w:r>
            <w:r w:rsidR="00194967">
              <w:rPr>
                <w:rFonts w:ascii="Bahnschrift Light" w:hAnsi="Bahnschrift Light"/>
              </w:rPr>
              <w:t xml:space="preserve"> den Teig sehr vorsichtig in den Dutch Oven legen, mit lauwarmen Wasser besprühen und</w:t>
            </w:r>
            <w:r w:rsidR="009B4937">
              <w:rPr>
                <w:rFonts w:ascii="Bahnschrift Light" w:hAnsi="Bahnschrift Light"/>
              </w:rPr>
              <w:t xml:space="preserve"> </w:t>
            </w:r>
            <w:r w:rsidR="00B9585F">
              <w:rPr>
                <w:rFonts w:ascii="Bahnschrift Light" w:hAnsi="Bahnschrift Light"/>
              </w:rPr>
              <w:t>recht tief einritzen</w:t>
            </w:r>
          </w:p>
          <w:p w14:paraId="2190D5A8" w14:textId="1F8608E9" w:rsidR="00B9585F" w:rsidRPr="00834FE5" w:rsidRDefault="00B9585F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15 min mit Deckel backen, etwa 10 min ohne bis die Farbe stimm</w:t>
            </w:r>
            <w:r w:rsidR="0054424F">
              <w:rPr>
                <w:rFonts w:ascii="Bahnschrift Light" w:hAnsi="Bahnschrift Light"/>
              </w:rPr>
              <w:t>t</w:t>
            </w:r>
          </w:p>
        </w:tc>
      </w:tr>
      <w:tr w:rsidR="003F1DF7" w:rsidRPr="00834FE5" w14:paraId="1B414D8A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56C4A7" w14:textId="7FEADEC4" w:rsidR="003F1DF7" w:rsidRPr="00834FE5" w:rsidRDefault="00695B99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170g Wasser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4C31675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E6E3A6D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48621A" w14:textId="6423B93C" w:rsidR="003F1DF7" w:rsidRPr="00834FE5" w:rsidRDefault="00DD5FBD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Halber Block Hefe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AE85768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222F3F6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5C43500" w14:textId="1DFE2DEA" w:rsidR="003F1DF7" w:rsidRPr="00834FE5" w:rsidRDefault="003B6658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6-7g Salz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3320CD3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A31D143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F60133" w14:textId="3D676A5C" w:rsidR="003F1DF7" w:rsidRPr="00834FE5" w:rsidRDefault="003B6658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300g Weizenmehl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59903C2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8604CBD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35E27D" w14:textId="76A8B88B" w:rsidR="003F1DF7" w:rsidRPr="00834FE5" w:rsidRDefault="00F14709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Dutch Oven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3EA582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856C3FB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6CA056" w14:textId="77777777" w:rsidR="003F1DF7" w:rsidRPr="00834FE5" w:rsidRDefault="003F1DF7" w:rsidP="007F2B2A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4FED7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D8E6115" w14:textId="77777777" w:rsidTr="003F1DF7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2ADCA40D" w14:textId="5F096A4C" w:rsidR="003F1DF7" w:rsidRPr="00834FE5" w:rsidRDefault="00F1144A" w:rsidP="003F1DF7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Klassiches Baguette</w:t>
            </w:r>
            <w:r w:rsidR="007F2B2A">
              <w:rPr>
                <w:rFonts w:ascii="Bahnschrift Light" w:hAnsi="Bahnschrift Light"/>
              </w:rPr>
              <w:t xml:space="preserve"> (Super zeitaufwendig)</w:t>
            </w:r>
          </w:p>
        </w:tc>
      </w:tr>
      <w:tr w:rsidR="003F1DF7" w:rsidRPr="00834FE5" w14:paraId="232EAFB4" w14:textId="77777777" w:rsidTr="003F1DF7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2F6515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745933F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3F1DF7" w:rsidRPr="00834FE5" w14:paraId="5C318EC2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11761BC" w14:textId="1014BDC4" w:rsidR="003F1DF7" w:rsidRPr="00932592" w:rsidRDefault="00932592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  <w:r w:rsidRPr="00932592">
              <w:rPr>
                <w:rFonts w:ascii="Bahnschrift Light" w:hAnsi="Bahnschrift Light"/>
              </w:rPr>
              <w:t>Starter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0735CE" w14:textId="77777777" w:rsidR="003F1DF7" w:rsidRDefault="003F1DF7" w:rsidP="003F1DF7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C515ABF" wp14:editId="2ED761A7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32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118390" w14:textId="10B54F17" w:rsidR="00DE1F0C" w:rsidRDefault="00DE1F0C" w:rsidP="003F1DF7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15ABF" id="_x0000_s1060" type="#_x0000_t202" style="position:absolute;margin-left:91.3pt;margin-top:407.35pt;width:249.8pt;height:157.9pt;z-index:25169203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" filled="f" stroked="f">
                      <v:textbox style="mso-fit-shape-to-text:t">
                        <w:txbxContent>
                          <w:p w14:paraId="05118390" w14:textId="10B54F17" w:rsidR="00DE1F0C" w:rsidRDefault="00DE1F0C" w:rsidP="003F1DF7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7F2B2A">
              <w:rPr>
                <w:rFonts w:ascii="Bahnschrift Light" w:hAnsi="Bahnschrift Light"/>
              </w:rPr>
              <w:t>Die Zutaten für den Starter mischen bis ein weicher Teig entsteht, für 14 Stunden oder über Nacht stehen lassen, der Starter sollte sich vergrößert haben und blasen werfen.</w:t>
            </w:r>
          </w:p>
          <w:p w14:paraId="5A4E3887" w14:textId="77777777" w:rsidR="007F2B2A" w:rsidRDefault="007F2B2A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Die Zutaten für den Teig inkl. dem Starter mischen und kneten bis ein weicher Teig entsteht, der Teig sollte noch kleben.</w:t>
            </w:r>
          </w:p>
          <w:p w14:paraId="4927C3EA" w14:textId="77777777" w:rsidR="007F2B2A" w:rsidRDefault="007F2B2A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Den Teig in eine leicht gefettete Form geben und 45 min ruhen lassen, danach den Teig zusammendrücken und die „Ecken“ in die mitte falten (Also bei einer Schüssel etwa 4 mal ein Teigstück am rand nehmen, leicht nach oben ziehen und in die Mitte drücken). Danach nochmal 45 min ruhen.</w:t>
            </w:r>
          </w:p>
          <w:p w14:paraId="239CAF41" w14:textId="77777777" w:rsidR="007F2B2A" w:rsidRDefault="007F2B2A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Teig auf eine leicht gefettete Arbeitsfläche geben und aufteilen. Aus jedem Stück einen Ball formen und 30 min ruhen lassen. Die Teigbällchen in „Würstchenform“ bringen.</w:t>
            </w:r>
          </w:p>
          <w:p w14:paraId="090D3EDE" w14:textId="1016D5F2" w:rsidR="007F2B2A" w:rsidRPr="00834FE5" w:rsidRDefault="007F2B2A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Die Teigbaguettes in die gewünschte Backform bringen und etwa 45 min gehen lassen. Ofen auf 230 °C Ober- und Unterhitze vorheizen, Baguettes in den Ofen geben, mit einem Messer oben etwa einen cm einschneiden, die Baguettes großzügig mit Wasser besprühen und backen bis sie goldbraun sind.</w:t>
            </w:r>
          </w:p>
        </w:tc>
      </w:tr>
      <w:tr w:rsidR="003F1DF7" w:rsidRPr="00834FE5" w14:paraId="1E3B3F51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43E8695" w14:textId="2ECE852C" w:rsidR="003F1DF7" w:rsidRPr="00834FE5" w:rsidRDefault="00932592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113g kaltes Wasser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BE07BA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90D4BDD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F8CA9C" w14:textId="17808676" w:rsidR="003F1DF7" w:rsidRPr="00834FE5" w:rsidRDefault="00932592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Ein kleines Stückchen Hefe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081A7C1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4C3BFC25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243253" w14:textId="45530C74" w:rsidR="003F1DF7" w:rsidRPr="00834FE5" w:rsidRDefault="00932592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120g Weizenmehl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ABA093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42266406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44501FE" w14:textId="43D7B45D" w:rsidR="003F1DF7" w:rsidRPr="00932592" w:rsidRDefault="00932592" w:rsidP="009325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  <w:r w:rsidRPr="00932592">
              <w:rPr>
                <w:rFonts w:ascii="Bahnschrift Light" w:hAnsi="Bahnschrift Light"/>
              </w:rPr>
              <w:t>Teig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66A2BF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A647CCC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5D80F39" w14:textId="6371AD73" w:rsidR="003F1DF7" w:rsidRPr="00834FE5" w:rsidRDefault="00932592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</w:t>
            </w:r>
            <w:r w:rsidR="007F2B2A">
              <w:rPr>
                <w:rFonts w:ascii="Bahnschrift Light" w:hAnsi="Bahnschrift Light"/>
              </w:rPr>
              <w:t>20g Hefe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CCCDDC3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4BEF6F9F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C147AB9" w14:textId="11E8A3EB" w:rsidR="003F1DF7" w:rsidRPr="00834FE5" w:rsidRDefault="007F2B2A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255g lauwarmes Wasser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B4D229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1E3F44B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B9A0300" w14:textId="5B321254" w:rsidR="003F1DF7" w:rsidRPr="00834FE5" w:rsidRDefault="007F2B2A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418g Weizenmehl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E71E17B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2D3F8A8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1F9518" w14:textId="7E4C1E0C" w:rsidR="003F1DF7" w:rsidRPr="00834FE5" w:rsidRDefault="007F2B2A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11g Salz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A7AE3B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018A3D1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9BF7AD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2D798A15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AB30020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77F16536" w14:textId="2BB0B9E3" w:rsidR="003F1DF7" w:rsidRDefault="00F1144A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754496" behindDoc="0" locked="0" layoutInCell="1" allowOverlap="1" wp14:anchorId="65DC5616" wp14:editId="07A1C6D2">
            <wp:simplePos x="0" y="0"/>
            <wp:positionH relativeFrom="column">
              <wp:posOffset>4475480</wp:posOffset>
            </wp:positionH>
            <wp:positionV relativeFrom="paragraph">
              <wp:posOffset>-2743835</wp:posOffset>
            </wp:positionV>
            <wp:extent cx="1354569" cy="913680"/>
            <wp:effectExtent l="0" t="0" r="0" b="1270"/>
            <wp:wrapNone/>
            <wp:docPr id="42" name="Bild 30" descr="B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r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569" cy="9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6588E" w14:textId="6F355625" w:rsidR="003F1DF7" w:rsidRDefault="003F1DF7">
      <w:pPr>
        <w:rPr>
          <w:rFonts w:ascii="Bahnschrift Light" w:hAnsi="Bahnschrift Light" w:cs="Times New Roman"/>
          <w:lang w:bidi="de-DE"/>
        </w:rPr>
      </w:pPr>
    </w:p>
    <w:p w14:paraId="55CB545D" w14:textId="230A0CC7" w:rsidR="003F1DF7" w:rsidRDefault="003F1DF7">
      <w:pPr>
        <w:rPr>
          <w:rFonts w:ascii="Bahnschrift Light" w:hAnsi="Bahnschrift Light" w:cs="Times New Roman"/>
          <w:lang w:bidi="de-DE"/>
        </w:rPr>
      </w:pPr>
    </w:p>
    <w:p w14:paraId="13D1BFA0" w14:textId="04ECB122" w:rsidR="003F1DF7" w:rsidRDefault="003F1DF7">
      <w:pPr>
        <w:rPr>
          <w:rFonts w:ascii="Bahnschrift Light" w:hAnsi="Bahnschrift Light" w:cs="Times New Roman"/>
          <w:lang w:bidi="de-DE"/>
        </w:rPr>
      </w:pPr>
    </w:p>
    <w:p w14:paraId="57D60793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5BAE2688" w14:textId="307A642D" w:rsidR="003F1DF7" w:rsidRDefault="003F1DF7">
      <w:pPr>
        <w:rPr>
          <w:rFonts w:ascii="Bahnschrift Light" w:hAnsi="Bahnschrift Light" w:cs="Times New Roman"/>
          <w:lang w:bidi="de-DE"/>
        </w:rPr>
      </w:pPr>
    </w:p>
    <w:p w14:paraId="50F316AC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262F0E7A" w14:textId="5835C572" w:rsidR="003F1DF7" w:rsidRDefault="003F1DF7">
      <w:pPr>
        <w:rPr>
          <w:rFonts w:ascii="Bahnschrift Light" w:hAnsi="Bahnschrift Light" w:cs="Times New Roman"/>
          <w:lang w:bidi="de-DE"/>
        </w:rPr>
      </w:pPr>
    </w:p>
    <w:p w14:paraId="3E5492F7" w14:textId="1F77BD9D" w:rsidR="003F1DF7" w:rsidRDefault="003F1DF7">
      <w:pPr>
        <w:rPr>
          <w:rFonts w:ascii="Bahnschrift Light" w:hAnsi="Bahnschrift Light" w:cs="Times New Roman"/>
          <w:lang w:bidi="de-DE"/>
        </w:rPr>
      </w:pPr>
    </w:p>
    <w:p w14:paraId="2F2DB582" w14:textId="2C5AAA78" w:rsidR="003F1DF7" w:rsidRDefault="003F1DF7">
      <w:pPr>
        <w:rPr>
          <w:rFonts w:ascii="Bahnschrift Light" w:hAnsi="Bahnschrift Light" w:cs="Times New Roman"/>
          <w:lang w:bidi="de-DE"/>
        </w:rPr>
      </w:pPr>
    </w:p>
    <w:p w14:paraId="15862C25" w14:textId="477261EE" w:rsidR="003F1DF7" w:rsidRDefault="003F1DF7">
      <w:pPr>
        <w:rPr>
          <w:rFonts w:ascii="Bahnschrift Light" w:hAnsi="Bahnschrift Light" w:cs="Times New Roman"/>
          <w:lang w:bidi="de-DE"/>
        </w:rPr>
      </w:pPr>
    </w:p>
    <w:p w14:paraId="71DB7862" w14:textId="4FB34967" w:rsidR="003F1DF7" w:rsidRDefault="003F1DF7">
      <w:pPr>
        <w:rPr>
          <w:rFonts w:ascii="Bahnschrift Light" w:hAnsi="Bahnschrift Light" w:cs="Times New Roman"/>
          <w:lang w:bidi="de-DE"/>
        </w:rPr>
      </w:pPr>
    </w:p>
    <w:p w14:paraId="2E98CA0D" w14:textId="3B6AE0E0" w:rsidR="003F1DF7" w:rsidRDefault="003F1DF7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3F1DF7" w:rsidRPr="00834FE5" w14:paraId="508D5C95" w14:textId="77777777" w:rsidTr="003F1DF7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3E2C9CEF" w14:textId="1A576E4A" w:rsidR="003F1DF7" w:rsidRPr="00834FE5" w:rsidRDefault="000367C7" w:rsidP="003F1DF7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Sandwichbrot</w:t>
            </w:r>
            <w:r w:rsidR="003F1DF7" w:rsidRPr="00834FE5">
              <w:rPr>
                <w:rFonts w:ascii="Bahnschrift Light" w:hAnsi="Bahnschrift Light"/>
              </w:rPr>
              <w:t> 1</w:t>
            </w:r>
          </w:p>
        </w:tc>
      </w:tr>
      <w:tr w:rsidR="003F1DF7" w:rsidRPr="00834FE5" w14:paraId="3F4F7CF0" w14:textId="77777777" w:rsidTr="003F1DF7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259F36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59C7B6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3F1DF7" w:rsidRPr="00834FE5" w14:paraId="480A54F1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778EBB6" w14:textId="7A86CA82" w:rsidR="003F1DF7" w:rsidRPr="00834FE5" w:rsidRDefault="000367C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360</w:t>
            </w:r>
            <w:r w:rsidR="00223719">
              <w:rPr>
                <w:rFonts w:ascii="Bahnschrift Light" w:hAnsi="Bahnschrift Light"/>
              </w:rPr>
              <w:t>g Weizenmehl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381102" w14:textId="77777777" w:rsidR="003F1DF7" w:rsidRDefault="00E11E01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Hefe in etwas vom Wasser auflösen und warten bis es blasen wirft</w:t>
            </w:r>
          </w:p>
          <w:p w14:paraId="0289A514" w14:textId="313A6085" w:rsidR="00E11E01" w:rsidRDefault="00DE4829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Alle Zutaten mischen bis der Teig nicht mehr am Rand der Schüssel kleben bleibt</w:t>
            </w:r>
            <w:r w:rsidR="00AA25BD">
              <w:rPr>
                <w:rFonts w:ascii="Bahnschrift Light" w:hAnsi="Bahnschrift Light"/>
              </w:rPr>
              <w:t xml:space="preserve"> (Je nach </w:t>
            </w:r>
            <w:r w:rsidR="00350346">
              <w:rPr>
                <w:rFonts w:ascii="Bahnschrift Light" w:hAnsi="Bahnschrift Light"/>
              </w:rPr>
              <w:t>N</w:t>
            </w:r>
            <w:r w:rsidR="00AA25BD">
              <w:rPr>
                <w:rFonts w:ascii="Bahnschrift Light" w:hAnsi="Bahnschrift Light"/>
              </w:rPr>
              <w:t>otwendigkeit mehr Wasser hinzufügen, mit der Mindestmenge beginnen)</w:t>
            </w:r>
          </w:p>
          <w:p w14:paraId="2E1E8B63" w14:textId="77777777" w:rsidR="00DE4829" w:rsidRDefault="00157792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6-8 min kneten bis der Teig „</w:t>
            </w:r>
            <w:r w:rsidR="00291B94">
              <w:rPr>
                <w:rFonts w:ascii="Bahnschrift Light" w:hAnsi="Bahnschrift Light"/>
              </w:rPr>
              <w:t>w</w:t>
            </w:r>
            <w:r>
              <w:rPr>
                <w:rFonts w:ascii="Bahnschrift Light" w:hAnsi="Bahnschrift Light"/>
              </w:rPr>
              <w:t>eich“ wird</w:t>
            </w:r>
          </w:p>
          <w:p w14:paraId="33BA8994" w14:textId="77777777" w:rsidR="00291B94" w:rsidRDefault="00EF7B2F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Teig in eine leicht gefettete Form geben und so lange gehen lassen, bis </w:t>
            </w:r>
            <w:r w:rsidR="000B222D">
              <w:rPr>
                <w:rFonts w:ascii="Bahnschrift Light" w:hAnsi="Bahnschrift Light"/>
              </w:rPr>
              <w:t>er sich sehr weich anfühlt</w:t>
            </w:r>
            <w:r w:rsidR="00C360E4">
              <w:rPr>
                <w:rFonts w:ascii="Bahnschrift Light" w:hAnsi="Bahnschrift Light"/>
              </w:rPr>
              <w:t>, etwa 1-2 Stunden</w:t>
            </w:r>
          </w:p>
          <w:p w14:paraId="571D813B" w14:textId="77777777" w:rsidR="00C360E4" w:rsidRDefault="00F4023D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Die Luft aus dem Teig lassen</w:t>
            </w:r>
            <w:r w:rsidR="00097482">
              <w:rPr>
                <w:rFonts w:ascii="Bahnschrift Light" w:hAnsi="Bahnschrift Light"/>
              </w:rPr>
              <w:t>, oval formen und idealerweise in eine quadratische Form legen</w:t>
            </w:r>
          </w:p>
          <w:p w14:paraId="24F78DDE" w14:textId="54401036" w:rsidR="00945A7C" w:rsidRPr="00834FE5" w:rsidRDefault="00945A7C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Stunde gehen lassen und bei 180°C 30-35 min backen</w:t>
            </w:r>
          </w:p>
        </w:tc>
      </w:tr>
      <w:tr w:rsidR="003F1DF7" w:rsidRPr="00834FE5" w14:paraId="5A9EF225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696C7A" w14:textId="5D3C6F67" w:rsidR="003F1DF7" w:rsidRPr="00834FE5" w:rsidRDefault="00223719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113g Milch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7376B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31A9E33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EBC6C35" w14:textId="311902E9" w:rsidR="003F1DF7" w:rsidRPr="00834FE5" w:rsidRDefault="00223719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120-150g heißes Wasser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D8FDCE9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710B1C8B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F33F646" w14:textId="255D0B41" w:rsidR="003F1DF7" w:rsidRPr="00834FE5" w:rsidRDefault="00DF226C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50g geschmolzene Butter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77BBCE9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97ABE8A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5301E5" w14:textId="7C69D9F8" w:rsidR="003F1DF7" w:rsidRPr="00834FE5" w:rsidRDefault="00DF226C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25g Zucker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57CA2B4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02661498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EC843B" w14:textId="7D443E01" w:rsidR="003F1DF7" w:rsidRPr="00834FE5" w:rsidRDefault="00D0722E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8g Salz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099ABF1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78EE5DB0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30CF1B" w14:textId="6D6D9484" w:rsidR="003F1DF7" w:rsidRPr="00834FE5" w:rsidRDefault="00BC1E56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17g frische Hefe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8860804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688625F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B8D19C7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F22D66A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4A63E674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32A364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6B2F4B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4DC19A9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58CCA47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538F357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40D2F27B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D1460D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7962DF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0C7464E0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7AD410E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A5B743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460D6E9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84EAF8D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B1ADAF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594BF7B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21754B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89DB77B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82ED245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828457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1BA8F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D2D431D" w14:textId="77777777" w:rsidTr="003F1DF7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77456B2B" w14:textId="4F79A04A" w:rsidR="003F1DF7" w:rsidRPr="00834FE5" w:rsidRDefault="00A768E7" w:rsidP="003F1DF7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Klassisches Weizenbrot</w:t>
            </w:r>
          </w:p>
        </w:tc>
      </w:tr>
      <w:tr w:rsidR="003F1DF7" w:rsidRPr="00834FE5" w14:paraId="1590529E" w14:textId="77777777" w:rsidTr="003F1DF7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C7477FF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B2C178C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3F1DF7" w:rsidRPr="00834FE5" w14:paraId="0AFB6A7B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CBE3B82" w14:textId="3C0B17E4" w:rsidR="003F1DF7" w:rsidRPr="00834FE5" w:rsidRDefault="00AA0318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 Block Hefe</w:t>
            </w: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B8FDE6" w14:textId="77777777" w:rsidR="003F1DF7" w:rsidRDefault="003F1DF7" w:rsidP="003F1DF7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3B84804" wp14:editId="7FAFABFF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43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738A77" w14:textId="336DA73B" w:rsidR="00DE1F0C" w:rsidRDefault="00DE1F0C" w:rsidP="003F1DF7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84804" id="_x0000_s1061" type="#_x0000_t202" style="position:absolute;margin-left:91.3pt;margin-top:407.35pt;width:249.8pt;height:157.9pt;z-index:25165312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" filled="f" stroked="f">
                      <v:textbox style="mso-fit-shape-to-text:t">
                        <w:txbxContent>
                          <w:p w14:paraId="34738A77" w14:textId="336DA73B" w:rsidR="00DE1F0C" w:rsidRDefault="00DE1F0C" w:rsidP="003F1DF7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F67F8">
              <w:rPr>
                <w:rFonts w:ascii="Bahnschrift Light" w:hAnsi="Bahnschrift Light"/>
              </w:rPr>
              <w:t>Hefe in etwas von dem Wasser und dem Zucker 15 min auflösen</w:t>
            </w:r>
          </w:p>
          <w:p w14:paraId="33555AD9" w14:textId="77777777" w:rsidR="00905E06" w:rsidRDefault="00E94B00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Wenn im Standmixer gemischt wird, weniger Wasser(400g)</w:t>
            </w:r>
            <w:r w:rsidR="00905E06">
              <w:rPr>
                <w:rFonts w:ascii="Bahnschrift Light" w:hAnsi="Bahnschrift Light"/>
              </w:rPr>
              <w:t xml:space="preserve"> benutzen</w:t>
            </w:r>
          </w:p>
          <w:p w14:paraId="426B0C7B" w14:textId="77777777" w:rsidR="00905E06" w:rsidRDefault="00905E06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Etwa 10 Minuten kneten, bis der Teig „weich“ wird und kaum noch klebt</w:t>
            </w:r>
          </w:p>
          <w:p w14:paraId="2C67B795" w14:textId="77777777" w:rsidR="00905E06" w:rsidRDefault="00905E06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Teig einölen</w:t>
            </w:r>
            <w:r w:rsidR="00137FD0">
              <w:rPr>
                <w:rFonts w:ascii="Bahnschrift Light" w:hAnsi="Bahnschrift Light"/>
              </w:rPr>
              <w:t xml:space="preserve"> und 1-2 Stunden in einer abgedeckten Schale aufgehen lassen, oder bis er sich verdoppelt hat</w:t>
            </w:r>
          </w:p>
          <w:p w14:paraId="039CE194" w14:textId="77777777" w:rsidR="00137FD0" w:rsidRDefault="00D162D8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Teig vorsichtig „entlüften“, in gewünschte Form bringen und 45 min gehen lassen</w:t>
            </w:r>
          </w:p>
          <w:p w14:paraId="1B4B57D8" w14:textId="3CCCE06F" w:rsidR="00D162D8" w:rsidRDefault="00D162D8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Ofen auf 220°C vorheizen, wenn ein Dutch Oven benutzt wird mit vorheizen</w:t>
            </w:r>
          </w:p>
          <w:p w14:paraId="08FDC857" w14:textId="60A74771" w:rsidR="00D162D8" w:rsidRPr="00834FE5" w:rsidRDefault="00E827F9" w:rsidP="003F1DF7">
            <w:pPr>
              <w:pStyle w:val="TextwAbstandvo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Das Brot vorsichtig in den Ofen legen, mit Wasser einsprühen und einritzen</w:t>
            </w:r>
          </w:p>
        </w:tc>
      </w:tr>
      <w:tr w:rsidR="003F1DF7" w:rsidRPr="00834FE5" w14:paraId="2DD42B9C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309EFD" w14:textId="7B34837D" w:rsidR="003F1DF7" w:rsidRPr="00834FE5" w:rsidRDefault="00AA0318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14g Zucker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50337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E40026A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F99DA69" w14:textId="0E9BC57C" w:rsidR="003F1DF7" w:rsidRPr="00834FE5" w:rsidRDefault="00AA0318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11g Salz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C5CC6B7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95BAA29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A99597" w14:textId="49273DD9" w:rsidR="003F1DF7" w:rsidRPr="00834FE5" w:rsidRDefault="006573BA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454 ml lauwarmes Wasser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DCB012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9C5B12B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C9BB80C" w14:textId="7513AD15" w:rsidR="003F1DF7" w:rsidRPr="00834FE5" w:rsidRDefault="006573BA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663g – 723g Weizenmehl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F04CF8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88921FA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2A87C0" w14:textId="77777777" w:rsidR="003F1DF7" w:rsidRPr="00834FE5" w:rsidRDefault="003F1DF7" w:rsidP="00E827F9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AA6B561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39F1A6D9" w14:textId="21E492C3" w:rsidR="003F1DF7" w:rsidRDefault="00B203BF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662336" behindDoc="0" locked="0" layoutInCell="1" allowOverlap="1" wp14:anchorId="46C94DA3" wp14:editId="0E2E535D">
            <wp:simplePos x="0" y="0"/>
            <wp:positionH relativeFrom="column">
              <wp:posOffset>4438650</wp:posOffset>
            </wp:positionH>
            <wp:positionV relativeFrom="paragraph">
              <wp:posOffset>-1857375</wp:posOffset>
            </wp:positionV>
            <wp:extent cx="1354569" cy="913680"/>
            <wp:effectExtent l="0" t="0" r="0" b="1270"/>
            <wp:wrapNone/>
            <wp:docPr id="114" name="Bild 30" descr="B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r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569" cy="9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05361" w14:textId="2B9D0458" w:rsidR="003F1DF7" w:rsidRDefault="003F1DF7">
      <w:pPr>
        <w:rPr>
          <w:rFonts w:ascii="Bahnschrift Light" w:hAnsi="Bahnschrift Light" w:cs="Times New Roman"/>
          <w:lang w:bidi="de-DE"/>
        </w:rPr>
      </w:pPr>
    </w:p>
    <w:p w14:paraId="43A6DC40" w14:textId="43CC3160" w:rsidR="003F1DF7" w:rsidRDefault="003F1DF7">
      <w:pPr>
        <w:rPr>
          <w:rFonts w:ascii="Bahnschrift Light" w:hAnsi="Bahnschrift Light" w:cs="Times New Roman"/>
          <w:lang w:bidi="de-DE"/>
        </w:rPr>
      </w:pPr>
    </w:p>
    <w:p w14:paraId="3AF2FB71" w14:textId="4A897DDE" w:rsidR="003F1DF7" w:rsidRDefault="003F1DF7">
      <w:pPr>
        <w:rPr>
          <w:rFonts w:ascii="Bahnschrift Light" w:hAnsi="Bahnschrift Light" w:cs="Times New Roman"/>
          <w:lang w:bidi="de-DE"/>
        </w:rPr>
      </w:pPr>
    </w:p>
    <w:p w14:paraId="4E3A605E" w14:textId="266FC351" w:rsidR="003F1DF7" w:rsidRDefault="003F1DF7">
      <w:pPr>
        <w:rPr>
          <w:rFonts w:ascii="Bahnschrift Light" w:hAnsi="Bahnschrift Light" w:cs="Times New Roman"/>
          <w:lang w:bidi="de-DE"/>
        </w:rPr>
      </w:pPr>
    </w:p>
    <w:p w14:paraId="17C932FB" w14:textId="67540681" w:rsidR="003F1DF7" w:rsidRDefault="003F1DF7">
      <w:pPr>
        <w:rPr>
          <w:rFonts w:ascii="Bahnschrift Light" w:hAnsi="Bahnschrift Light" w:cs="Times New Roman"/>
          <w:lang w:bidi="de-DE"/>
        </w:rPr>
      </w:pPr>
    </w:p>
    <w:p w14:paraId="1D8A6DDD" w14:textId="4DED698C" w:rsidR="00E827F9" w:rsidRDefault="00E827F9">
      <w:pPr>
        <w:rPr>
          <w:rFonts w:ascii="Bahnschrift Light" w:hAnsi="Bahnschrift Light" w:cs="Times New Roman"/>
          <w:lang w:bidi="de-DE"/>
        </w:rPr>
      </w:pPr>
    </w:p>
    <w:p w14:paraId="27F71127" w14:textId="34004CD6" w:rsidR="00E827F9" w:rsidRDefault="00E827F9">
      <w:pPr>
        <w:rPr>
          <w:rFonts w:ascii="Bahnschrift Light" w:hAnsi="Bahnschrift Light" w:cs="Times New Roman"/>
          <w:lang w:bidi="de-DE"/>
        </w:rPr>
      </w:pPr>
    </w:p>
    <w:p w14:paraId="0A90705B" w14:textId="77777777" w:rsidR="00E827F9" w:rsidRDefault="00E827F9">
      <w:pPr>
        <w:rPr>
          <w:rFonts w:ascii="Bahnschrift Light" w:hAnsi="Bahnschrift Light" w:cs="Times New Roman"/>
          <w:lang w:bidi="de-DE"/>
        </w:rPr>
      </w:pPr>
    </w:p>
    <w:p w14:paraId="7CDE4CA5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6C9E6B7B" w14:textId="65DF5B3F" w:rsidR="003F1DF7" w:rsidRDefault="003F1DF7">
      <w:pPr>
        <w:rPr>
          <w:rFonts w:ascii="Bahnschrift Light" w:hAnsi="Bahnschrift Light" w:cs="Times New Roman"/>
          <w:lang w:bidi="de-DE"/>
        </w:rPr>
      </w:pPr>
    </w:p>
    <w:p w14:paraId="309FA29D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3F768483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144F476F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43575BEB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61D37DE8" w14:textId="2FA081CD" w:rsidR="003F1DF7" w:rsidRDefault="003F1DF7">
      <w:pPr>
        <w:rPr>
          <w:rFonts w:ascii="Bahnschrift Light" w:hAnsi="Bahnschrift Light" w:cs="Times New Roman"/>
          <w:lang w:bidi="de-DE"/>
        </w:rPr>
      </w:pPr>
    </w:p>
    <w:p w14:paraId="453B9E80" w14:textId="06BCA916" w:rsidR="003F1DF7" w:rsidRDefault="003F1DF7">
      <w:pPr>
        <w:rPr>
          <w:rFonts w:ascii="Bahnschrift Light" w:hAnsi="Bahnschrift Light" w:cs="Times New Roman"/>
          <w:lang w:bidi="de-DE"/>
        </w:rPr>
      </w:pPr>
    </w:p>
    <w:p w14:paraId="75D26EC3" w14:textId="564941D6" w:rsidR="003F1DF7" w:rsidRDefault="003F1DF7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3F1DF7" w:rsidRPr="00834FE5" w14:paraId="129DE233" w14:textId="77777777" w:rsidTr="003F1DF7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42961484" w14:textId="77777777" w:rsidR="003F1DF7" w:rsidRPr="00834FE5" w:rsidRDefault="003F1DF7" w:rsidP="003F1DF7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lastRenderedPageBreak/>
              <w:t>Rezept 1</w:t>
            </w:r>
          </w:p>
        </w:tc>
      </w:tr>
      <w:tr w:rsidR="003F1DF7" w:rsidRPr="00834FE5" w14:paraId="5ACB46D5" w14:textId="77777777" w:rsidTr="003F1DF7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FB74A0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2B5FD82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3F1DF7" w:rsidRPr="00834FE5" w14:paraId="5A8661A8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6934B7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183A6E" w14:textId="77777777" w:rsidR="003F1DF7" w:rsidRPr="00834FE5" w:rsidRDefault="003F1DF7" w:rsidP="003F1DF7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3F1DF7" w:rsidRPr="00834FE5" w14:paraId="376ABA0E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5D3FBF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637ACC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7717ECE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4706BAD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7DF955A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29CFD19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1A67E5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810ABD6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6A97417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BA65F13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89A688B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9E05545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D756CA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9298BA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C114237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3427B7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1E43D53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4176EDC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260024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5E02C7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420944C8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04B149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11FC4E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0E761A7E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A07DA7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0015712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6ECE59F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E31C27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BBEFD8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4CF9627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31C86C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5E2B1E6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06EC545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C02897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E1FB34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859FF1E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92B790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B9904C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C2FC7B3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F9D0927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74DC2F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95D760D" w14:textId="77777777" w:rsidTr="003F1DF7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700CE296" w14:textId="77777777" w:rsidR="003F1DF7" w:rsidRPr="00834FE5" w:rsidRDefault="003F1DF7" w:rsidP="003F1DF7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Rezept 2</w:t>
            </w:r>
          </w:p>
        </w:tc>
      </w:tr>
      <w:tr w:rsidR="003F1DF7" w:rsidRPr="00834FE5" w14:paraId="0F82E3EE" w14:textId="77777777" w:rsidTr="003F1DF7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1869761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6A4918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3F1DF7" w:rsidRPr="00834FE5" w14:paraId="53E6B444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B6EDC82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0E1FCC" w14:textId="77777777" w:rsidR="003F1DF7" w:rsidRPr="00834FE5" w:rsidRDefault="003F1DF7" w:rsidP="003F1DF7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7A1476C" wp14:editId="013DEE87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50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66613B" w14:textId="7FB3E539" w:rsidR="00DE1F0C" w:rsidRDefault="00DE1F0C" w:rsidP="003F1DF7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1476C" id="_x0000_s1062" type="#_x0000_t202" style="position:absolute;margin-left:91.3pt;margin-top:407.35pt;width:249.8pt;height:157.9pt;z-index:2516961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" filled="f" stroked="f">
                      <v:textbox style="mso-fit-shape-to-text:t">
                        <w:txbxContent>
                          <w:p w14:paraId="1166613B" w14:textId="7FB3E539" w:rsidR="00DE1F0C" w:rsidRDefault="00DE1F0C" w:rsidP="003F1DF7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3F1DF7" w:rsidRPr="00834FE5" w14:paraId="32CFBCBE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9E88C4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0F1AEE7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767FD8F1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88A348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2ECEE54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54B9EF3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B279E2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6FA8EF8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1DFF2DA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1DCED5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F949334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0E08AF0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74818B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B9A7DFF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179EA3B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3ED0DC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DF6030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EB6E927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1B9647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60E827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4A53005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1B2D7F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FAD410C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4A02FC4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2FEE4E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D612E7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70E19AC7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5531D2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6500EE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EDBB5AD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9FBA8D9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895DA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4EEB60D7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D5830B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1104A0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C8B9EBE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6EEF578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4BBC83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14C4FE1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355BEDB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3B87BD9D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81F2CB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2A4CED25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7EAAD2C4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031CE899" w14:textId="79C7FDF6" w:rsidR="003F1DF7" w:rsidRDefault="003F1DF7">
      <w:pPr>
        <w:rPr>
          <w:rFonts w:ascii="Bahnschrift Light" w:hAnsi="Bahnschrift Light" w:cs="Times New Roman"/>
          <w:lang w:bidi="de-DE"/>
        </w:rPr>
      </w:pPr>
    </w:p>
    <w:p w14:paraId="22033493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7E075FA5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57D3C03D" w14:textId="15DFDCAC" w:rsidR="003F1DF7" w:rsidRDefault="003F1DF7">
      <w:pPr>
        <w:rPr>
          <w:rFonts w:ascii="Bahnschrift Light" w:hAnsi="Bahnschrift Light" w:cs="Times New Roman"/>
          <w:lang w:bidi="de-DE"/>
        </w:rPr>
      </w:pPr>
    </w:p>
    <w:p w14:paraId="41130869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5157E987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7A10B1F6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1B857869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5B5EA489" w14:textId="71C5B1DC" w:rsidR="003F1DF7" w:rsidRDefault="003F1DF7">
      <w:pPr>
        <w:rPr>
          <w:rFonts w:ascii="Bahnschrift Light" w:hAnsi="Bahnschrift Light" w:cs="Times New Roman"/>
          <w:lang w:bidi="de-DE"/>
        </w:rPr>
      </w:pPr>
    </w:p>
    <w:p w14:paraId="63A86C5C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1402D299" w14:textId="756985F4" w:rsidR="003F1DF7" w:rsidRDefault="003F1DF7">
      <w:pPr>
        <w:rPr>
          <w:rFonts w:ascii="Bahnschrift Light" w:hAnsi="Bahnschrift Light" w:cs="Times New Roman"/>
          <w:lang w:bidi="de-DE"/>
        </w:rPr>
      </w:pPr>
    </w:p>
    <w:p w14:paraId="3E0A0360" w14:textId="7E7BC0B8" w:rsidR="003F1DF7" w:rsidRDefault="003F1DF7">
      <w:pPr>
        <w:rPr>
          <w:rFonts w:ascii="Bahnschrift Light" w:hAnsi="Bahnschrift Light" w:cs="Times New Roman"/>
          <w:lang w:bidi="de-DE"/>
        </w:rPr>
      </w:pPr>
    </w:p>
    <w:p w14:paraId="54FFF10D" w14:textId="04D24D5B" w:rsidR="003F1DF7" w:rsidRDefault="003F1DF7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3F1DF7" w:rsidRPr="00834FE5" w14:paraId="094413A7" w14:textId="77777777" w:rsidTr="003F1DF7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2058C9D7" w14:textId="77777777" w:rsidR="003F1DF7" w:rsidRPr="00834FE5" w:rsidRDefault="003F1DF7" w:rsidP="003F1DF7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lastRenderedPageBreak/>
              <w:t>Rezept 1</w:t>
            </w:r>
          </w:p>
        </w:tc>
      </w:tr>
      <w:tr w:rsidR="003F1DF7" w:rsidRPr="00834FE5" w14:paraId="66C6F567" w14:textId="77777777" w:rsidTr="003F1DF7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3B29947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5AF07B1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3F1DF7" w:rsidRPr="00834FE5" w14:paraId="0246DF3C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C16407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B276B2A" w14:textId="77777777" w:rsidR="003F1DF7" w:rsidRPr="00834FE5" w:rsidRDefault="003F1DF7" w:rsidP="003F1DF7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3F1DF7" w:rsidRPr="00834FE5" w14:paraId="12B4CB55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3EEC461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9F0B74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0DB6A0F2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CE944DC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C03829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7582A265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492A93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BF307E5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486EF4A2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F9D0476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5C101C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468A68F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ABB88D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D3E0EC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86AB207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CA9A35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8AD06C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70C6647D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03C7482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4E8162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F785E88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0A1217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64A770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270B3536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7CF885B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FAEFC1F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444D3EF4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4052D82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5AFCCB7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D62577E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74F280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B880CDD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59ED94C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C37B79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64D728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FFA2DE5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A030231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077D383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23BC6C5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BF73D8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CC1483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43189987" w14:textId="77777777" w:rsidTr="003F1DF7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2A4563F6" w14:textId="77777777" w:rsidR="003F1DF7" w:rsidRPr="00834FE5" w:rsidRDefault="003F1DF7" w:rsidP="003F1DF7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Rezept 2</w:t>
            </w:r>
          </w:p>
        </w:tc>
      </w:tr>
      <w:tr w:rsidR="003F1DF7" w:rsidRPr="00834FE5" w14:paraId="712A92AB" w14:textId="77777777" w:rsidTr="003F1DF7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C69C9F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734BAA" w14:textId="77777777" w:rsidR="003F1DF7" w:rsidRPr="00834FE5" w:rsidRDefault="003F1DF7" w:rsidP="003F1DF7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3F1DF7" w:rsidRPr="00834FE5" w14:paraId="51F3D0A9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49A921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EA05F7" w14:textId="77777777" w:rsidR="003F1DF7" w:rsidRPr="00834FE5" w:rsidRDefault="003F1DF7" w:rsidP="003F1DF7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0DE527D" wp14:editId="0C0F52E4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62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F460EC" w14:textId="335930DA" w:rsidR="00DE1F0C" w:rsidRDefault="00DE1F0C" w:rsidP="003F1DF7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E527D" id="_x0000_s1063" type="#_x0000_t202" style="position:absolute;margin-left:91.3pt;margin-top:407.35pt;width:249.8pt;height:157.9pt;z-index:25169817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" filled="f" stroked="f">
                      <v:textbox style="mso-fit-shape-to-text:t">
                        <w:txbxContent>
                          <w:p w14:paraId="3FF460EC" w14:textId="335930DA" w:rsidR="00DE1F0C" w:rsidRDefault="00DE1F0C" w:rsidP="003F1DF7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3F1DF7" w:rsidRPr="00834FE5" w14:paraId="674A40B5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198CDDF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E1E9BC3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76313AC7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6A15ACA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24B49A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0D328E27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9A8E565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F752C55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F42BCD3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7841667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15C5C03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29F12CC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E52CD69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99EF80E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6B757FAB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BA0CA30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798879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417DD9C1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5AFAAAD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F336387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5BC46F5D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417A54C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2D0277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9F9A9FD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9F11E5A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2614D2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0888F7FB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9FAFF64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2466CF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32CD6A67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9E176D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0F56FC4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1D1E4C7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77ADBD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50E79A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4A009FF8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C425400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79D5632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3F1DF7" w:rsidRPr="00834FE5" w14:paraId="11591098" w14:textId="77777777" w:rsidTr="003F1DF7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505C4D6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195D141F" w14:textId="77777777" w:rsidR="003F1DF7" w:rsidRPr="00834FE5" w:rsidRDefault="003F1DF7" w:rsidP="003F1DF7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2D99C97" w14:textId="77777777" w:rsidR="003F1DF7" w:rsidRPr="00834FE5" w:rsidRDefault="003F1DF7" w:rsidP="003F1DF7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21EE0386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6D35CE07" w14:textId="28600E1E" w:rsidR="003F1DF7" w:rsidRDefault="003F1DF7">
      <w:pPr>
        <w:rPr>
          <w:rFonts w:ascii="Bahnschrift Light" w:hAnsi="Bahnschrift Light" w:cs="Times New Roman"/>
          <w:lang w:bidi="de-DE"/>
        </w:rPr>
      </w:pPr>
    </w:p>
    <w:p w14:paraId="2D9A5F92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40D1CB2F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22B0AFFB" w14:textId="37FB1D1E" w:rsidR="003F1DF7" w:rsidRDefault="003F1DF7">
      <w:pPr>
        <w:rPr>
          <w:rFonts w:ascii="Bahnschrift Light" w:hAnsi="Bahnschrift Light" w:cs="Times New Roman"/>
          <w:lang w:bidi="de-DE"/>
        </w:rPr>
      </w:pPr>
    </w:p>
    <w:p w14:paraId="3894BE61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0254067F" w14:textId="2BD5EAD8" w:rsidR="003F1DF7" w:rsidRDefault="003F1DF7">
      <w:pPr>
        <w:rPr>
          <w:rFonts w:ascii="Bahnschrift Light" w:hAnsi="Bahnschrift Light" w:cs="Times New Roman"/>
          <w:lang w:bidi="de-DE"/>
        </w:rPr>
      </w:pPr>
    </w:p>
    <w:p w14:paraId="489F3357" w14:textId="1E816667" w:rsidR="00B203BF" w:rsidRDefault="00B203BF">
      <w:pPr>
        <w:rPr>
          <w:rFonts w:ascii="Bahnschrift Light" w:hAnsi="Bahnschrift Light" w:cs="Times New Roman"/>
          <w:lang w:bidi="de-DE"/>
        </w:rPr>
      </w:pPr>
    </w:p>
    <w:p w14:paraId="65423011" w14:textId="373AF449" w:rsidR="00B203BF" w:rsidRDefault="00B203BF">
      <w:pPr>
        <w:rPr>
          <w:rFonts w:ascii="Bahnschrift Light" w:hAnsi="Bahnschrift Light" w:cs="Times New Roman"/>
          <w:lang w:bidi="de-DE"/>
        </w:rPr>
      </w:pPr>
    </w:p>
    <w:p w14:paraId="6BBA74E0" w14:textId="6B22A5D7" w:rsidR="00B203BF" w:rsidRDefault="00B203BF">
      <w:pPr>
        <w:rPr>
          <w:rFonts w:ascii="Bahnschrift Light" w:hAnsi="Bahnschrift Light" w:cs="Times New Roman"/>
          <w:lang w:bidi="de-DE"/>
        </w:rPr>
      </w:pPr>
    </w:p>
    <w:p w14:paraId="2B411BAC" w14:textId="77777777" w:rsidR="00B203BF" w:rsidRDefault="00B203BF">
      <w:pPr>
        <w:rPr>
          <w:rFonts w:ascii="Bahnschrift Light" w:hAnsi="Bahnschrift Light" w:cs="Times New Roman"/>
          <w:lang w:bidi="de-DE"/>
        </w:rPr>
      </w:pPr>
    </w:p>
    <w:p w14:paraId="0052CF0B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654BD0AA" w14:textId="3461C44D" w:rsidR="003F1DF7" w:rsidRDefault="003F1DF7">
      <w:pPr>
        <w:rPr>
          <w:rFonts w:ascii="Bahnschrift Light" w:hAnsi="Bahnschrift Light" w:cs="Times New Roman"/>
          <w:lang w:bidi="de-DE"/>
        </w:rPr>
      </w:pPr>
    </w:p>
    <w:p w14:paraId="5ABF5D91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p w14:paraId="05886BFF" w14:textId="77777777" w:rsidR="003F1DF7" w:rsidRDefault="003F1DF7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B203BF" w:rsidRPr="00834FE5" w14:paraId="18DAEDC2" w14:textId="77777777" w:rsidTr="003F54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09E7B36C" w14:textId="77777777" w:rsidR="00B203BF" w:rsidRPr="00834FE5" w:rsidRDefault="00B203BF" w:rsidP="003F54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lastRenderedPageBreak/>
              <w:t>Rezept 1</w:t>
            </w:r>
          </w:p>
        </w:tc>
      </w:tr>
      <w:tr w:rsidR="00B203BF" w:rsidRPr="00834FE5" w14:paraId="3424E71B" w14:textId="77777777" w:rsidTr="003F54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DFF5CF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7E5C0DF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B203BF" w:rsidRPr="00834FE5" w14:paraId="6106435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C2C437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8EE1771" w14:textId="77777777" w:rsidR="00B203BF" w:rsidRPr="00834FE5" w:rsidRDefault="00B203BF" w:rsidP="003F5492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B203BF" w:rsidRPr="00834FE5" w14:paraId="23BC0E1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52FD42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CAA8D7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E7B4D4B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075FF06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9C53B28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246E1BF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50FA6E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A4330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8BA7969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44F316E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282904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25F06AF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D08DC1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FDB126F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2903BB5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2906A06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404B2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C23BAA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24F8A76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07FA682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C2E62CD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BD0C1D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C866DC7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4727F53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9147E3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7F9B37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A4DC002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78B4DAC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62F9400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76B8F26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CBD7E1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E25B3B2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7B5ABA8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45F9CB0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30AFDC2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F667D85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871E00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96DB42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97D115F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EA2B9D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797E6C5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0CF470D" w14:textId="77777777" w:rsidTr="003F54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5E104260" w14:textId="77777777" w:rsidR="00B203BF" w:rsidRPr="00834FE5" w:rsidRDefault="00B203BF" w:rsidP="003F54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Rezept 2</w:t>
            </w:r>
          </w:p>
        </w:tc>
      </w:tr>
      <w:tr w:rsidR="00B203BF" w:rsidRPr="00834FE5" w14:paraId="28C99161" w14:textId="77777777" w:rsidTr="003F54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E57FF6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6AC9B8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B203BF" w:rsidRPr="00834FE5" w14:paraId="39CF8592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7DB01B1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DCB9C6" w14:textId="77777777" w:rsidR="00B203BF" w:rsidRPr="00834FE5" w:rsidRDefault="00B203BF" w:rsidP="003F54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4EA5D2D8" wp14:editId="4A967B44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107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964BC5" w14:textId="77777777" w:rsidR="00B203BF" w:rsidRDefault="00B203BF" w:rsidP="00B203BF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5D2D8" id="_x0000_s1064" type="#_x0000_t202" style="position:absolute;margin-left:91.3pt;margin-top:407.35pt;width:249.8pt;height:157.9pt;z-index:25185382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" filled="f" stroked="f">
                      <v:textbox style="mso-fit-shape-to-text:t">
                        <w:txbxContent>
                          <w:p w14:paraId="0C964BC5" w14:textId="77777777" w:rsidR="00B203BF" w:rsidRDefault="00B203BF" w:rsidP="00B203BF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B203BF" w:rsidRPr="00834FE5" w14:paraId="47DE597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944050F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82F42D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E353B9A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81BBCB2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B22B98E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53DBEB36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B3C5391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5ECC9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C29A1CD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6DB6A75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8FDD4D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C9E0DDB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430EC40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E3FE42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37391DB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866945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D814652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ECCCC5A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3AF3EC6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507FEF5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E58112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C8803F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ECCBED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886FC52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97A92A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C41848E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5D87DACD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8AD399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E44715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E2CA609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FE1D326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56E2920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B06F24A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1EA9950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085738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A22F93A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489A693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C816E4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CB248F6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BFFC17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7236C5E9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536764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7080E288" w14:textId="6CC36B91" w:rsidR="003F1DF7" w:rsidRDefault="003F1DF7">
      <w:pPr>
        <w:rPr>
          <w:rFonts w:ascii="Bahnschrift Light" w:hAnsi="Bahnschrift Light" w:cs="Times New Roman"/>
          <w:lang w:bidi="de-DE"/>
        </w:rPr>
      </w:pPr>
    </w:p>
    <w:p w14:paraId="20027F0E" w14:textId="5055C0BA" w:rsidR="00805BFA" w:rsidRDefault="00805BFA">
      <w:pPr>
        <w:rPr>
          <w:rFonts w:ascii="Bahnschrift Light" w:hAnsi="Bahnschrift Light" w:cs="Times New Roman"/>
          <w:lang w:bidi="de-DE"/>
        </w:rPr>
      </w:pPr>
    </w:p>
    <w:p w14:paraId="515C987E" w14:textId="0A03AE88" w:rsidR="00805BFA" w:rsidRDefault="00805BFA">
      <w:pPr>
        <w:rPr>
          <w:rFonts w:ascii="Bahnschrift Light" w:hAnsi="Bahnschrift Light" w:cs="Times New Roman"/>
          <w:lang w:bidi="de-DE"/>
        </w:rPr>
      </w:pPr>
    </w:p>
    <w:p w14:paraId="4A4B4E2E" w14:textId="46030C15" w:rsidR="00B203BF" w:rsidRDefault="00B203BF">
      <w:pPr>
        <w:rPr>
          <w:rFonts w:ascii="Bahnschrift Light" w:hAnsi="Bahnschrift Light" w:cs="Times New Roman"/>
          <w:lang w:bidi="de-DE"/>
        </w:rPr>
      </w:pPr>
    </w:p>
    <w:p w14:paraId="7DF36581" w14:textId="7D8A0AEF" w:rsidR="00B203BF" w:rsidRDefault="00B203BF">
      <w:pPr>
        <w:rPr>
          <w:rFonts w:ascii="Bahnschrift Light" w:hAnsi="Bahnschrift Light" w:cs="Times New Roman"/>
          <w:lang w:bidi="de-DE"/>
        </w:rPr>
      </w:pPr>
    </w:p>
    <w:p w14:paraId="33D26371" w14:textId="293DC031" w:rsidR="00B203BF" w:rsidRDefault="00B203BF">
      <w:pPr>
        <w:rPr>
          <w:rFonts w:ascii="Bahnschrift Light" w:hAnsi="Bahnschrift Light" w:cs="Times New Roman"/>
          <w:lang w:bidi="de-DE"/>
        </w:rPr>
      </w:pPr>
    </w:p>
    <w:p w14:paraId="4102DEFC" w14:textId="26313274" w:rsidR="00B203BF" w:rsidRDefault="00B203BF">
      <w:pPr>
        <w:rPr>
          <w:rFonts w:ascii="Bahnschrift Light" w:hAnsi="Bahnschrift Light" w:cs="Times New Roman"/>
          <w:lang w:bidi="de-DE"/>
        </w:rPr>
      </w:pPr>
    </w:p>
    <w:p w14:paraId="48695BDD" w14:textId="0CF61151" w:rsidR="00B203BF" w:rsidRDefault="00B203BF">
      <w:pPr>
        <w:rPr>
          <w:rFonts w:ascii="Bahnschrift Light" w:hAnsi="Bahnschrift Light" w:cs="Times New Roman"/>
          <w:lang w:bidi="de-DE"/>
        </w:rPr>
      </w:pPr>
    </w:p>
    <w:p w14:paraId="570316B5" w14:textId="2C8B0621" w:rsidR="00B203BF" w:rsidRDefault="00B203BF">
      <w:pPr>
        <w:rPr>
          <w:rFonts w:ascii="Bahnschrift Light" w:hAnsi="Bahnschrift Light" w:cs="Times New Roman"/>
          <w:lang w:bidi="de-DE"/>
        </w:rPr>
      </w:pPr>
    </w:p>
    <w:p w14:paraId="6C76FACD" w14:textId="2B806A02" w:rsidR="00B203BF" w:rsidRDefault="00B203BF">
      <w:pPr>
        <w:rPr>
          <w:rFonts w:ascii="Bahnschrift Light" w:hAnsi="Bahnschrift Light" w:cs="Times New Roman"/>
          <w:lang w:bidi="de-DE"/>
        </w:rPr>
      </w:pPr>
    </w:p>
    <w:p w14:paraId="786F98FA" w14:textId="6C4CAF3F" w:rsidR="00B203BF" w:rsidRDefault="00B203BF">
      <w:pPr>
        <w:rPr>
          <w:rFonts w:ascii="Bahnschrift Light" w:hAnsi="Bahnschrift Light" w:cs="Times New Roman"/>
          <w:lang w:bidi="de-DE"/>
        </w:rPr>
      </w:pPr>
    </w:p>
    <w:p w14:paraId="54EBEA9D" w14:textId="79946412" w:rsidR="00B203BF" w:rsidRDefault="00B203BF">
      <w:pPr>
        <w:rPr>
          <w:rFonts w:ascii="Bahnschrift Light" w:hAnsi="Bahnschrift Light" w:cs="Times New Roman"/>
          <w:lang w:bidi="de-DE"/>
        </w:rPr>
      </w:pPr>
    </w:p>
    <w:p w14:paraId="4CCFFAFA" w14:textId="61DC2D26" w:rsidR="00B203BF" w:rsidRDefault="00B203BF">
      <w:pPr>
        <w:rPr>
          <w:rFonts w:ascii="Bahnschrift Light" w:hAnsi="Bahnschrift Light" w:cs="Times New Roman"/>
          <w:lang w:bidi="de-DE"/>
        </w:rPr>
      </w:pPr>
    </w:p>
    <w:p w14:paraId="56BCECF6" w14:textId="28DB7143" w:rsidR="00B203BF" w:rsidRDefault="00B203BF">
      <w:pPr>
        <w:rPr>
          <w:rFonts w:ascii="Bahnschrift Light" w:hAnsi="Bahnschrift Light" w:cs="Times New Roman"/>
          <w:lang w:bidi="de-DE"/>
        </w:rPr>
      </w:pPr>
    </w:p>
    <w:p w14:paraId="0594CD4B" w14:textId="38946155" w:rsidR="00B203BF" w:rsidRDefault="00B203BF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B203BF" w:rsidRPr="00834FE5" w14:paraId="64666BC0" w14:textId="77777777" w:rsidTr="003F54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0D49D469" w14:textId="77777777" w:rsidR="00B203BF" w:rsidRPr="00834FE5" w:rsidRDefault="00B203BF" w:rsidP="003F54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lastRenderedPageBreak/>
              <w:t>Rezept 1</w:t>
            </w:r>
          </w:p>
        </w:tc>
      </w:tr>
      <w:tr w:rsidR="00B203BF" w:rsidRPr="00834FE5" w14:paraId="3C41D06A" w14:textId="77777777" w:rsidTr="003F54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409A03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614931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B203BF" w:rsidRPr="00834FE5" w14:paraId="70241C71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E556D6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4131E6" w14:textId="77777777" w:rsidR="00B203BF" w:rsidRPr="00834FE5" w:rsidRDefault="00B203BF" w:rsidP="003F5492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B203BF" w:rsidRPr="00834FE5" w14:paraId="321F964D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4641DBA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D53A04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AF65FE1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0D5E2B7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86738AF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49663C7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C8F298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00FAE16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F03A440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87E7E58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7C1C086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162805E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C127B4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21D195C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5758EDF1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AE3547E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2D350C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9AD33BD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AD15A3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023D4F2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E8BDD09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A69BBF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B1D02C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1E1492B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6AB6CD3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97AAA3A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ECD3105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C09EC9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98464A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4D48199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DE3FC4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9412FD3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58D4CA09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7CC385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8657F63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CEFA1E7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657A9A3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C13C16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06D2C4B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022DCB4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79D1A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6EA21A1" w14:textId="77777777" w:rsidTr="003F54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6749024D" w14:textId="77777777" w:rsidR="00B203BF" w:rsidRPr="00834FE5" w:rsidRDefault="00B203BF" w:rsidP="003F54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Rezept 2</w:t>
            </w:r>
          </w:p>
        </w:tc>
      </w:tr>
      <w:tr w:rsidR="00B203BF" w:rsidRPr="00834FE5" w14:paraId="0AB12AE1" w14:textId="77777777" w:rsidTr="003F54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F191FA4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1DF9DAF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B203BF" w:rsidRPr="00834FE5" w14:paraId="49BC10CE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9C6A738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09F2FF" w14:textId="77777777" w:rsidR="00B203BF" w:rsidRPr="00834FE5" w:rsidRDefault="00B203BF" w:rsidP="003F54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17D4133F" wp14:editId="3DF32656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108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A1D060" w14:textId="77777777" w:rsidR="00B203BF" w:rsidRDefault="00B203BF" w:rsidP="00B203BF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4133F" id="_x0000_s1065" type="#_x0000_t202" style="position:absolute;margin-left:91.3pt;margin-top:407.35pt;width:249.8pt;height:157.9pt;z-index:25185587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" filled="f" stroked="f">
                      <v:textbox style="mso-fit-shape-to-text:t">
                        <w:txbxContent>
                          <w:p w14:paraId="13A1D060" w14:textId="77777777" w:rsidR="00B203BF" w:rsidRDefault="00B203BF" w:rsidP="00B203BF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B203BF" w:rsidRPr="00834FE5" w14:paraId="23EBCC69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DD8574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3558C15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A3B4C30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80D9643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C4A5212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523A17EB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FE6AA80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F27BAE8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5B2C32B6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9B470B5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549D88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3877962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9A254D2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39CDAEC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EE9120A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F4882EF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BD3FEF6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586017E5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E65C80D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B859F6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7C6C058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818ABF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B4CA6D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5CE01B9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CDB67B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4DE3D3E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4B65FC7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C901055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CF4C7E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C179FA4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385459D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ACC564C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465A291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1541E24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314EA1A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D561526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1A5FB7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0D6D92C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B954064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761412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6EECB208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76BF4A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2F66BE5D" w14:textId="341291E7" w:rsidR="00B203BF" w:rsidRDefault="00B203BF">
      <w:pPr>
        <w:rPr>
          <w:rFonts w:ascii="Bahnschrift Light" w:hAnsi="Bahnschrift Light" w:cs="Times New Roman"/>
          <w:lang w:bidi="de-DE"/>
        </w:rPr>
      </w:pPr>
    </w:p>
    <w:p w14:paraId="47740A88" w14:textId="49C4E56A" w:rsidR="00B203BF" w:rsidRDefault="00B203BF">
      <w:pPr>
        <w:rPr>
          <w:rFonts w:ascii="Bahnschrift Light" w:hAnsi="Bahnschrift Light" w:cs="Times New Roman"/>
          <w:lang w:bidi="de-DE"/>
        </w:rPr>
      </w:pPr>
    </w:p>
    <w:p w14:paraId="21A1DD77" w14:textId="59B9DC6B" w:rsidR="00B203BF" w:rsidRDefault="00B203BF">
      <w:pPr>
        <w:rPr>
          <w:rFonts w:ascii="Bahnschrift Light" w:hAnsi="Bahnschrift Light" w:cs="Times New Roman"/>
          <w:lang w:bidi="de-DE"/>
        </w:rPr>
      </w:pPr>
    </w:p>
    <w:p w14:paraId="4A49EBEF" w14:textId="10ECFB5B" w:rsidR="00B203BF" w:rsidRDefault="00B203BF">
      <w:pPr>
        <w:rPr>
          <w:rFonts w:ascii="Bahnschrift Light" w:hAnsi="Bahnschrift Light" w:cs="Times New Roman"/>
          <w:lang w:bidi="de-DE"/>
        </w:rPr>
      </w:pPr>
    </w:p>
    <w:p w14:paraId="6E738921" w14:textId="6160A43B" w:rsidR="00B203BF" w:rsidRDefault="00B203BF">
      <w:pPr>
        <w:rPr>
          <w:rFonts w:ascii="Bahnschrift Light" w:hAnsi="Bahnschrift Light" w:cs="Times New Roman"/>
          <w:lang w:bidi="de-DE"/>
        </w:rPr>
      </w:pPr>
    </w:p>
    <w:p w14:paraId="53896557" w14:textId="5901A8C0" w:rsidR="00B203BF" w:rsidRDefault="00B203BF">
      <w:pPr>
        <w:rPr>
          <w:rFonts w:ascii="Bahnschrift Light" w:hAnsi="Bahnschrift Light" w:cs="Times New Roman"/>
          <w:lang w:bidi="de-DE"/>
        </w:rPr>
      </w:pPr>
    </w:p>
    <w:p w14:paraId="2FB3A80A" w14:textId="1A425CC1" w:rsidR="00B203BF" w:rsidRDefault="00B203BF">
      <w:pPr>
        <w:rPr>
          <w:rFonts w:ascii="Bahnschrift Light" w:hAnsi="Bahnschrift Light" w:cs="Times New Roman"/>
          <w:lang w:bidi="de-DE"/>
        </w:rPr>
      </w:pPr>
    </w:p>
    <w:p w14:paraId="7EED18C6" w14:textId="68DC5AC4" w:rsidR="00B203BF" w:rsidRDefault="00B203BF">
      <w:pPr>
        <w:rPr>
          <w:rFonts w:ascii="Bahnschrift Light" w:hAnsi="Bahnschrift Light" w:cs="Times New Roman"/>
          <w:lang w:bidi="de-DE"/>
        </w:rPr>
      </w:pPr>
    </w:p>
    <w:p w14:paraId="6892EE56" w14:textId="67CE50FA" w:rsidR="00B203BF" w:rsidRDefault="00B203BF">
      <w:pPr>
        <w:rPr>
          <w:rFonts w:ascii="Bahnschrift Light" w:hAnsi="Bahnschrift Light" w:cs="Times New Roman"/>
          <w:lang w:bidi="de-DE"/>
        </w:rPr>
      </w:pPr>
    </w:p>
    <w:p w14:paraId="71056AB2" w14:textId="77DB33BC" w:rsidR="00B203BF" w:rsidRDefault="00B203BF">
      <w:pPr>
        <w:rPr>
          <w:rFonts w:ascii="Bahnschrift Light" w:hAnsi="Bahnschrift Light" w:cs="Times New Roman"/>
          <w:lang w:bidi="de-DE"/>
        </w:rPr>
      </w:pPr>
    </w:p>
    <w:p w14:paraId="2F5CA3EA" w14:textId="10092226" w:rsidR="00B203BF" w:rsidRDefault="00B203BF">
      <w:pPr>
        <w:rPr>
          <w:rFonts w:ascii="Bahnschrift Light" w:hAnsi="Bahnschrift Light" w:cs="Times New Roman"/>
          <w:lang w:bidi="de-DE"/>
        </w:rPr>
      </w:pPr>
    </w:p>
    <w:p w14:paraId="496FD2FC" w14:textId="61FDFCD0" w:rsidR="00B203BF" w:rsidRDefault="00B203BF">
      <w:pPr>
        <w:rPr>
          <w:rFonts w:ascii="Bahnschrift Light" w:hAnsi="Bahnschrift Light" w:cs="Times New Roman"/>
          <w:lang w:bidi="de-DE"/>
        </w:rPr>
      </w:pPr>
    </w:p>
    <w:p w14:paraId="67D8ADA6" w14:textId="7E8A9D55" w:rsidR="00B203BF" w:rsidRDefault="00B203BF">
      <w:pPr>
        <w:rPr>
          <w:rFonts w:ascii="Bahnschrift Light" w:hAnsi="Bahnschrift Light" w:cs="Times New Roman"/>
          <w:lang w:bidi="de-DE"/>
        </w:rPr>
      </w:pPr>
    </w:p>
    <w:p w14:paraId="26C2B287" w14:textId="1647A735" w:rsidR="00B203BF" w:rsidRDefault="00B203BF">
      <w:pPr>
        <w:rPr>
          <w:rFonts w:ascii="Bahnschrift Light" w:hAnsi="Bahnschrift Light" w:cs="Times New Roman"/>
          <w:lang w:bidi="de-DE"/>
        </w:rPr>
      </w:pPr>
    </w:p>
    <w:p w14:paraId="55E65EA4" w14:textId="01C990E0" w:rsidR="00B203BF" w:rsidRDefault="00B203BF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B203BF" w:rsidRPr="00834FE5" w14:paraId="5D74F6E0" w14:textId="77777777" w:rsidTr="003F54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5CCDC7C0" w14:textId="77777777" w:rsidR="00B203BF" w:rsidRPr="00834FE5" w:rsidRDefault="00B203BF" w:rsidP="003F54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lastRenderedPageBreak/>
              <w:t>Rezept 1</w:t>
            </w:r>
          </w:p>
        </w:tc>
      </w:tr>
      <w:tr w:rsidR="00B203BF" w:rsidRPr="00834FE5" w14:paraId="0C1429E2" w14:textId="77777777" w:rsidTr="003F54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B2FDF51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6970E81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B203BF" w:rsidRPr="00834FE5" w14:paraId="5BE30A99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976D5C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4B4D58" w14:textId="77777777" w:rsidR="00B203BF" w:rsidRPr="00834FE5" w:rsidRDefault="00B203BF" w:rsidP="003F5492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B203BF" w:rsidRPr="00834FE5" w14:paraId="576B96BB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1A836C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430990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13F8E87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5826112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5D2C0EA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811B8CF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4B8963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E28B96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728DC7A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EBA356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CE5CE51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5BFE4D0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59F3977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6C81E3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7F9AE39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B9E96F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03D3A7D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530A2B6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09D67E6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1A795F6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79B6802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5DED745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0F5250E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73A3555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F1F5AF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06B1611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10C0139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F1CEFB3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245634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6FF43C7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497DCF9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04FA32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99F0543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9D80D9F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08F6EEC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57AC6A62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499B7A7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827531E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9291881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C7A0C31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327E6E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B7A86A4" w14:textId="77777777" w:rsidTr="003F54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489DDED6" w14:textId="77777777" w:rsidR="00B203BF" w:rsidRPr="00834FE5" w:rsidRDefault="00B203BF" w:rsidP="003F54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Rezept 2</w:t>
            </w:r>
          </w:p>
        </w:tc>
      </w:tr>
      <w:tr w:rsidR="00B203BF" w:rsidRPr="00834FE5" w14:paraId="4997BDE8" w14:textId="77777777" w:rsidTr="003F54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68C25AE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98E77D3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B203BF" w:rsidRPr="00834FE5" w14:paraId="6DA7B93E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5D4878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B1FF9B" w14:textId="77777777" w:rsidR="00B203BF" w:rsidRPr="00834FE5" w:rsidRDefault="00B203BF" w:rsidP="003F54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73A26FFC" wp14:editId="39AF0E5C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109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E09A36" w14:textId="77777777" w:rsidR="00B203BF" w:rsidRDefault="00B203BF" w:rsidP="00B203BF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26FFC" id="_x0000_s1066" type="#_x0000_t202" style="position:absolute;margin-left:91.3pt;margin-top:407.35pt;width:249.8pt;height:157.9pt;z-index:25185792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" filled="f" stroked="f">
                      <v:textbox style="mso-fit-shape-to-text:t">
                        <w:txbxContent>
                          <w:p w14:paraId="0CE09A36" w14:textId="77777777" w:rsidR="00B203BF" w:rsidRDefault="00B203BF" w:rsidP="00B203BF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B203BF" w:rsidRPr="00834FE5" w14:paraId="1A3A04C4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67A7ADB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C7FCCD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8477E06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ED580D6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FBC5CF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10D0964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BA5D30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95A5F8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4274F2A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C2E0330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C3D3BAE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E4D4CFB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14C6A4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F1546E4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B457AF3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68EFCD8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686C522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F9F9D41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8A8EB3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5913B61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1BF170B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960961D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96BA5A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D5D9F4E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E3C1E2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91E07B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D71AD48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BB55E43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EDEB8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58B0A56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1153B6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CC53B92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E8FEFA1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21844DB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8166791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D35EE31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2E8D80C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B4EEB2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9AFAD91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FFC23D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16CB827E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859D792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0BD4FCA0" w14:textId="0BC6A3FC" w:rsidR="00B203BF" w:rsidRDefault="00B203BF">
      <w:pPr>
        <w:rPr>
          <w:rFonts w:ascii="Bahnschrift Light" w:hAnsi="Bahnschrift Light" w:cs="Times New Roman"/>
          <w:lang w:bidi="de-DE"/>
        </w:rPr>
      </w:pPr>
    </w:p>
    <w:p w14:paraId="5E8DB5BD" w14:textId="7D820087" w:rsidR="00B203BF" w:rsidRDefault="00B203BF">
      <w:pPr>
        <w:rPr>
          <w:rFonts w:ascii="Bahnschrift Light" w:hAnsi="Bahnschrift Light" w:cs="Times New Roman"/>
          <w:lang w:bidi="de-DE"/>
        </w:rPr>
      </w:pPr>
    </w:p>
    <w:p w14:paraId="7F5B3852" w14:textId="698C969A" w:rsidR="00B203BF" w:rsidRDefault="00B203BF">
      <w:pPr>
        <w:rPr>
          <w:rFonts w:ascii="Bahnschrift Light" w:hAnsi="Bahnschrift Light" w:cs="Times New Roman"/>
          <w:lang w:bidi="de-DE"/>
        </w:rPr>
      </w:pPr>
    </w:p>
    <w:p w14:paraId="517A72AD" w14:textId="618E43CB" w:rsidR="00B203BF" w:rsidRDefault="00B203BF">
      <w:pPr>
        <w:rPr>
          <w:rFonts w:ascii="Bahnschrift Light" w:hAnsi="Bahnschrift Light" w:cs="Times New Roman"/>
          <w:lang w:bidi="de-DE"/>
        </w:rPr>
      </w:pPr>
    </w:p>
    <w:p w14:paraId="29CBA0A2" w14:textId="03DE312F" w:rsidR="00B203BF" w:rsidRDefault="00B203BF">
      <w:pPr>
        <w:rPr>
          <w:rFonts w:ascii="Bahnschrift Light" w:hAnsi="Bahnschrift Light" w:cs="Times New Roman"/>
          <w:lang w:bidi="de-DE"/>
        </w:rPr>
      </w:pPr>
    </w:p>
    <w:p w14:paraId="7E1192BD" w14:textId="0337657C" w:rsidR="00B203BF" w:rsidRDefault="00B203BF">
      <w:pPr>
        <w:rPr>
          <w:rFonts w:ascii="Bahnschrift Light" w:hAnsi="Bahnschrift Light" w:cs="Times New Roman"/>
          <w:lang w:bidi="de-DE"/>
        </w:rPr>
      </w:pPr>
    </w:p>
    <w:p w14:paraId="7F3CED3B" w14:textId="5F65F090" w:rsidR="00B203BF" w:rsidRDefault="00B203BF">
      <w:pPr>
        <w:rPr>
          <w:rFonts w:ascii="Bahnschrift Light" w:hAnsi="Bahnschrift Light" w:cs="Times New Roman"/>
          <w:lang w:bidi="de-DE"/>
        </w:rPr>
      </w:pPr>
    </w:p>
    <w:p w14:paraId="64CAA618" w14:textId="4D52C221" w:rsidR="00B203BF" w:rsidRDefault="00B203BF">
      <w:pPr>
        <w:rPr>
          <w:rFonts w:ascii="Bahnschrift Light" w:hAnsi="Bahnschrift Light" w:cs="Times New Roman"/>
          <w:lang w:bidi="de-DE"/>
        </w:rPr>
      </w:pPr>
    </w:p>
    <w:p w14:paraId="7AEE5CE7" w14:textId="256EFFDB" w:rsidR="00B203BF" w:rsidRDefault="00B203BF">
      <w:pPr>
        <w:rPr>
          <w:rFonts w:ascii="Bahnschrift Light" w:hAnsi="Bahnschrift Light" w:cs="Times New Roman"/>
          <w:lang w:bidi="de-DE"/>
        </w:rPr>
      </w:pPr>
    </w:p>
    <w:p w14:paraId="2E5A4ACD" w14:textId="58F476EF" w:rsidR="00B203BF" w:rsidRDefault="00B203BF">
      <w:pPr>
        <w:rPr>
          <w:rFonts w:ascii="Bahnschrift Light" w:hAnsi="Bahnschrift Light" w:cs="Times New Roman"/>
          <w:lang w:bidi="de-DE"/>
        </w:rPr>
      </w:pPr>
    </w:p>
    <w:p w14:paraId="35838E35" w14:textId="12F369DD" w:rsidR="00B203BF" w:rsidRDefault="00B203BF">
      <w:pPr>
        <w:rPr>
          <w:rFonts w:ascii="Bahnschrift Light" w:hAnsi="Bahnschrift Light" w:cs="Times New Roman"/>
          <w:lang w:bidi="de-DE"/>
        </w:rPr>
      </w:pPr>
    </w:p>
    <w:p w14:paraId="1F30F843" w14:textId="34B0E5ED" w:rsidR="00B203BF" w:rsidRDefault="00B203BF">
      <w:pPr>
        <w:rPr>
          <w:rFonts w:ascii="Bahnschrift Light" w:hAnsi="Bahnschrift Light" w:cs="Times New Roman"/>
          <w:lang w:bidi="de-DE"/>
        </w:rPr>
      </w:pPr>
    </w:p>
    <w:p w14:paraId="017188CC" w14:textId="7B99A976" w:rsidR="00B203BF" w:rsidRDefault="00B203BF">
      <w:pPr>
        <w:rPr>
          <w:rFonts w:ascii="Bahnschrift Light" w:hAnsi="Bahnschrift Light" w:cs="Times New Roman"/>
          <w:lang w:bidi="de-DE"/>
        </w:rPr>
      </w:pPr>
    </w:p>
    <w:p w14:paraId="51070C47" w14:textId="166EE147" w:rsidR="00B203BF" w:rsidRDefault="00B203BF">
      <w:pPr>
        <w:rPr>
          <w:rFonts w:ascii="Bahnschrift Light" w:hAnsi="Bahnschrift Light" w:cs="Times New Roman"/>
          <w:lang w:bidi="de-DE"/>
        </w:rPr>
      </w:pPr>
    </w:p>
    <w:p w14:paraId="36C52055" w14:textId="437637EB" w:rsidR="00B203BF" w:rsidRDefault="00B203BF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B203BF" w:rsidRPr="00834FE5" w14:paraId="6F99EB7E" w14:textId="77777777" w:rsidTr="003F54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70A11B1C" w14:textId="77777777" w:rsidR="00B203BF" w:rsidRPr="00834FE5" w:rsidRDefault="00B203BF" w:rsidP="003F54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lastRenderedPageBreak/>
              <w:t>Rezept 1</w:t>
            </w:r>
          </w:p>
        </w:tc>
      </w:tr>
      <w:tr w:rsidR="00B203BF" w:rsidRPr="00834FE5" w14:paraId="22A0111B" w14:textId="77777777" w:rsidTr="003F54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EC3762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715991F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B203BF" w:rsidRPr="00834FE5" w14:paraId="58836812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BD004A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C0FBA8" w14:textId="77777777" w:rsidR="00B203BF" w:rsidRPr="00834FE5" w:rsidRDefault="00B203BF" w:rsidP="003F5492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B203BF" w:rsidRPr="00834FE5" w14:paraId="7DA0D2B2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3C671C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C4C7E94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5FE6529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BFFC30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93A8B4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BE0C5A0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B7B901E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E54878C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9216B89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90A54B4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606577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6541AFA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227306E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4798E47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5D55DE11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9BC9DA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9B92A7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5BA5E7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235245E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BC0FD1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5D5F54D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9C76993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2A24E3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ADE6F4F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C3066D5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E5EDBF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BA76852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610901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FA36D5E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A06F823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59DBF8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2588C31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A092DE9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86A235F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DBB706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E6B775D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D32F71E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73F31EF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FB0212F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BCF06F2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04A5BCB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EF4020B" w14:textId="77777777" w:rsidTr="003F54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62F5E8E2" w14:textId="77777777" w:rsidR="00B203BF" w:rsidRPr="00834FE5" w:rsidRDefault="00B203BF" w:rsidP="003F54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Rezept 2</w:t>
            </w:r>
          </w:p>
        </w:tc>
      </w:tr>
      <w:tr w:rsidR="00B203BF" w:rsidRPr="00834FE5" w14:paraId="5CE148FC" w14:textId="77777777" w:rsidTr="003F54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FF0E9A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E00308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B203BF" w:rsidRPr="00834FE5" w14:paraId="5C14DB1B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9B9C7C9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32347F" w14:textId="77777777" w:rsidR="00B203BF" w:rsidRPr="00834FE5" w:rsidRDefault="00B203BF" w:rsidP="003F54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49D3F629" wp14:editId="63977010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110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BAC28F" w14:textId="77777777" w:rsidR="00B203BF" w:rsidRDefault="00B203BF" w:rsidP="00B203BF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3F629" id="_x0000_s1067" type="#_x0000_t202" style="position:absolute;margin-left:91.3pt;margin-top:407.35pt;width:249.8pt;height:157.9pt;z-index:25185996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" filled="f" stroked="f">
                      <v:textbox style="mso-fit-shape-to-text:t">
                        <w:txbxContent>
                          <w:p w14:paraId="0DBAC28F" w14:textId="77777777" w:rsidR="00B203BF" w:rsidRDefault="00B203BF" w:rsidP="00B203BF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B203BF" w:rsidRPr="00834FE5" w14:paraId="52A52C8E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7267519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671534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AD96C1F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5AB1410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F2D6070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98C737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215CD63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97506A4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D16DD0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C37257A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A59375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BDA4FA6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12B04A2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5D6436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BC2E3B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2E650E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BE78415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67FF25D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A76F6D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6A710E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E00AE88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81B02D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B5098BF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AB8BA6F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B345467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96A15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61A715A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BD50BC4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7313712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5C48CE2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F7B4BEE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81CD92F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9F9634F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05D8569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ED3AF50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2C19E48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F63AE5C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E24BF0A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B334B14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E1D3BF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6A852AF1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1CD4741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70A9106F" w14:textId="43B3089A" w:rsidR="00B203BF" w:rsidRDefault="00B203BF">
      <w:pPr>
        <w:rPr>
          <w:rFonts w:ascii="Bahnschrift Light" w:hAnsi="Bahnschrift Light" w:cs="Times New Roman"/>
          <w:lang w:bidi="de-DE"/>
        </w:rPr>
      </w:pPr>
    </w:p>
    <w:p w14:paraId="465DE046" w14:textId="1A71BF97" w:rsidR="00B203BF" w:rsidRDefault="00B203BF">
      <w:pPr>
        <w:rPr>
          <w:rFonts w:ascii="Bahnschrift Light" w:hAnsi="Bahnschrift Light" w:cs="Times New Roman"/>
          <w:lang w:bidi="de-DE"/>
        </w:rPr>
      </w:pPr>
    </w:p>
    <w:p w14:paraId="18CFB563" w14:textId="736E4CE9" w:rsidR="00B203BF" w:rsidRDefault="00B203BF">
      <w:pPr>
        <w:rPr>
          <w:rFonts w:ascii="Bahnschrift Light" w:hAnsi="Bahnschrift Light" w:cs="Times New Roman"/>
          <w:lang w:bidi="de-DE"/>
        </w:rPr>
      </w:pPr>
    </w:p>
    <w:p w14:paraId="69897E74" w14:textId="5AC51310" w:rsidR="00B203BF" w:rsidRDefault="00B203BF">
      <w:pPr>
        <w:rPr>
          <w:rFonts w:ascii="Bahnschrift Light" w:hAnsi="Bahnschrift Light" w:cs="Times New Roman"/>
          <w:lang w:bidi="de-DE"/>
        </w:rPr>
      </w:pPr>
    </w:p>
    <w:p w14:paraId="55792E5E" w14:textId="24F4B905" w:rsidR="00B203BF" w:rsidRDefault="00B203BF">
      <w:pPr>
        <w:rPr>
          <w:rFonts w:ascii="Bahnschrift Light" w:hAnsi="Bahnschrift Light" w:cs="Times New Roman"/>
          <w:lang w:bidi="de-DE"/>
        </w:rPr>
      </w:pPr>
    </w:p>
    <w:p w14:paraId="5B6ACBBB" w14:textId="2B16B9C0" w:rsidR="00B203BF" w:rsidRDefault="00B203BF">
      <w:pPr>
        <w:rPr>
          <w:rFonts w:ascii="Bahnschrift Light" w:hAnsi="Bahnschrift Light" w:cs="Times New Roman"/>
          <w:lang w:bidi="de-DE"/>
        </w:rPr>
      </w:pPr>
    </w:p>
    <w:p w14:paraId="21E0B50C" w14:textId="448E4CF9" w:rsidR="00B203BF" w:rsidRDefault="00B203BF">
      <w:pPr>
        <w:rPr>
          <w:rFonts w:ascii="Bahnschrift Light" w:hAnsi="Bahnschrift Light" w:cs="Times New Roman"/>
          <w:lang w:bidi="de-DE"/>
        </w:rPr>
      </w:pPr>
    </w:p>
    <w:p w14:paraId="222BCE77" w14:textId="059C7530" w:rsidR="00B203BF" w:rsidRDefault="00B203BF">
      <w:pPr>
        <w:rPr>
          <w:rFonts w:ascii="Bahnschrift Light" w:hAnsi="Bahnschrift Light" w:cs="Times New Roman"/>
          <w:lang w:bidi="de-DE"/>
        </w:rPr>
      </w:pPr>
    </w:p>
    <w:p w14:paraId="5E4870A0" w14:textId="1C15A130" w:rsidR="00B203BF" w:rsidRDefault="00B203BF">
      <w:pPr>
        <w:rPr>
          <w:rFonts w:ascii="Bahnschrift Light" w:hAnsi="Bahnschrift Light" w:cs="Times New Roman"/>
          <w:lang w:bidi="de-DE"/>
        </w:rPr>
      </w:pPr>
    </w:p>
    <w:p w14:paraId="04D579F8" w14:textId="0CB4D62B" w:rsidR="00B203BF" w:rsidRDefault="00B203BF">
      <w:pPr>
        <w:rPr>
          <w:rFonts w:ascii="Bahnschrift Light" w:hAnsi="Bahnschrift Light" w:cs="Times New Roman"/>
          <w:lang w:bidi="de-DE"/>
        </w:rPr>
      </w:pPr>
    </w:p>
    <w:p w14:paraId="1088F682" w14:textId="71658641" w:rsidR="00B203BF" w:rsidRDefault="00B203BF">
      <w:pPr>
        <w:rPr>
          <w:rFonts w:ascii="Bahnschrift Light" w:hAnsi="Bahnschrift Light" w:cs="Times New Roman"/>
          <w:lang w:bidi="de-DE"/>
        </w:rPr>
      </w:pPr>
    </w:p>
    <w:p w14:paraId="5EDC722F" w14:textId="4A15579B" w:rsidR="00B203BF" w:rsidRDefault="00B203BF">
      <w:pPr>
        <w:rPr>
          <w:rFonts w:ascii="Bahnschrift Light" w:hAnsi="Bahnschrift Light" w:cs="Times New Roman"/>
          <w:lang w:bidi="de-DE"/>
        </w:rPr>
      </w:pPr>
    </w:p>
    <w:p w14:paraId="2FCEA9AE" w14:textId="26503FEB" w:rsidR="00B203BF" w:rsidRDefault="00B203BF">
      <w:pPr>
        <w:rPr>
          <w:rFonts w:ascii="Bahnschrift Light" w:hAnsi="Bahnschrift Light" w:cs="Times New Roman"/>
          <w:lang w:bidi="de-DE"/>
        </w:rPr>
      </w:pPr>
    </w:p>
    <w:p w14:paraId="6FB0EDB0" w14:textId="719B788A" w:rsidR="00B203BF" w:rsidRDefault="00B203BF">
      <w:pPr>
        <w:rPr>
          <w:rFonts w:ascii="Bahnschrift Light" w:hAnsi="Bahnschrift Light" w:cs="Times New Roman"/>
          <w:lang w:bidi="de-DE"/>
        </w:rPr>
      </w:pPr>
    </w:p>
    <w:p w14:paraId="746C2CDB" w14:textId="7501CEF5" w:rsidR="00B203BF" w:rsidRDefault="00B203BF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B203BF" w:rsidRPr="00834FE5" w14:paraId="446249A7" w14:textId="77777777" w:rsidTr="003F54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70AD5351" w14:textId="77777777" w:rsidR="00B203BF" w:rsidRPr="00834FE5" w:rsidRDefault="00B203BF" w:rsidP="003F54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lastRenderedPageBreak/>
              <w:t>Rezept 1</w:t>
            </w:r>
          </w:p>
        </w:tc>
      </w:tr>
      <w:tr w:rsidR="00B203BF" w:rsidRPr="00834FE5" w14:paraId="36C639E4" w14:textId="77777777" w:rsidTr="003F54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B075FF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1AB6172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B203BF" w:rsidRPr="00834FE5" w14:paraId="1872E5DA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DA7B3BF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A79102" w14:textId="77777777" w:rsidR="00B203BF" w:rsidRPr="00834FE5" w:rsidRDefault="00B203BF" w:rsidP="003F5492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B203BF" w:rsidRPr="00834FE5" w14:paraId="56F416E8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E893CC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7AA40C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10BA73F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D1FA51C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0E136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B26A8C5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71BD85A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47E4F0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C8896DF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52588C0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FBF8E7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3623D85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10EADD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70EF1E2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517B81B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DF1007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A76A7FE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FCBEFA3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9FEAEF6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8AF452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0003619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B53819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C3608E6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C2679A6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3282F0F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7A1FAFD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0658C2F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B15C8EC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C9C3B4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D3F0572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2BFBEF7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10DE60B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9369A12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5C0AAE7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B691425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15330D9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EC17B15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9BA69A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54A7B0E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F85B294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207EA8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89DC1BF" w14:textId="77777777" w:rsidTr="003F54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403B28EC" w14:textId="77777777" w:rsidR="00B203BF" w:rsidRPr="00834FE5" w:rsidRDefault="00B203BF" w:rsidP="003F54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Rezept 2</w:t>
            </w:r>
          </w:p>
        </w:tc>
      </w:tr>
      <w:tr w:rsidR="00B203BF" w:rsidRPr="00834FE5" w14:paraId="58BAE75A" w14:textId="77777777" w:rsidTr="003F54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1E9854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BC67D20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B203BF" w:rsidRPr="00834FE5" w14:paraId="7B9AF214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54A406A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C95D861" w14:textId="77777777" w:rsidR="00B203BF" w:rsidRPr="00834FE5" w:rsidRDefault="00B203BF" w:rsidP="003F54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526669B" wp14:editId="6D3B20A6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111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335B77" w14:textId="77777777" w:rsidR="00B203BF" w:rsidRDefault="00B203BF" w:rsidP="00B203BF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6669B" id="_x0000_s1068" type="#_x0000_t202" style="position:absolute;margin-left:91.3pt;margin-top:407.35pt;width:249.8pt;height:157.9pt;z-index:2518620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" filled="f" stroked="f">
                      <v:textbox style="mso-fit-shape-to-text:t">
                        <w:txbxContent>
                          <w:p w14:paraId="54335B77" w14:textId="77777777" w:rsidR="00B203BF" w:rsidRDefault="00B203BF" w:rsidP="00B203BF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B203BF" w:rsidRPr="00834FE5" w14:paraId="315E311D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245D83D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855016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04AF06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58EFD35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9947B4C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5F34C98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5F62298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9A0660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A4C57AA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CE3425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B32982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25739CF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CBDCEB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E6D3C7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D1886BA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7517CBD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C2B1D86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12CF23B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F580BD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5588D2E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880FB1B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4559713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291A55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E77DA31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72E285C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0CEF41E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75645AF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FA8BF4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D7D6BF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F5AF6BD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BC44C8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8A79063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A854217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FB88329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48C6EDA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CC490AD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5453C3C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246F0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56D1AEA9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BEEFF9D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6AD0D770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8E5E6BC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70FDFC9B" w14:textId="10606011" w:rsidR="00B203BF" w:rsidRDefault="00B203BF">
      <w:pPr>
        <w:rPr>
          <w:rFonts w:ascii="Bahnschrift Light" w:hAnsi="Bahnschrift Light" w:cs="Times New Roman"/>
          <w:lang w:bidi="de-DE"/>
        </w:rPr>
      </w:pPr>
    </w:p>
    <w:p w14:paraId="5C52250C" w14:textId="56641207" w:rsidR="00B203BF" w:rsidRDefault="00B203BF">
      <w:pPr>
        <w:rPr>
          <w:rFonts w:ascii="Bahnschrift Light" w:hAnsi="Bahnschrift Light" w:cs="Times New Roman"/>
          <w:lang w:bidi="de-DE"/>
        </w:rPr>
      </w:pPr>
    </w:p>
    <w:p w14:paraId="58147A1F" w14:textId="249DE077" w:rsidR="00B203BF" w:rsidRDefault="00B203BF">
      <w:pPr>
        <w:rPr>
          <w:rFonts w:ascii="Bahnschrift Light" w:hAnsi="Bahnschrift Light" w:cs="Times New Roman"/>
          <w:lang w:bidi="de-DE"/>
        </w:rPr>
      </w:pPr>
    </w:p>
    <w:p w14:paraId="57B8E99B" w14:textId="6BE6B7DF" w:rsidR="00B203BF" w:rsidRDefault="00B203BF">
      <w:pPr>
        <w:rPr>
          <w:rFonts w:ascii="Bahnschrift Light" w:hAnsi="Bahnschrift Light" w:cs="Times New Roman"/>
          <w:lang w:bidi="de-DE"/>
        </w:rPr>
      </w:pPr>
    </w:p>
    <w:p w14:paraId="0D28DAAE" w14:textId="7359F1A4" w:rsidR="00B203BF" w:rsidRDefault="00B203BF">
      <w:pPr>
        <w:rPr>
          <w:rFonts w:ascii="Bahnschrift Light" w:hAnsi="Bahnschrift Light" w:cs="Times New Roman"/>
          <w:lang w:bidi="de-DE"/>
        </w:rPr>
      </w:pPr>
    </w:p>
    <w:p w14:paraId="5C9815C4" w14:textId="5187DD57" w:rsidR="00B203BF" w:rsidRDefault="00B203BF">
      <w:pPr>
        <w:rPr>
          <w:rFonts w:ascii="Bahnschrift Light" w:hAnsi="Bahnschrift Light" w:cs="Times New Roman"/>
          <w:lang w:bidi="de-DE"/>
        </w:rPr>
      </w:pPr>
    </w:p>
    <w:p w14:paraId="644323FA" w14:textId="7EC811B2" w:rsidR="00B203BF" w:rsidRDefault="00B203BF">
      <w:pPr>
        <w:rPr>
          <w:rFonts w:ascii="Bahnschrift Light" w:hAnsi="Bahnschrift Light" w:cs="Times New Roman"/>
          <w:lang w:bidi="de-DE"/>
        </w:rPr>
      </w:pPr>
    </w:p>
    <w:p w14:paraId="5C5BDEBC" w14:textId="4B7CC2EA" w:rsidR="00B203BF" w:rsidRDefault="00B203BF">
      <w:pPr>
        <w:rPr>
          <w:rFonts w:ascii="Bahnschrift Light" w:hAnsi="Bahnschrift Light" w:cs="Times New Roman"/>
          <w:lang w:bidi="de-DE"/>
        </w:rPr>
      </w:pPr>
    </w:p>
    <w:p w14:paraId="0C4E6513" w14:textId="36884A1E" w:rsidR="00B203BF" w:rsidRDefault="00B203BF">
      <w:pPr>
        <w:rPr>
          <w:rFonts w:ascii="Bahnschrift Light" w:hAnsi="Bahnschrift Light" w:cs="Times New Roman"/>
          <w:lang w:bidi="de-DE"/>
        </w:rPr>
      </w:pPr>
    </w:p>
    <w:p w14:paraId="25902DED" w14:textId="273EAC73" w:rsidR="00B203BF" w:rsidRDefault="00B203BF">
      <w:pPr>
        <w:rPr>
          <w:rFonts w:ascii="Bahnschrift Light" w:hAnsi="Bahnschrift Light" w:cs="Times New Roman"/>
          <w:lang w:bidi="de-DE"/>
        </w:rPr>
      </w:pPr>
    </w:p>
    <w:p w14:paraId="2A6A78F7" w14:textId="51AF769E" w:rsidR="00B203BF" w:rsidRDefault="00B203BF">
      <w:pPr>
        <w:rPr>
          <w:rFonts w:ascii="Bahnschrift Light" w:hAnsi="Bahnschrift Light" w:cs="Times New Roman"/>
          <w:lang w:bidi="de-DE"/>
        </w:rPr>
      </w:pPr>
    </w:p>
    <w:p w14:paraId="536671E6" w14:textId="1C2C70FA" w:rsidR="00B203BF" w:rsidRDefault="00B203BF">
      <w:pPr>
        <w:rPr>
          <w:rFonts w:ascii="Bahnschrift Light" w:hAnsi="Bahnschrift Light" w:cs="Times New Roman"/>
          <w:lang w:bidi="de-DE"/>
        </w:rPr>
      </w:pPr>
    </w:p>
    <w:p w14:paraId="6FF6FA4A" w14:textId="70ECD00E" w:rsidR="00B203BF" w:rsidRDefault="00B203BF">
      <w:pPr>
        <w:rPr>
          <w:rFonts w:ascii="Bahnschrift Light" w:hAnsi="Bahnschrift Light" w:cs="Times New Roman"/>
          <w:lang w:bidi="de-DE"/>
        </w:rPr>
      </w:pPr>
    </w:p>
    <w:p w14:paraId="47F6ADEF" w14:textId="5D7B859C" w:rsidR="00B203BF" w:rsidRDefault="00B203BF">
      <w:pPr>
        <w:rPr>
          <w:rFonts w:ascii="Bahnschrift Light" w:hAnsi="Bahnschrift Light" w:cs="Times New Roman"/>
          <w:lang w:bidi="de-DE"/>
        </w:rPr>
      </w:pPr>
    </w:p>
    <w:p w14:paraId="66C19F11" w14:textId="2D003082" w:rsidR="00B203BF" w:rsidRDefault="00B203BF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B203BF" w:rsidRPr="00834FE5" w14:paraId="26A95B54" w14:textId="77777777" w:rsidTr="003F54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68D3F6A1" w14:textId="77777777" w:rsidR="00B203BF" w:rsidRPr="00834FE5" w:rsidRDefault="00B203BF" w:rsidP="003F54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lastRenderedPageBreak/>
              <w:t>Rezept 1</w:t>
            </w:r>
          </w:p>
        </w:tc>
      </w:tr>
      <w:tr w:rsidR="00B203BF" w:rsidRPr="00834FE5" w14:paraId="25A61D5A" w14:textId="77777777" w:rsidTr="003F54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215B04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AD7673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B203BF" w:rsidRPr="00834FE5" w14:paraId="1902EEC8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C0DE08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12DF07" w14:textId="77777777" w:rsidR="00B203BF" w:rsidRPr="00834FE5" w:rsidRDefault="00B203BF" w:rsidP="003F5492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B203BF" w:rsidRPr="00834FE5" w14:paraId="7ACCE91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08F1CF7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56ECF3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07E5DCE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217D847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7D0CE13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E47B300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E19CCD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492CC6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32D81AA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FAABF46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478A3B8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1D8E9F7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D43CF6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3379EA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3F15913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946831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6E1A3C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82C8D8E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CF2E93F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EAEA54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7261CC4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03F4FF0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7EA6B60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9942103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2A4B57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993508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A45EF47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C35744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AF7AA1D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B56736D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7F96157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182BD5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4D769CD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970FC3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4448CB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D29D8A4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02BA16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EA9A4F3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8A6159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68E7AA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8C47AB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4FEE51F" w14:textId="77777777" w:rsidTr="003F54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6697B4C5" w14:textId="77777777" w:rsidR="00B203BF" w:rsidRPr="00834FE5" w:rsidRDefault="00B203BF" w:rsidP="003F54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Rezept 2</w:t>
            </w:r>
          </w:p>
        </w:tc>
      </w:tr>
      <w:tr w:rsidR="00B203BF" w:rsidRPr="00834FE5" w14:paraId="12AD47E1" w14:textId="77777777" w:rsidTr="003F54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A8C442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7DE454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B203BF" w:rsidRPr="00834FE5" w14:paraId="46FA62E8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CAB42A8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28D82E" w14:textId="77777777" w:rsidR="00B203BF" w:rsidRPr="00834FE5" w:rsidRDefault="00B203BF" w:rsidP="003F54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51E360E" wp14:editId="130C828B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112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A5A949" w14:textId="77777777" w:rsidR="00B203BF" w:rsidRDefault="00B203BF" w:rsidP="00B203BF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E360E" id="_x0000_s1069" type="#_x0000_t202" style="position:absolute;margin-left:91.3pt;margin-top:407.35pt;width:249.8pt;height:157.9pt;z-index:2518640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" filled="f" stroked="f">
                      <v:textbox style="mso-fit-shape-to-text:t">
                        <w:txbxContent>
                          <w:p w14:paraId="48A5A949" w14:textId="77777777" w:rsidR="00B203BF" w:rsidRDefault="00B203BF" w:rsidP="00B203BF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B203BF" w:rsidRPr="00834FE5" w14:paraId="54A55648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B14469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9A39B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2388A5D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EBED75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7019186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22385C5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20CC9A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562057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4C3931E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7CF9A13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56BDFD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41B2D0F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EF9148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A55784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5CEB38F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9C6493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7CB4A3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565247A2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6F5F1F0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4F6E95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92ECFF7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2F535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D5C68C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17F54FD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ECE7CF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285C911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3ED6292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CEC3026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FFEB2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A95F068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EB2E97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672F80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B5D381D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5349461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2D3BD4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3B9B520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3E935D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5A84707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9F69E28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6687CE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0674DB5B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0FECA7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1F547D08" w14:textId="61F8BE99" w:rsidR="00B203BF" w:rsidRDefault="00B203BF">
      <w:pPr>
        <w:rPr>
          <w:rFonts w:ascii="Bahnschrift Light" w:hAnsi="Bahnschrift Light" w:cs="Times New Roman"/>
          <w:lang w:bidi="de-DE"/>
        </w:rPr>
      </w:pPr>
    </w:p>
    <w:p w14:paraId="1EB4E4F3" w14:textId="1CC0114D" w:rsidR="00B203BF" w:rsidRDefault="00B203BF">
      <w:pPr>
        <w:rPr>
          <w:rFonts w:ascii="Bahnschrift Light" w:hAnsi="Bahnschrift Light" w:cs="Times New Roman"/>
          <w:lang w:bidi="de-DE"/>
        </w:rPr>
      </w:pPr>
    </w:p>
    <w:p w14:paraId="0F647458" w14:textId="1BCFFE61" w:rsidR="00B203BF" w:rsidRDefault="00B203BF">
      <w:pPr>
        <w:rPr>
          <w:rFonts w:ascii="Bahnschrift Light" w:hAnsi="Bahnschrift Light" w:cs="Times New Roman"/>
          <w:lang w:bidi="de-DE"/>
        </w:rPr>
      </w:pPr>
    </w:p>
    <w:p w14:paraId="155EA1BD" w14:textId="6A6F829C" w:rsidR="00B203BF" w:rsidRDefault="00B203BF">
      <w:pPr>
        <w:rPr>
          <w:rFonts w:ascii="Bahnschrift Light" w:hAnsi="Bahnschrift Light" w:cs="Times New Roman"/>
          <w:lang w:bidi="de-DE"/>
        </w:rPr>
      </w:pPr>
    </w:p>
    <w:p w14:paraId="52F2884B" w14:textId="3D63751F" w:rsidR="00B203BF" w:rsidRDefault="00B203BF">
      <w:pPr>
        <w:rPr>
          <w:rFonts w:ascii="Bahnschrift Light" w:hAnsi="Bahnschrift Light" w:cs="Times New Roman"/>
          <w:lang w:bidi="de-DE"/>
        </w:rPr>
      </w:pPr>
    </w:p>
    <w:p w14:paraId="2B90F1DE" w14:textId="729B8FB0" w:rsidR="00B203BF" w:rsidRDefault="00B203BF">
      <w:pPr>
        <w:rPr>
          <w:rFonts w:ascii="Bahnschrift Light" w:hAnsi="Bahnschrift Light" w:cs="Times New Roman"/>
          <w:lang w:bidi="de-DE"/>
        </w:rPr>
      </w:pPr>
    </w:p>
    <w:p w14:paraId="54E43C10" w14:textId="52E105A8" w:rsidR="00B203BF" w:rsidRDefault="00B203BF">
      <w:pPr>
        <w:rPr>
          <w:rFonts w:ascii="Bahnschrift Light" w:hAnsi="Bahnschrift Light" w:cs="Times New Roman"/>
          <w:lang w:bidi="de-DE"/>
        </w:rPr>
      </w:pPr>
    </w:p>
    <w:p w14:paraId="1DA2E1B0" w14:textId="0CB8E6BF" w:rsidR="00B203BF" w:rsidRDefault="00B203BF">
      <w:pPr>
        <w:rPr>
          <w:rFonts w:ascii="Bahnschrift Light" w:hAnsi="Bahnschrift Light" w:cs="Times New Roman"/>
          <w:lang w:bidi="de-DE"/>
        </w:rPr>
      </w:pPr>
    </w:p>
    <w:p w14:paraId="2C78DDA4" w14:textId="33DBB585" w:rsidR="00B203BF" w:rsidRDefault="00B203BF">
      <w:pPr>
        <w:rPr>
          <w:rFonts w:ascii="Bahnschrift Light" w:hAnsi="Bahnschrift Light" w:cs="Times New Roman"/>
          <w:lang w:bidi="de-DE"/>
        </w:rPr>
      </w:pPr>
    </w:p>
    <w:p w14:paraId="0ECF7A19" w14:textId="488BCF33" w:rsidR="00B203BF" w:rsidRDefault="00B203BF">
      <w:pPr>
        <w:rPr>
          <w:rFonts w:ascii="Bahnschrift Light" w:hAnsi="Bahnschrift Light" w:cs="Times New Roman"/>
          <w:lang w:bidi="de-DE"/>
        </w:rPr>
      </w:pPr>
    </w:p>
    <w:p w14:paraId="3698A142" w14:textId="186F30A1" w:rsidR="00B203BF" w:rsidRDefault="00B203BF">
      <w:pPr>
        <w:rPr>
          <w:rFonts w:ascii="Bahnschrift Light" w:hAnsi="Bahnschrift Light" w:cs="Times New Roman"/>
          <w:lang w:bidi="de-DE"/>
        </w:rPr>
      </w:pPr>
    </w:p>
    <w:p w14:paraId="7CA9472F" w14:textId="051CC6D8" w:rsidR="00B203BF" w:rsidRDefault="00B203BF">
      <w:pPr>
        <w:rPr>
          <w:rFonts w:ascii="Bahnschrift Light" w:hAnsi="Bahnschrift Light" w:cs="Times New Roman"/>
          <w:lang w:bidi="de-DE"/>
        </w:rPr>
      </w:pPr>
    </w:p>
    <w:p w14:paraId="3C050E2E" w14:textId="28FDE004" w:rsidR="00B203BF" w:rsidRDefault="00B203BF">
      <w:pPr>
        <w:rPr>
          <w:rFonts w:ascii="Bahnschrift Light" w:hAnsi="Bahnschrift Light" w:cs="Times New Roman"/>
          <w:lang w:bidi="de-DE"/>
        </w:rPr>
      </w:pPr>
    </w:p>
    <w:p w14:paraId="2E87C31C" w14:textId="2954D1DB" w:rsidR="00B203BF" w:rsidRDefault="00B203BF">
      <w:pPr>
        <w:rPr>
          <w:rFonts w:ascii="Bahnschrift Light" w:hAnsi="Bahnschrift Light" w:cs="Times New Roman"/>
          <w:lang w:bidi="de-DE"/>
        </w:rPr>
      </w:pPr>
    </w:p>
    <w:p w14:paraId="36037961" w14:textId="3E544845" w:rsidR="00B203BF" w:rsidRDefault="00B203BF">
      <w:pPr>
        <w:rPr>
          <w:rFonts w:ascii="Bahnschrift Light" w:hAnsi="Bahnschrift Light" w:cs="Times New Roman"/>
          <w:lang w:bidi="de-DE"/>
        </w:rPr>
      </w:pPr>
    </w:p>
    <w:tbl>
      <w:tblPr>
        <w:tblStyle w:val="NormaleTabelle1"/>
        <w:tblW w:w="684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6"/>
        <w:gridCol w:w="4044"/>
      </w:tblGrid>
      <w:tr w:rsidR="00B203BF" w:rsidRPr="00834FE5" w14:paraId="4B4568BE" w14:textId="77777777" w:rsidTr="003F54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29DE2BDC" w14:textId="77777777" w:rsidR="00B203BF" w:rsidRPr="00834FE5" w:rsidRDefault="00B203BF" w:rsidP="003F54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lastRenderedPageBreak/>
              <w:t>Rezept 1</w:t>
            </w:r>
          </w:p>
        </w:tc>
      </w:tr>
      <w:tr w:rsidR="00B203BF" w:rsidRPr="00834FE5" w14:paraId="427441B7" w14:textId="77777777" w:rsidTr="003F54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0D0285A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CA8CAAF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B203BF" w:rsidRPr="00834FE5" w14:paraId="78DC2AC2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109CE6B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40968A" w14:textId="77777777" w:rsidR="00B203BF" w:rsidRPr="00834FE5" w:rsidRDefault="00B203BF" w:rsidP="003F5492">
            <w:pPr>
              <w:pStyle w:val="TextwAbstandvor"/>
              <w:rPr>
                <w:rFonts w:ascii="Bahnschrift Light" w:hAnsi="Bahnschrift Light"/>
              </w:rPr>
            </w:pPr>
          </w:p>
        </w:tc>
      </w:tr>
      <w:tr w:rsidR="00B203BF" w:rsidRPr="00834FE5" w14:paraId="591B480E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1615F2C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8CD6D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6056424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A8196E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E44A5A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B221E2D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7DFA63F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F9B1AD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504FA6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6EC8681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F0DAC1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BEF0A0E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B07F90C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EA05D8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3236442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61AC14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1351CE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695A282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E21AE2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B2E3436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E97C501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588131E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0524116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08E87A4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F6D934E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B8C5F0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5B3B4D6A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6F6775E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84E345B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E1A5B5F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15CADB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813E3E4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1C5368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303888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8F59E43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CCB8960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5CA7A44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C161A3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4F05FE45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761F593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416F01B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5EA00C52" w14:textId="77777777" w:rsidTr="003F5492">
        <w:trPr>
          <w:trHeight w:val="360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A8C53"/>
            <w:vAlign w:val="center"/>
          </w:tcPr>
          <w:p w14:paraId="33F87B54" w14:textId="77777777" w:rsidR="00B203BF" w:rsidRPr="00834FE5" w:rsidRDefault="00B203BF" w:rsidP="003F5492">
            <w:pPr>
              <w:pStyle w:val="Rezepttitel"/>
              <w:framePr w:hSpace="0" w:wrap="auto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Rezept 2</w:t>
            </w:r>
          </w:p>
        </w:tc>
      </w:tr>
      <w:tr w:rsidR="00B203BF" w:rsidRPr="00834FE5" w14:paraId="1E165CE1" w14:textId="77777777" w:rsidTr="003F5492">
        <w:trPr>
          <w:trHeight w:val="288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D059894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Zutaten</w:t>
            </w:r>
          </w:p>
        </w:tc>
        <w:tc>
          <w:tcPr>
            <w:tcW w:w="4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BB4A19" w14:textId="77777777" w:rsidR="00B203BF" w:rsidRPr="00834FE5" w:rsidRDefault="00B203BF" w:rsidP="003F5492">
            <w:pPr>
              <w:pStyle w:val="Text"/>
              <w:framePr w:hSpace="0" w:wrap="auto" w:vAnchor="margin" w:hAnchor="text" w:yAlign="inline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w:t>Zubereitung</w:t>
            </w:r>
          </w:p>
        </w:tc>
      </w:tr>
      <w:tr w:rsidR="00B203BF" w:rsidRPr="00834FE5" w14:paraId="32A060E7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F5D544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40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036E04" w14:textId="77777777" w:rsidR="00B203BF" w:rsidRPr="00834FE5" w:rsidRDefault="00B203BF" w:rsidP="003F5492">
            <w:pPr>
              <w:pStyle w:val="TextwAbstandvor"/>
              <w:rPr>
                <w:rFonts w:ascii="Bahnschrift Light" w:hAnsi="Bahnschrift Light"/>
              </w:rPr>
            </w:pPr>
            <w:r w:rsidRPr="00834FE5">
              <w:rPr>
                <w:rFonts w:ascii="Bahnschrift Light" w:hAnsi="Bahnschrift Light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7337D8DF" wp14:editId="4087CDEF">
                      <wp:simplePos x="0" y="0"/>
                      <wp:positionH relativeFrom="page">
                        <wp:posOffset>1159510</wp:posOffset>
                      </wp:positionH>
                      <wp:positionV relativeFrom="page">
                        <wp:posOffset>5173345</wp:posOffset>
                      </wp:positionV>
                      <wp:extent cx="3172460" cy="2005330"/>
                      <wp:effectExtent l="2540" t="3175" r="0" b="1270"/>
                      <wp:wrapNone/>
                      <wp:docPr id="113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005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5EFB47" w14:textId="77777777" w:rsidR="00B203BF" w:rsidRDefault="00B203BF" w:rsidP="00B203BF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7D8DF" id="_x0000_s1070" type="#_x0000_t202" style="position:absolute;margin-left:91.3pt;margin-top:407.35pt;width:249.8pt;height:157.9pt;z-index:2518661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" filled="f" stroked="f">
                      <v:textbox style="mso-fit-shape-to-text:t">
                        <w:txbxContent>
                          <w:p w14:paraId="335EFB47" w14:textId="77777777" w:rsidR="00B203BF" w:rsidRDefault="00B203BF" w:rsidP="00B203BF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B203BF" w:rsidRPr="00834FE5" w14:paraId="00FFCB5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B24267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AA4402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1ED3AD0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293899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6D3DEA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10747A2C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F5FA54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B914E44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0AA458E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F7F9A03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D444F7D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77F7690D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F3B1594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8B7A310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54A1B2DB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985FDC6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4657E0E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52009FCE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57583E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E136CF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536EDAF4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FF7E4B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9D08FE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8D85FFD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ED2A505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119D9D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564F249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FE7191E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FBB742F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CF49AEF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CAFB1BD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B42639E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2D960C2E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E8AA72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EDFDFB6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66BB14D1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05E09FD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B22179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  <w:tr w:rsidR="00B203BF" w:rsidRPr="00834FE5" w14:paraId="078E2541" w14:textId="77777777" w:rsidTr="003F5492">
        <w:trPr>
          <w:trHeight w:val="259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1A8B6A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  <w:p w14:paraId="3F633427" w14:textId="77777777" w:rsidR="00B203BF" w:rsidRPr="00834FE5" w:rsidRDefault="00B203BF" w:rsidP="003F5492">
            <w:pPr>
              <w:pStyle w:val="Zutaten"/>
              <w:framePr w:hSpace="0" w:wrap="auto" w:vAnchor="margin" w:hAnchor="text" w:yAlign="inline"/>
              <w:numPr>
                <w:ilvl w:val="0"/>
                <w:numId w:val="0"/>
              </w:numPr>
              <w:ind w:left="144" w:hanging="144"/>
              <w:rPr>
                <w:rFonts w:ascii="Bahnschrift Light" w:hAnsi="Bahnschrift Light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D4A36B" w14:textId="77777777" w:rsidR="00B203BF" w:rsidRPr="00834FE5" w:rsidRDefault="00B203BF" w:rsidP="003F5492">
            <w:pPr>
              <w:rPr>
                <w:rFonts w:ascii="Bahnschrift Light" w:hAnsi="Bahnschrift Light"/>
                <w:sz w:val="16"/>
                <w:szCs w:val="16"/>
                <w:lang w:bidi="de-DE"/>
              </w:rPr>
            </w:pPr>
          </w:p>
        </w:tc>
      </w:tr>
    </w:tbl>
    <w:p w14:paraId="43387935" w14:textId="77777777" w:rsidR="00B203BF" w:rsidRDefault="00B203BF">
      <w:pPr>
        <w:rPr>
          <w:rFonts w:ascii="Bahnschrift Light" w:hAnsi="Bahnschrift Light" w:cs="Times New Roman"/>
          <w:lang w:bidi="de-DE"/>
        </w:rPr>
      </w:pPr>
    </w:p>
    <w:p w14:paraId="09D07794" w14:textId="2F366869" w:rsidR="003F1DF7" w:rsidRDefault="00805BFA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 w:cs="Times New Roman"/>
          <w:color w:val="auto"/>
          <w:lang w:eastAsia="en-US"/>
        </w:rPr>
        <w:lastRenderedPageBreak/>
        <w:drawing>
          <wp:inline distT="0" distB="0" distL="0" distR="0" wp14:anchorId="51AEE620" wp14:editId="3DBF3D48">
            <wp:extent cx="2992755" cy="2410460"/>
            <wp:effectExtent l="0" t="0" r="0" b="0"/>
            <wp:docPr id="78" name="Bild 12" descr="Pa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st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F2DF" w14:textId="7A87B182" w:rsidR="00805BFA" w:rsidRDefault="00805BFA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 w:cs="Times New Roman"/>
          <w:color w:val="auto"/>
          <w:lang w:eastAsia="en-US"/>
        </w:rPr>
        <w:drawing>
          <wp:inline distT="0" distB="0" distL="0" distR="0" wp14:anchorId="41FBFCCF" wp14:editId="7B1E5A2D">
            <wp:extent cx="2992755" cy="2493645"/>
            <wp:effectExtent l="0" t="0" r="0" b="0"/>
            <wp:docPr id="6" name="Bild 22" descr="Bohnen und Re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ohnen und Rei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9334" w14:textId="68CC6A80" w:rsidR="00805BFA" w:rsidRDefault="00805BFA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 w:cs="Times New Roman"/>
          <w:color w:val="auto"/>
          <w:lang w:eastAsia="en-US"/>
        </w:rPr>
        <w:drawing>
          <wp:inline distT="0" distB="0" distL="0" distR="0" wp14:anchorId="04654D5C" wp14:editId="3D557E84">
            <wp:extent cx="2992755" cy="1894205"/>
            <wp:effectExtent l="0" t="0" r="0" b="0"/>
            <wp:docPr id="8" name="Bild 20" descr="St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tea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232A" w14:textId="118CABC8" w:rsidR="00805BFA" w:rsidRDefault="00805BFA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lastRenderedPageBreak/>
        <w:drawing>
          <wp:inline distT="0" distB="0" distL="0" distR="0" wp14:anchorId="2DFB3086" wp14:editId="18815DC6">
            <wp:extent cx="2743200" cy="2933065"/>
            <wp:effectExtent l="0" t="0" r="0" b="0"/>
            <wp:docPr id="10" name="Bild 26" descr="Geflüg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eflüge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auto"/>
          <w:lang w:val="en-US" w:eastAsia="en-US"/>
        </w:rPr>
        <w:drawing>
          <wp:inline distT="0" distB="0" distL="0" distR="0" wp14:anchorId="6193C6FE" wp14:editId="7D45F182">
            <wp:extent cx="2986405" cy="1911985"/>
            <wp:effectExtent l="0" t="0" r="0" b="0"/>
            <wp:docPr id="76" name="Bild 14" descr="Sa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ala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164B" w14:textId="77777777" w:rsidR="00805BFA" w:rsidRDefault="00805BFA">
      <w:pPr>
        <w:rPr>
          <w:rFonts w:ascii="Bahnschrift Light" w:hAnsi="Bahnschrift Light" w:cs="Times New Roman"/>
          <w:lang w:bidi="de-DE"/>
        </w:rPr>
      </w:pPr>
    </w:p>
    <w:p w14:paraId="6639B646" w14:textId="77777777" w:rsidR="00805BFA" w:rsidRDefault="00805BFA">
      <w:pPr>
        <w:rPr>
          <w:rFonts w:ascii="Bahnschrift Light" w:hAnsi="Bahnschrift Light" w:cs="Times New Roman"/>
          <w:lang w:bidi="de-DE"/>
        </w:rPr>
      </w:pPr>
    </w:p>
    <w:p w14:paraId="133234D9" w14:textId="0B1ED10A" w:rsidR="00805BFA" w:rsidRDefault="00805BFA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caps/>
          <w:lang w:val="en-US" w:eastAsia="en-US"/>
        </w:rPr>
        <w:drawing>
          <wp:inline distT="0" distB="0" distL="0" distR="0" wp14:anchorId="5CD7E773" wp14:editId="61D7051D">
            <wp:extent cx="2642235" cy="1579245"/>
            <wp:effectExtent l="0" t="0" r="0" b="0"/>
            <wp:docPr id="79" name="Bild 10" descr="Vorspei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orspeise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3D0A" w14:textId="77777777" w:rsidR="00805BFA" w:rsidRDefault="00805BFA">
      <w:pPr>
        <w:rPr>
          <w:rFonts w:ascii="Bahnschrift Light" w:hAnsi="Bahnschrift Light" w:cs="Times New Roman"/>
          <w:lang w:bidi="de-DE"/>
        </w:rPr>
      </w:pPr>
    </w:p>
    <w:p w14:paraId="5119838F" w14:textId="77777777" w:rsidR="00805BFA" w:rsidRDefault="00805BFA">
      <w:pPr>
        <w:rPr>
          <w:rFonts w:ascii="Bahnschrift Light" w:hAnsi="Bahnschrift Light" w:cs="Times New Roman"/>
          <w:lang w:bidi="de-DE"/>
        </w:rPr>
      </w:pPr>
    </w:p>
    <w:p w14:paraId="4BA8AB69" w14:textId="6176DAFB" w:rsidR="00805BFA" w:rsidRDefault="00805BFA">
      <w:pPr>
        <w:rPr>
          <w:rFonts w:ascii="Bahnschrift Light" w:hAnsi="Bahnschrift Light" w:cs="Times New Roman"/>
          <w:lang w:bidi="de-DE"/>
        </w:rPr>
      </w:pPr>
    </w:p>
    <w:p w14:paraId="34DE9F0A" w14:textId="77777777" w:rsidR="00805BFA" w:rsidRDefault="00805BFA">
      <w:pPr>
        <w:rPr>
          <w:rFonts w:ascii="Bahnschrift Light" w:hAnsi="Bahnschrift Light" w:cs="Times New Roman"/>
          <w:lang w:bidi="de-DE"/>
        </w:rPr>
      </w:pPr>
    </w:p>
    <w:p w14:paraId="0EB38B67" w14:textId="3CEEA81C" w:rsidR="00805BFA" w:rsidRDefault="00805BFA">
      <w:pPr>
        <w:rPr>
          <w:rFonts w:ascii="Bahnschrift Light" w:hAnsi="Bahnschrift Light" w:cs="Times New Roman"/>
          <w:lang w:bidi="de-DE"/>
        </w:rPr>
      </w:pPr>
      <w:r w:rsidRPr="00834FE5">
        <w:rPr>
          <w:rFonts w:ascii="Bahnschrift Light" w:hAnsi="Bahnschrift Light"/>
          <w:caps/>
          <w:lang w:eastAsia="en-US"/>
        </w:rPr>
        <w:drawing>
          <wp:anchor distT="0" distB="0" distL="114300" distR="114300" simplePos="0" relativeHeight="251709440" behindDoc="0" locked="0" layoutInCell="1" allowOverlap="1" wp14:anchorId="2AB415D0" wp14:editId="50561F9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639820" cy="1668780"/>
            <wp:effectExtent l="0" t="0" r="0" b="7620"/>
            <wp:wrapNone/>
            <wp:docPr id="12" name="Bild 8" descr="Kekse auf Backbl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ekse auf Backble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AECF82" w14:textId="4EB67FEE" w:rsidR="00805BFA" w:rsidRDefault="00805BFA">
      <w:pPr>
        <w:rPr>
          <w:rFonts w:ascii="Bahnschrift Light" w:hAnsi="Bahnschrift Light" w:cs="Times New Roman"/>
          <w:lang w:bidi="de-DE"/>
        </w:rPr>
      </w:pPr>
    </w:p>
    <w:p w14:paraId="662B6489" w14:textId="77777777" w:rsidR="00805BFA" w:rsidRDefault="00805BFA">
      <w:pPr>
        <w:rPr>
          <w:rFonts w:ascii="Bahnschrift Light" w:hAnsi="Bahnschrift Light" w:cs="Times New Roman"/>
          <w:lang w:bidi="de-DE"/>
        </w:rPr>
      </w:pPr>
    </w:p>
    <w:p w14:paraId="4BD16254" w14:textId="77777777" w:rsidR="00805BFA" w:rsidRDefault="00805BFA">
      <w:pPr>
        <w:rPr>
          <w:rFonts w:ascii="Bahnschrift Light" w:hAnsi="Bahnschrift Light" w:cs="Times New Roman"/>
          <w:lang w:bidi="de-DE"/>
        </w:rPr>
      </w:pPr>
    </w:p>
    <w:p w14:paraId="764D647E" w14:textId="22A536F7" w:rsidR="00805BFA" w:rsidRDefault="00805BFA">
      <w:pPr>
        <w:rPr>
          <w:rFonts w:ascii="Bahnschrift Light" w:hAnsi="Bahnschrift Light" w:cs="Times New Roman"/>
          <w:lang w:bidi="de-DE"/>
        </w:rPr>
      </w:pPr>
    </w:p>
    <w:p w14:paraId="51DBB41E" w14:textId="7DA2F90A" w:rsidR="00805BFA" w:rsidRDefault="00805BFA">
      <w:pPr>
        <w:rPr>
          <w:rFonts w:ascii="Bahnschrift Light" w:hAnsi="Bahnschrift Light" w:cs="Times New Roman"/>
          <w:lang w:bidi="de-DE"/>
        </w:rPr>
      </w:pPr>
    </w:p>
    <w:p w14:paraId="49380CD7" w14:textId="23E1B268" w:rsidR="00805BFA" w:rsidRDefault="00F16BB0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 w:cs="Times New Roman"/>
          <w:color w:val="auto"/>
          <w:lang w:eastAsia="en-US"/>
        </w:rPr>
        <w:lastRenderedPageBreak/>
        <w:drawing>
          <wp:anchor distT="0" distB="0" distL="114300" distR="114300" simplePos="0" relativeHeight="251721728" behindDoc="1" locked="0" layoutInCell="1" allowOverlap="1" wp14:anchorId="62CB423C" wp14:editId="0E2D0D23">
            <wp:simplePos x="0" y="0"/>
            <wp:positionH relativeFrom="column">
              <wp:posOffset>2171700</wp:posOffset>
            </wp:positionH>
            <wp:positionV relativeFrom="paragraph">
              <wp:posOffset>-114300</wp:posOffset>
            </wp:positionV>
            <wp:extent cx="2992755" cy="3075940"/>
            <wp:effectExtent l="0" t="0" r="0" b="0"/>
            <wp:wrapNone/>
            <wp:docPr id="53" name="Bild 18" descr="Ku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uch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77E8A2" w14:textId="795B2F45" w:rsidR="00805BFA" w:rsidRDefault="00805BFA">
      <w:pPr>
        <w:rPr>
          <w:rFonts w:ascii="Bahnschrift Light" w:hAnsi="Bahnschrift Light" w:cs="Times New Roman"/>
          <w:lang w:bidi="de-DE"/>
        </w:rPr>
      </w:pPr>
    </w:p>
    <w:p w14:paraId="21D5DABB" w14:textId="48A61EDA" w:rsidR="00805BFA" w:rsidRDefault="00805BFA">
      <w:pPr>
        <w:rPr>
          <w:rFonts w:ascii="Bahnschrift Light" w:hAnsi="Bahnschrift Light" w:cs="Times New Roman"/>
          <w:lang w:bidi="de-DE"/>
        </w:rPr>
      </w:pPr>
    </w:p>
    <w:p w14:paraId="20A1C581" w14:textId="32EA09FB" w:rsidR="00805BFA" w:rsidRDefault="00805BFA">
      <w:pPr>
        <w:rPr>
          <w:rFonts w:ascii="Bahnschrift Light" w:hAnsi="Bahnschrift Light" w:cs="Times New Roman"/>
          <w:lang w:bidi="de-DE"/>
        </w:rPr>
      </w:pPr>
    </w:p>
    <w:p w14:paraId="414A1A4B" w14:textId="3F991A74" w:rsidR="00805BFA" w:rsidRDefault="00805BFA">
      <w:pPr>
        <w:rPr>
          <w:rFonts w:ascii="Bahnschrift Light" w:hAnsi="Bahnschrift Light" w:cs="Times New Roman"/>
          <w:lang w:bidi="de-DE"/>
        </w:rPr>
      </w:pPr>
    </w:p>
    <w:p w14:paraId="630874C5" w14:textId="77777777" w:rsidR="00805BFA" w:rsidRDefault="00805BFA">
      <w:pPr>
        <w:rPr>
          <w:rFonts w:ascii="Bahnschrift Light" w:hAnsi="Bahnschrift Light" w:cs="Times New Roman"/>
          <w:lang w:bidi="de-DE"/>
        </w:rPr>
      </w:pPr>
    </w:p>
    <w:p w14:paraId="4F0A3CA4" w14:textId="77777777" w:rsidR="00805BFA" w:rsidRDefault="00805BFA">
      <w:pPr>
        <w:rPr>
          <w:rFonts w:ascii="Bahnschrift Light" w:hAnsi="Bahnschrift Light" w:cs="Times New Roman"/>
          <w:lang w:bidi="de-DE"/>
        </w:rPr>
      </w:pPr>
    </w:p>
    <w:p w14:paraId="6A016F78" w14:textId="3FC0CDDD" w:rsidR="00805BFA" w:rsidRDefault="00805BFA">
      <w:pPr>
        <w:rPr>
          <w:rFonts w:ascii="Bahnschrift Light" w:hAnsi="Bahnschrift Light" w:cs="Times New Roman"/>
          <w:lang w:bidi="de-DE"/>
        </w:rPr>
      </w:pPr>
    </w:p>
    <w:p w14:paraId="2601A4FA" w14:textId="57BE1EE8" w:rsidR="00805BFA" w:rsidRDefault="00805BFA">
      <w:pPr>
        <w:rPr>
          <w:rFonts w:ascii="Bahnschrift Light" w:hAnsi="Bahnschrift Light" w:cs="Times New Roman"/>
          <w:lang w:bidi="de-DE"/>
        </w:rPr>
      </w:pPr>
    </w:p>
    <w:p w14:paraId="5CE781DC" w14:textId="0A55FC23" w:rsidR="00805BFA" w:rsidRDefault="00303F57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inline distT="0" distB="0" distL="0" distR="0" wp14:anchorId="1FB6799F" wp14:editId="3664975D">
            <wp:extent cx="2992755" cy="2517775"/>
            <wp:effectExtent l="0" t="0" r="0" b="0"/>
            <wp:docPr id="14" name="Bild 28" descr="Salatko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alatkop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6D1C" w14:textId="38029DC3" w:rsidR="00805BFA" w:rsidRDefault="00805BFA">
      <w:pPr>
        <w:rPr>
          <w:rFonts w:ascii="Bahnschrift Light" w:hAnsi="Bahnschrift Light" w:cs="Times New Roman"/>
          <w:lang w:bidi="de-DE"/>
        </w:rPr>
      </w:pPr>
    </w:p>
    <w:p w14:paraId="3E49FBD3" w14:textId="77777777" w:rsidR="00805BFA" w:rsidRDefault="00805BFA">
      <w:pPr>
        <w:rPr>
          <w:rFonts w:ascii="Bahnschrift Light" w:hAnsi="Bahnschrift Light" w:cs="Times New Roman"/>
          <w:lang w:bidi="de-DE"/>
        </w:rPr>
      </w:pPr>
    </w:p>
    <w:p w14:paraId="5EB8E73D" w14:textId="77777777" w:rsidR="00805BFA" w:rsidRDefault="00805BFA">
      <w:pPr>
        <w:rPr>
          <w:rFonts w:ascii="Bahnschrift Light" w:hAnsi="Bahnschrift Light" w:cs="Times New Roman"/>
          <w:lang w:bidi="de-DE"/>
        </w:rPr>
      </w:pPr>
    </w:p>
    <w:p w14:paraId="1AA3EC73" w14:textId="486D849C" w:rsidR="00805BFA" w:rsidRDefault="00805BFA">
      <w:pPr>
        <w:rPr>
          <w:rFonts w:ascii="Bahnschrift Light" w:hAnsi="Bahnschrift Light" w:cs="Times New Roman"/>
          <w:lang w:bidi="de-DE"/>
        </w:rPr>
      </w:pPr>
    </w:p>
    <w:p w14:paraId="6C40B8AF" w14:textId="411C8D09" w:rsidR="00805BFA" w:rsidRDefault="00805BFA">
      <w:pPr>
        <w:rPr>
          <w:rFonts w:ascii="Bahnschrift Light" w:hAnsi="Bahnschrift Light" w:cs="Times New Roman"/>
          <w:lang w:bidi="de-DE"/>
        </w:rPr>
      </w:pPr>
    </w:p>
    <w:p w14:paraId="59D0ADBB" w14:textId="2988BB16" w:rsidR="00805BFA" w:rsidRDefault="00805BFA">
      <w:pPr>
        <w:rPr>
          <w:rFonts w:ascii="Bahnschrift Light" w:hAnsi="Bahnschrift Light" w:cs="Times New Roman"/>
          <w:lang w:bidi="de-DE"/>
        </w:rPr>
      </w:pPr>
    </w:p>
    <w:p w14:paraId="336BE18F" w14:textId="7F5B6B95" w:rsidR="00805BFA" w:rsidRDefault="00303F57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730944" behindDoc="0" locked="0" layoutInCell="1" allowOverlap="1" wp14:anchorId="2A7C2767" wp14:editId="75D77081">
            <wp:simplePos x="0" y="0"/>
            <wp:positionH relativeFrom="column">
              <wp:posOffset>-114300</wp:posOffset>
            </wp:positionH>
            <wp:positionV relativeFrom="paragraph">
              <wp:posOffset>867410</wp:posOffset>
            </wp:positionV>
            <wp:extent cx="2992755" cy="3117215"/>
            <wp:effectExtent l="0" t="0" r="0" b="6985"/>
            <wp:wrapNone/>
            <wp:docPr id="23" name="Bild 32" descr="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FA" w:rsidRPr="00834FE5">
        <w:rPr>
          <w:rFonts w:ascii="Bahnschrift Light" w:hAnsi="Bahnschrift Light"/>
          <w:b/>
          <w:caps/>
          <w:color w:val="auto"/>
          <w:lang w:eastAsia="en-US"/>
        </w:rPr>
        <w:drawing>
          <wp:anchor distT="0" distB="0" distL="114300" distR="114300" simplePos="0" relativeHeight="251711488" behindDoc="1" locked="0" layoutInCell="1" allowOverlap="1" wp14:anchorId="13E01959" wp14:editId="26E942B8">
            <wp:simplePos x="0" y="0"/>
            <wp:positionH relativeFrom="column">
              <wp:posOffset>3067050</wp:posOffset>
            </wp:positionH>
            <wp:positionV relativeFrom="paragraph">
              <wp:posOffset>1303655</wp:posOffset>
            </wp:positionV>
            <wp:extent cx="2992755" cy="2677795"/>
            <wp:effectExtent l="0" t="0" r="0" b="8255"/>
            <wp:wrapNone/>
            <wp:docPr id="63" name="Bild 24" descr="E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i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FA">
        <w:rPr>
          <w:rFonts w:ascii="Times New Roman" w:hAnsi="Times New Roman" w:cs="Times New Roman"/>
          <w:color w:val="auto"/>
          <w:lang w:eastAsia="en-US"/>
        </w:rPr>
        <w:drawing>
          <wp:inline distT="0" distB="0" distL="0" distR="0" wp14:anchorId="6E242F2D" wp14:editId="7D32BBF8">
            <wp:extent cx="2992755" cy="2018665"/>
            <wp:effectExtent l="0" t="0" r="0" b="0"/>
            <wp:docPr id="52" name="Bild 16" descr="Fis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sch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16E5" w14:textId="16737EF4" w:rsidR="00805BFA" w:rsidRDefault="00805BFA">
      <w:pPr>
        <w:rPr>
          <w:rFonts w:ascii="Bahnschrift Light" w:hAnsi="Bahnschrift Light" w:cs="Times New Roman"/>
          <w:lang w:bidi="de-DE"/>
        </w:rPr>
      </w:pPr>
    </w:p>
    <w:p w14:paraId="6DF7EEF4" w14:textId="47AC18B1" w:rsidR="00805BFA" w:rsidRDefault="00805BFA">
      <w:pPr>
        <w:rPr>
          <w:rFonts w:ascii="Bahnschrift Light" w:hAnsi="Bahnschrift Light" w:cs="Times New Roman"/>
          <w:lang w:bidi="de-DE"/>
        </w:rPr>
      </w:pPr>
    </w:p>
    <w:p w14:paraId="4C97F6A9" w14:textId="5AF1A197" w:rsidR="00805BFA" w:rsidRDefault="00805BFA">
      <w:pPr>
        <w:rPr>
          <w:rFonts w:ascii="Bahnschrift Light" w:hAnsi="Bahnschrift Light" w:cs="Times New Roman"/>
          <w:lang w:bidi="de-DE"/>
        </w:rPr>
      </w:pPr>
      <w:r>
        <w:rPr>
          <w:rFonts w:ascii="Times New Roman" w:hAnsi="Times New Roman"/>
          <w:b/>
          <w:caps/>
          <w:color w:val="auto"/>
          <w:lang w:eastAsia="en-US"/>
        </w:rPr>
        <w:drawing>
          <wp:anchor distT="0" distB="0" distL="114300" distR="114300" simplePos="0" relativeHeight="251752448" behindDoc="0" locked="0" layoutInCell="1" allowOverlap="1" wp14:anchorId="58E1465A" wp14:editId="5101A92C">
            <wp:simplePos x="0" y="0"/>
            <wp:positionH relativeFrom="column">
              <wp:posOffset>0</wp:posOffset>
            </wp:positionH>
            <wp:positionV relativeFrom="paragraph">
              <wp:posOffset>-7127875</wp:posOffset>
            </wp:positionV>
            <wp:extent cx="2992755" cy="2018665"/>
            <wp:effectExtent l="0" t="0" r="0" b="635"/>
            <wp:wrapNone/>
            <wp:docPr id="27" name="Bild 30" descr="B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r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FB0236" w14:textId="25BDB29D" w:rsidR="00805BFA" w:rsidRPr="00834FE5" w:rsidRDefault="00805BFA">
      <w:pPr>
        <w:rPr>
          <w:rFonts w:ascii="Bahnschrift Light" w:hAnsi="Bahnschrift Light" w:cs="Times New Roman"/>
          <w:lang w:bidi="de-DE"/>
        </w:rPr>
        <w:sectPr w:rsidR="00805BFA" w:rsidRPr="00834FE5" w:rsidSect="00964DF0">
          <w:headerReference w:type="default" r:id="rId27"/>
          <w:footerReference w:type="even" r:id="rId28"/>
          <w:footerReference w:type="default" r:id="rId29"/>
          <w:footerReference w:type="first" r:id="rId30"/>
          <w:pgSz w:w="11906" w:h="16838" w:code="9"/>
          <w:pgMar w:top="1440" w:right="1800" w:bottom="1440" w:left="1800" w:header="720" w:footer="1923" w:gutter="0"/>
          <w:cols w:space="720"/>
          <w:titlePg/>
          <w:docGrid w:linePitch="360"/>
        </w:sectPr>
      </w:pPr>
    </w:p>
    <w:p w14:paraId="30FEE9EC" w14:textId="244EF8C1" w:rsidR="00C35620" w:rsidRPr="00834FE5" w:rsidRDefault="00C35620" w:rsidP="00805BFA">
      <w:pPr>
        <w:pStyle w:val="berschrift1"/>
        <w:jc w:val="left"/>
        <w:rPr>
          <w:rFonts w:ascii="Bahnschrift Light" w:hAnsi="Bahnschrift Light"/>
        </w:rPr>
      </w:pPr>
    </w:p>
    <w:sectPr w:rsidR="00C35620" w:rsidRPr="00834FE5" w:rsidSect="00C35620">
      <w:headerReference w:type="even" r:id="rId31"/>
      <w:pgSz w:w="11907" w:h="16839"/>
      <w:pgMar w:top="1440" w:right="1800" w:bottom="1440" w:left="1800" w:header="720" w:footer="19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EF1D3" w14:textId="77777777" w:rsidR="00AF0B3D" w:rsidRDefault="00AF0B3D">
      <w:r>
        <w:separator/>
      </w:r>
    </w:p>
    <w:p w14:paraId="210FECB1" w14:textId="77777777" w:rsidR="00AF0B3D" w:rsidRDefault="00AF0B3D"/>
  </w:endnote>
  <w:endnote w:type="continuationSeparator" w:id="0">
    <w:p w14:paraId="196E0480" w14:textId="77777777" w:rsidR="00AF0B3D" w:rsidRDefault="00AF0B3D">
      <w:r>
        <w:continuationSeparator/>
      </w:r>
    </w:p>
    <w:p w14:paraId="2CAF5022" w14:textId="77777777" w:rsidR="00AF0B3D" w:rsidRDefault="00AF0B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A616D" w14:textId="77777777" w:rsidR="00DE1F0C" w:rsidRDefault="00DE1F0C">
    <w:pPr>
      <w:framePr w:wrap="around" w:vAnchor="text" w:hAnchor="margin" w:y="1"/>
    </w:pPr>
    <w:r>
      <w:fldChar w:fldCharType="begin"/>
    </w:r>
    <w:r>
      <w:instrText xml:space="preserve">PAGE  </w:instrText>
    </w:r>
    <w:r>
      <w:fldChar w:fldCharType="separate"/>
    </w:r>
    <w:r>
      <w:t>2</w:t>
    </w:r>
    <w:r>
      <w:fldChar w:fldCharType="end"/>
    </w:r>
  </w:p>
  <w:p w14:paraId="3D1849BF" w14:textId="77777777" w:rsidR="00DE1F0C" w:rsidRDefault="00DE1F0C">
    <w:pP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6DD6E" w14:textId="77777777" w:rsidR="00DE1F0C" w:rsidRDefault="00DE1F0C">
    <w:pPr>
      <w:pStyle w:val="Seitenzahl1"/>
      <w:framePr w:wrap="around"/>
    </w:pPr>
    <w:r>
      <w:fldChar w:fldCharType="begin"/>
    </w:r>
    <w:r>
      <w:instrText xml:space="preserve">PAGE  </w:instrText>
    </w:r>
    <w:r>
      <w:fldChar w:fldCharType="separate"/>
    </w:r>
    <w:r>
      <w:t>2</w:t>
    </w:r>
    <w:r>
      <w:fldChar w:fldCharType="end"/>
    </w:r>
  </w:p>
  <w:p w14:paraId="45A9CBE8" w14:textId="77777777" w:rsidR="00DE1F0C" w:rsidRDefault="00DE1F0C">
    <w:pPr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E4A34" w14:textId="529298D4" w:rsidR="00DE1F0C" w:rsidRDefault="00DE1F0C">
    <w:pPr>
      <w:pStyle w:val="Fuzeile"/>
    </w:pPr>
    <w:r w:rsidRPr="00834FE5">
      <w:rPr>
        <w:rFonts w:ascii="Bahnschrift Light" w:hAnsi="Bahnschrift Light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CFDD667" wp14:editId="11172202">
              <wp:simplePos x="0" y="0"/>
              <wp:positionH relativeFrom="page">
                <wp:posOffset>2286000</wp:posOffset>
              </wp:positionH>
              <wp:positionV relativeFrom="page">
                <wp:posOffset>8115300</wp:posOffset>
              </wp:positionV>
              <wp:extent cx="3150235" cy="459105"/>
              <wp:effectExtent l="0" t="0" r="2540" b="0"/>
              <wp:wrapNone/>
              <wp:docPr id="13" name="Text 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50235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91EC25" w14:textId="77777777" w:rsidR="00DE1F0C" w:rsidRDefault="00DE1F0C" w:rsidP="00AC172C">
                          <w:pPr>
                            <w:pStyle w:val="Kochbuchtitel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Rezepte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DD667"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margin-left:180pt;margin-top:639pt;width:248.05pt;height:36.1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" filled="f" stroked="f">
              <v:textbox style="mso-fit-shape-to-text:t">
                <w:txbxContent>
                  <w:p w14:paraId="3D91EC25" w14:textId="77777777" w:rsidR="00DE1F0C" w:rsidRDefault="00DE1F0C" w:rsidP="00AC172C">
                    <w:pPr>
                      <w:pStyle w:val="Kochbuchtitel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Rezepte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69190" w14:textId="77777777" w:rsidR="00AF0B3D" w:rsidRDefault="00AF0B3D">
      <w:r>
        <w:separator/>
      </w:r>
    </w:p>
    <w:p w14:paraId="7AFB2603" w14:textId="77777777" w:rsidR="00AF0B3D" w:rsidRDefault="00AF0B3D"/>
  </w:footnote>
  <w:footnote w:type="continuationSeparator" w:id="0">
    <w:p w14:paraId="4303A3B7" w14:textId="77777777" w:rsidR="00AF0B3D" w:rsidRDefault="00AF0B3D">
      <w:r>
        <w:continuationSeparator/>
      </w:r>
    </w:p>
    <w:p w14:paraId="7DAC88A1" w14:textId="77777777" w:rsidR="00AF0B3D" w:rsidRDefault="00AF0B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F4065" w14:textId="77777777" w:rsidR="00DE1F0C" w:rsidRDefault="00DE1F0C">
    <w:r>
      <w:drawing>
        <wp:anchor distT="0" distB="0" distL="114300" distR="114300" simplePos="0" relativeHeight="251657728" behindDoc="1" locked="0" layoutInCell="1" allowOverlap="1" wp14:anchorId="2F72B1D6" wp14:editId="5E1D3A27">
          <wp:simplePos x="0" y="0"/>
          <wp:positionH relativeFrom="page">
            <wp:align>center</wp:align>
          </wp:positionH>
          <wp:positionV relativeFrom="page">
            <wp:posOffset>457200</wp:posOffset>
          </wp:positionV>
          <wp:extent cx="6363970" cy="8736965"/>
          <wp:effectExtent l="0" t="0" r="0" b="0"/>
          <wp:wrapNone/>
          <wp:docPr id="88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3970" cy="87369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A76E2" w14:textId="77777777" w:rsidR="00DE1F0C" w:rsidRDefault="00DE1F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F60E6"/>
    <w:multiLevelType w:val="hybridMultilevel"/>
    <w:tmpl w:val="31A4E0DA"/>
    <w:lvl w:ilvl="0" w:tplc="7DE2B21A">
      <w:start w:val="1"/>
      <w:numFmt w:val="decimal"/>
      <w:lvlText w:val="%1"/>
      <w:lvlJc w:val="left"/>
      <w:pPr>
        <w:ind w:left="4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12" w:hanging="360"/>
      </w:pPr>
    </w:lvl>
    <w:lvl w:ilvl="2" w:tplc="0407001B" w:tentative="1">
      <w:start w:val="1"/>
      <w:numFmt w:val="lowerRoman"/>
      <w:lvlText w:val="%3."/>
      <w:lvlJc w:val="right"/>
      <w:pPr>
        <w:ind w:left="1932" w:hanging="180"/>
      </w:pPr>
    </w:lvl>
    <w:lvl w:ilvl="3" w:tplc="0407000F" w:tentative="1">
      <w:start w:val="1"/>
      <w:numFmt w:val="decimal"/>
      <w:lvlText w:val="%4."/>
      <w:lvlJc w:val="left"/>
      <w:pPr>
        <w:ind w:left="2652" w:hanging="360"/>
      </w:pPr>
    </w:lvl>
    <w:lvl w:ilvl="4" w:tplc="04070019" w:tentative="1">
      <w:start w:val="1"/>
      <w:numFmt w:val="lowerLetter"/>
      <w:lvlText w:val="%5."/>
      <w:lvlJc w:val="left"/>
      <w:pPr>
        <w:ind w:left="3372" w:hanging="360"/>
      </w:pPr>
    </w:lvl>
    <w:lvl w:ilvl="5" w:tplc="0407001B" w:tentative="1">
      <w:start w:val="1"/>
      <w:numFmt w:val="lowerRoman"/>
      <w:lvlText w:val="%6."/>
      <w:lvlJc w:val="right"/>
      <w:pPr>
        <w:ind w:left="4092" w:hanging="180"/>
      </w:pPr>
    </w:lvl>
    <w:lvl w:ilvl="6" w:tplc="0407000F" w:tentative="1">
      <w:start w:val="1"/>
      <w:numFmt w:val="decimal"/>
      <w:lvlText w:val="%7."/>
      <w:lvlJc w:val="left"/>
      <w:pPr>
        <w:ind w:left="4812" w:hanging="360"/>
      </w:pPr>
    </w:lvl>
    <w:lvl w:ilvl="7" w:tplc="04070019" w:tentative="1">
      <w:start w:val="1"/>
      <w:numFmt w:val="lowerLetter"/>
      <w:lvlText w:val="%8."/>
      <w:lvlJc w:val="left"/>
      <w:pPr>
        <w:ind w:left="5532" w:hanging="360"/>
      </w:pPr>
    </w:lvl>
    <w:lvl w:ilvl="8" w:tplc="0407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" w15:restartNumberingAfterBreak="0">
    <w:nsid w:val="1C965924"/>
    <w:multiLevelType w:val="hybridMultilevel"/>
    <w:tmpl w:val="5D9A4C8A"/>
    <w:lvl w:ilvl="0" w:tplc="8008583C">
      <w:start w:val="2"/>
      <w:numFmt w:val="decimal"/>
      <w:lvlText w:val="%1"/>
      <w:lvlJc w:val="left"/>
      <w:pPr>
        <w:ind w:left="4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12" w:hanging="360"/>
      </w:pPr>
    </w:lvl>
    <w:lvl w:ilvl="2" w:tplc="0407001B" w:tentative="1">
      <w:start w:val="1"/>
      <w:numFmt w:val="lowerRoman"/>
      <w:lvlText w:val="%3."/>
      <w:lvlJc w:val="right"/>
      <w:pPr>
        <w:ind w:left="1932" w:hanging="180"/>
      </w:pPr>
    </w:lvl>
    <w:lvl w:ilvl="3" w:tplc="0407000F" w:tentative="1">
      <w:start w:val="1"/>
      <w:numFmt w:val="decimal"/>
      <w:lvlText w:val="%4."/>
      <w:lvlJc w:val="left"/>
      <w:pPr>
        <w:ind w:left="2652" w:hanging="360"/>
      </w:pPr>
    </w:lvl>
    <w:lvl w:ilvl="4" w:tplc="04070019" w:tentative="1">
      <w:start w:val="1"/>
      <w:numFmt w:val="lowerLetter"/>
      <w:lvlText w:val="%5."/>
      <w:lvlJc w:val="left"/>
      <w:pPr>
        <w:ind w:left="3372" w:hanging="360"/>
      </w:pPr>
    </w:lvl>
    <w:lvl w:ilvl="5" w:tplc="0407001B" w:tentative="1">
      <w:start w:val="1"/>
      <w:numFmt w:val="lowerRoman"/>
      <w:lvlText w:val="%6."/>
      <w:lvlJc w:val="right"/>
      <w:pPr>
        <w:ind w:left="4092" w:hanging="180"/>
      </w:pPr>
    </w:lvl>
    <w:lvl w:ilvl="6" w:tplc="0407000F" w:tentative="1">
      <w:start w:val="1"/>
      <w:numFmt w:val="decimal"/>
      <w:lvlText w:val="%7."/>
      <w:lvlJc w:val="left"/>
      <w:pPr>
        <w:ind w:left="4812" w:hanging="360"/>
      </w:pPr>
    </w:lvl>
    <w:lvl w:ilvl="7" w:tplc="04070019" w:tentative="1">
      <w:start w:val="1"/>
      <w:numFmt w:val="lowerLetter"/>
      <w:lvlText w:val="%8."/>
      <w:lvlJc w:val="left"/>
      <w:pPr>
        <w:ind w:left="5532" w:hanging="360"/>
      </w:pPr>
    </w:lvl>
    <w:lvl w:ilvl="8" w:tplc="0407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" w15:restartNumberingAfterBreak="0">
    <w:nsid w:val="46E61948"/>
    <w:multiLevelType w:val="hybridMultilevel"/>
    <w:tmpl w:val="DEC0232E"/>
    <w:lvl w:ilvl="0" w:tplc="EA8C943A">
      <w:start w:val="1"/>
      <w:numFmt w:val="bullet"/>
      <w:pStyle w:val="Zutaten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8B343C"/>
    <w:multiLevelType w:val="hybridMultilevel"/>
    <w:tmpl w:val="2E584E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hdrShapeDefaults>
    <o:shapedefaults v:ext="edit" spidmax="6145" style="mso-wrap-style:none;mso-position-horizontal-relative:page;mso-position-vertical-relative:page" fill="f" fillcolor="white" stroke="f">
      <v:fill color="white" on="f"/>
      <v:stroke on="f"/>
      <v:textbox style="mso-fit-shape-to-text:t"/>
      <o:colormru v:ext="edit" colors="#7a8c5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48"/>
    <w:rsid w:val="00024427"/>
    <w:rsid w:val="000259F2"/>
    <w:rsid w:val="00030B1C"/>
    <w:rsid w:val="00031D83"/>
    <w:rsid w:val="000367C7"/>
    <w:rsid w:val="00043574"/>
    <w:rsid w:val="00064360"/>
    <w:rsid w:val="00066D09"/>
    <w:rsid w:val="00080D2A"/>
    <w:rsid w:val="000965C1"/>
    <w:rsid w:val="00097482"/>
    <w:rsid w:val="000A0FAD"/>
    <w:rsid w:val="000A4B0C"/>
    <w:rsid w:val="000A51E3"/>
    <w:rsid w:val="000A578C"/>
    <w:rsid w:val="000A7E80"/>
    <w:rsid w:val="000B222D"/>
    <w:rsid w:val="000B7388"/>
    <w:rsid w:val="000C7C9D"/>
    <w:rsid w:val="00102A8C"/>
    <w:rsid w:val="00122253"/>
    <w:rsid w:val="00127EB5"/>
    <w:rsid w:val="001322C2"/>
    <w:rsid w:val="00132E4C"/>
    <w:rsid w:val="00134902"/>
    <w:rsid w:val="00135D44"/>
    <w:rsid w:val="00137FD0"/>
    <w:rsid w:val="001407AE"/>
    <w:rsid w:val="00147061"/>
    <w:rsid w:val="00157792"/>
    <w:rsid w:val="00160DF2"/>
    <w:rsid w:val="00174621"/>
    <w:rsid w:val="00194967"/>
    <w:rsid w:val="001A140D"/>
    <w:rsid w:val="001A4B1F"/>
    <w:rsid w:val="001C4791"/>
    <w:rsid w:val="001F3E14"/>
    <w:rsid w:val="001F5BEC"/>
    <w:rsid w:val="001F67F8"/>
    <w:rsid w:val="00201BCA"/>
    <w:rsid w:val="002059BF"/>
    <w:rsid w:val="00221113"/>
    <w:rsid w:val="00223719"/>
    <w:rsid w:val="00231DDE"/>
    <w:rsid w:val="002464B7"/>
    <w:rsid w:val="0024668E"/>
    <w:rsid w:val="00250644"/>
    <w:rsid w:val="00256C0B"/>
    <w:rsid w:val="002659A7"/>
    <w:rsid w:val="002855D9"/>
    <w:rsid w:val="00286FA9"/>
    <w:rsid w:val="002873EB"/>
    <w:rsid w:val="00291B94"/>
    <w:rsid w:val="002933D9"/>
    <w:rsid w:val="0029422B"/>
    <w:rsid w:val="002946B3"/>
    <w:rsid w:val="002A2F4A"/>
    <w:rsid w:val="002B4638"/>
    <w:rsid w:val="002C0C03"/>
    <w:rsid w:val="002D2A9E"/>
    <w:rsid w:val="002D6EC7"/>
    <w:rsid w:val="002E0E0E"/>
    <w:rsid w:val="002E41B1"/>
    <w:rsid w:val="002F032B"/>
    <w:rsid w:val="002F08F2"/>
    <w:rsid w:val="0030286B"/>
    <w:rsid w:val="00303F57"/>
    <w:rsid w:val="00315CE2"/>
    <w:rsid w:val="0031661B"/>
    <w:rsid w:val="00323CEE"/>
    <w:rsid w:val="003242F9"/>
    <w:rsid w:val="003249A0"/>
    <w:rsid w:val="00333F89"/>
    <w:rsid w:val="00336C59"/>
    <w:rsid w:val="00350346"/>
    <w:rsid w:val="003535BC"/>
    <w:rsid w:val="0036602A"/>
    <w:rsid w:val="003661EC"/>
    <w:rsid w:val="0037700C"/>
    <w:rsid w:val="00386FB4"/>
    <w:rsid w:val="00387232"/>
    <w:rsid w:val="003A114E"/>
    <w:rsid w:val="003B06EE"/>
    <w:rsid w:val="003B5C82"/>
    <w:rsid w:val="003B6658"/>
    <w:rsid w:val="003C56AD"/>
    <w:rsid w:val="003D1C81"/>
    <w:rsid w:val="003D4B05"/>
    <w:rsid w:val="003F1DF7"/>
    <w:rsid w:val="004032DC"/>
    <w:rsid w:val="00413D3A"/>
    <w:rsid w:val="00414A12"/>
    <w:rsid w:val="00424450"/>
    <w:rsid w:val="00457635"/>
    <w:rsid w:val="00471ABF"/>
    <w:rsid w:val="00471EA6"/>
    <w:rsid w:val="004A33C3"/>
    <w:rsid w:val="004A55AD"/>
    <w:rsid w:val="004B120F"/>
    <w:rsid w:val="004B61CD"/>
    <w:rsid w:val="004C291C"/>
    <w:rsid w:val="004D283D"/>
    <w:rsid w:val="004E7C97"/>
    <w:rsid w:val="004F6748"/>
    <w:rsid w:val="00504FE3"/>
    <w:rsid w:val="00506BD2"/>
    <w:rsid w:val="00511DE8"/>
    <w:rsid w:val="005160CB"/>
    <w:rsid w:val="005250CC"/>
    <w:rsid w:val="00544048"/>
    <w:rsid w:val="0054424F"/>
    <w:rsid w:val="00546696"/>
    <w:rsid w:val="005530A6"/>
    <w:rsid w:val="0055386C"/>
    <w:rsid w:val="00557676"/>
    <w:rsid w:val="005757A0"/>
    <w:rsid w:val="0057616C"/>
    <w:rsid w:val="005967A2"/>
    <w:rsid w:val="005B21C8"/>
    <w:rsid w:val="005C0113"/>
    <w:rsid w:val="005D3599"/>
    <w:rsid w:val="005E0856"/>
    <w:rsid w:val="005E5B2C"/>
    <w:rsid w:val="005F6370"/>
    <w:rsid w:val="00621337"/>
    <w:rsid w:val="0063208B"/>
    <w:rsid w:val="00636F07"/>
    <w:rsid w:val="006522F4"/>
    <w:rsid w:val="006573BA"/>
    <w:rsid w:val="006604BE"/>
    <w:rsid w:val="0066192F"/>
    <w:rsid w:val="006660F4"/>
    <w:rsid w:val="0067325C"/>
    <w:rsid w:val="00674E0D"/>
    <w:rsid w:val="0067693B"/>
    <w:rsid w:val="00682EEB"/>
    <w:rsid w:val="006850AA"/>
    <w:rsid w:val="006868E4"/>
    <w:rsid w:val="00693B70"/>
    <w:rsid w:val="00695B99"/>
    <w:rsid w:val="006D06B3"/>
    <w:rsid w:val="006E4D9C"/>
    <w:rsid w:val="006E5D7E"/>
    <w:rsid w:val="006F176E"/>
    <w:rsid w:val="006F4FD7"/>
    <w:rsid w:val="00702E7C"/>
    <w:rsid w:val="00704584"/>
    <w:rsid w:val="00704E68"/>
    <w:rsid w:val="00715F5E"/>
    <w:rsid w:val="00722BE9"/>
    <w:rsid w:val="00736F19"/>
    <w:rsid w:val="00741549"/>
    <w:rsid w:val="007640F8"/>
    <w:rsid w:val="00765FA5"/>
    <w:rsid w:val="00772BEC"/>
    <w:rsid w:val="00773024"/>
    <w:rsid w:val="007819D0"/>
    <w:rsid w:val="00785B94"/>
    <w:rsid w:val="00794DCF"/>
    <w:rsid w:val="007A2608"/>
    <w:rsid w:val="007B410A"/>
    <w:rsid w:val="007C34FC"/>
    <w:rsid w:val="007C569A"/>
    <w:rsid w:val="007C57F3"/>
    <w:rsid w:val="007E5E57"/>
    <w:rsid w:val="007E702D"/>
    <w:rsid w:val="007F2B2A"/>
    <w:rsid w:val="00800C35"/>
    <w:rsid w:val="00805BFA"/>
    <w:rsid w:val="00805D24"/>
    <w:rsid w:val="00810006"/>
    <w:rsid w:val="0082568E"/>
    <w:rsid w:val="00834FE5"/>
    <w:rsid w:val="00840BEF"/>
    <w:rsid w:val="008459B9"/>
    <w:rsid w:val="0085449C"/>
    <w:rsid w:val="00856A05"/>
    <w:rsid w:val="00864869"/>
    <w:rsid w:val="00870791"/>
    <w:rsid w:val="00887A47"/>
    <w:rsid w:val="008A6255"/>
    <w:rsid w:val="008B1ADE"/>
    <w:rsid w:val="008B36E9"/>
    <w:rsid w:val="008D382D"/>
    <w:rsid w:val="008E07A5"/>
    <w:rsid w:val="008E6BB0"/>
    <w:rsid w:val="00905E06"/>
    <w:rsid w:val="00912BE7"/>
    <w:rsid w:val="009141A0"/>
    <w:rsid w:val="00932592"/>
    <w:rsid w:val="00945A7C"/>
    <w:rsid w:val="00964DF0"/>
    <w:rsid w:val="00972AB7"/>
    <w:rsid w:val="00972BA2"/>
    <w:rsid w:val="00975C74"/>
    <w:rsid w:val="009A2BA4"/>
    <w:rsid w:val="009A618A"/>
    <w:rsid w:val="009B02B8"/>
    <w:rsid w:val="009B4937"/>
    <w:rsid w:val="009C76EB"/>
    <w:rsid w:val="009D29AB"/>
    <w:rsid w:val="009E5FFF"/>
    <w:rsid w:val="00A0042E"/>
    <w:rsid w:val="00A260F0"/>
    <w:rsid w:val="00A27E2A"/>
    <w:rsid w:val="00A30095"/>
    <w:rsid w:val="00A36071"/>
    <w:rsid w:val="00A46380"/>
    <w:rsid w:val="00A6255D"/>
    <w:rsid w:val="00A768E7"/>
    <w:rsid w:val="00A827F1"/>
    <w:rsid w:val="00A853E9"/>
    <w:rsid w:val="00AA0066"/>
    <w:rsid w:val="00AA0318"/>
    <w:rsid w:val="00AA25BD"/>
    <w:rsid w:val="00AC172C"/>
    <w:rsid w:val="00AC6717"/>
    <w:rsid w:val="00AD7D2D"/>
    <w:rsid w:val="00AE017A"/>
    <w:rsid w:val="00AF0B3D"/>
    <w:rsid w:val="00AF2372"/>
    <w:rsid w:val="00B17BAC"/>
    <w:rsid w:val="00B203BF"/>
    <w:rsid w:val="00B21BCE"/>
    <w:rsid w:val="00B3143A"/>
    <w:rsid w:val="00B51D81"/>
    <w:rsid w:val="00B537FE"/>
    <w:rsid w:val="00B5599F"/>
    <w:rsid w:val="00B70F36"/>
    <w:rsid w:val="00B7242E"/>
    <w:rsid w:val="00B74662"/>
    <w:rsid w:val="00B77878"/>
    <w:rsid w:val="00B90AA0"/>
    <w:rsid w:val="00B9585F"/>
    <w:rsid w:val="00BB0039"/>
    <w:rsid w:val="00BB74D6"/>
    <w:rsid w:val="00BC1E56"/>
    <w:rsid w:val="00BD4B49"/>
    <w:rsid w:val="00BD6474"/>
    <w:rsid w:val="00BF74AD"/>
    <w:rsid w:val="00C13F67"/>
    <w:rsid w:val="00C152D7"/>
    <w:rsid w:val="00C25763"/>
    <w:rsid w:val="00C31D6D"/>
    <w:rsid w:val="00C35620"/>
    <w:rsid w:val="00C360E4"/>
    <w:rsid w:val="00C44CA6"/>
    <w:rsid w:val="00C4650F"/>
    <w:rsid w:val="00C51C21"/>
    <w:rsid w:val="00C56E03"/>
    <w:rsid w:val="00C623C6"/>
    <w:rsid w:val="00C660B7"/>
    <w:rsid w:val="00C76DEC"/>
    <w:rsid w:val="00C8341A"/>
    <w:rsid w:val="00CB3B2C"/>
    <w:rsid w:val="00D0722E"/>
    <w:rsid w:val="00D162D8"/>
    <w:rsid w:val="00D17FE0"/>
    <w:rsid w:val="00D218F8"/>
    <w:rsid w:val="00D41EC5"/>
    <w:rsid w:val="00D45670"/>
    <w:rsid w:val="00D56B49"/>
    <w:rsid w:val="00D57721"/>
    <w:rsid w:val="00D65CA1"/>
    <w:rsid w:val="00D66F74"/>
    <w:rsid w:val="00D67150"/>
    <w:rsid w:val="00D8172B"/>
    <w:rsid w:val="00D928EF"/>
    <w:rsid w:val="00D933DF"/>
    <w:rsid w:val="00D96A10"/>
    <w:rsid w:val="00DA568F"/>
    <w:rsid w:val="00DC2DC7"/>
    <w:rsid w:val="00DD396D"/>
    <w:rsid w:val="00DD5FBD"/>
    <w:rsid w:val="00DE1F0C"/>
    <w:rsid w:val="00DE4829"/>
    <w:rsid w:val="00DE4EDB"/>
    <w:rsid w:val="00DF226C"/>
    <w:rsid w:val="00DF3A48"/>
    <w:rsid w:val="00E01641"/>
    <w:rsid w:val="00E1022C"/>
    <w:rsid w:val="00E11E01"/>
    <w:rsid w:val="00E12493"/>
    <w:rsid w:val="00E14278"/>
    <w:rsid w:val="00E31058"/>
    <w:rsid w:val="00E33FA6"/>
    <w:rsid w:val="00E615C1"/>
    <w:rsid w:val="00E827F9"/>
    <w:rsid w:val="00E90008"/>
    <w:rsid w:val="00E94B00"/>
    <w:rsid w:val="00EB6A2A"/>
    <w:rsid w:val="00EC2295"/>
    <w:rsid w:val="00EC719E"/>
    <w:rsid w:val="00ED5597"/>
    <w:rsid w:val="00ED7BD4"/>
    <w:rsid w:val="00ED7BEE"/>
    <w:rsid w:val="00EE0339"/>
    <w:rsid w:val="00EE71DD"/>
    <w:rsid w:val="00EF065C"/>
    <w:rsid w:val="00EF7B2F"/>
    <w:rsid w:val="00F1144A"/>
    <w:rsid w:val="00F14709"/>
    <w:rsid w:val="00F16BB0"/>
    <w:rsid w:val="00F30D1E"/>
    <w:rsid w:val="00F4023D"/>
    <w:rsid w:val="00F44C2D"/>
    <w:rsid w:val="00F57580"/>
    <w:rsid w:val="00F711CB"/>
    <w:rsid w:val="00FC33E4"/>
    <w:rsid w:val="00FC51B9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style="mso-wrap-style:none;mso-position-horizontal-relative:page;mso-position-vertical-relative:page" fill="f" fillcolor="white" stroke="f">
      <v:fill color="white" on="f"/>
      <v:stroke on="f"/>
      <v:textbox style="mso-fit-shape-to-text:t"/>
      <o:colormru v:ext="edit" colors="#7a8c53"/>
    </o:shapedefaults>
    <o:shapelayout v:ext="edit">
      <o:idmap v:ext="edit" data="1"/>
    </o:shapelayout>
  </w:shapeDefaults>
  <w:decimalSymbol w:val=","/>
  <w:listSeparator w:val=";"/>
  <w14:docId w14:val="2CC9BC02"/>
  <w15:docId w15:val="{0C1D32CE-141B-45AD-8D6D-55A77443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Book Antiqua" w:hAnsi="Book Antiqua" w:cs="Book Antiqua"/>
      <w:noProof/>
      <w:color w:val="333333"/>
      <w:lang w:val="de-DE" w:eastAsia="de-DE"/>
    </w:rPr>
  </w:style>
  <w:style w:type="paragraph" w:styleId="berschrift1">
    <w:name w:val="heading 1"/>
    <w:basedOn w:val="Standard"/>
    <w:next w:val="Standard"/>
    <w:qFormat/>
    <w:pPr>
      <w:spacing w:line="288" w:lineRule="auto"/>
      <w:jc w:val="center"/>
      <w:outlineLvl w:val="0"/>
    </w:pPr>
    <w:rPr>
      <w:rFonts w:cs="Times New Roman"/>
      <w:b/>
      <w:caps/>
      <w:color w:val="FFFFFF"/>
      <w:sz w:val="40"/>
      <w:szCs w:val="40"/>
    </w:rPr>
  </w:style>
  <w:style w:type="paragraph" w:styleId="berschrift2">
    <w:name w:val="heading 2"/>
    <w:basedOn w:val="berschrift1"/>
    <w:next w:val="Standard"/>
    <w:qFormat/>
    <w:pPr>
      <w:spacing w:line="264" w:lineRule="auto"/>
      <w:jc w:val="left"/>
      <w:outlineLvl w:val="1"/>
    </w:pPr>
    <w:rPr>
      <w:b w:val="0"/>
      <w:color w:val="auto"/>
      <w:sz w:val="20"/>
      <w:szCs w:val="20"/>
    </w:rPr>
  </w:style>
  <w:style w:type="paragraph" w:styleId="berschrift3">
    <w:name w:val="heading 3"/>
    <w:basedOn w:val="Standard"/>
    <w:next w:val="Standard"/>
    <w:qFormat/>
    <w:pPr>
      <w:framePr w:hSpace="187" w:wrap="around" w:vAnchor="page" w:hAnchor="margin" w:y="2262"/>
      <w:outlineLvl w:val="2"/>
    </w:pPr>
    <w:rPr>
      <w:rFonts w:cs="Times New Roman"/>
      <w:color w:val="7A8C53"/>
      <w:sz w:val="40"/>
      <w:szCs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customStyle="1" w:styleId="TextwSpaceBeforeChar">
    <w:name w:val="Text w/Space Before Char"/>
    <w:basedOn w:val="Absatz-Standardschriftart"/>
    <w:link w:val="TextwAbstandvor"/>
  </w:style>
  <w:style w:type="paragraph" w:customStyle="1" w:styleId="TextwAbstandvor">
    <w:name w:val="Text w/Abstand vor"/>
    <w:basedOn w:val="Standard"/>
    <w:link w:val="TextwSpaceBeforeChar"/>
    <w:pPr>
      <w:spacing w:before="40"/>
    </w:pPr>
    <w:rPr>
      <w:sz w:val="16"/>
      <w:szCs w:val="16"/>
      <w:lang w:bidi="de-DE"/>
    </w:rPr>
  </w:style>
  <w:style w:type="paragraph" w:customStyle="1" w:styleId="InhaltsverzeichnisSeitenzahlen">
    <w:name w:val="Inhaltsverzeichnis Seitenzahlen"/>
    <w:basedOn w:val="Standard"/>
    <w:pPr>
      <w:framePr w:hSpace="180" w:wrap="around" w:vAnchor="page" w:hAnchor="page" w:x="2160" w:y="2262"/>
      <w:jc w:val="right"/>
    </w:pPr>
    <w:rPr>
      <w:lang w:bidi="de-DE"/>
    </w:rPr>
  </w:style>
  <w:style w:type="paragraph" w:customStyle="1" w:styleId="Zutaten">
    <w:name w:val="Zutaten"/>
    <w:basedOn w:val="TextwAbstandvor"/>
    <w:pPr>
      <w:framePr w:hSpace="187" w:wrap="around" w:vAnchor="page" w:hAnchor="margin" w:y="1422"/>
      <w:numPr>
        <w:numId w:val="2"/>
      </w:numPr>
    </w:pPr>
  </w:style>
  <w:style w:type="character" w:customStyle="1" w:styleId="TextChar">
    <w:name w:val="Text Char"/>
    <w:basedOn w:val="Absatz-Standardschriftart"/>
  </w:style>
  <w:style w:type="paragraph" w:customStyle="1" w:styleId="Text">
    <w:name w:val="Text"/>
    <w:basedOn w:val="TextwAbstandvor"/>
    <w:link w:val="TextZeichen"/>
    <w:pPr>
      <w:framePr w:hSpace="187" w:wrap="around" w:vAnchor="page" w:hAnchor="margin" w:y="1081"/>
      <w:spacing w:before="0"/>
    </w:pPr>
  </w:style>
  <w:style w:type="paragraph" w:customStyle="1" w:styleId="Seitenzahl1">
    <w:name w:val="Seitenzahl1"/>
    <w:basedOn w:val="Standard"/>
    <w:pPr>
      <w:framePr w:wrap="around" w:vAnchor="text" w:hAnchor="margin" w:y="1"/>
      <w:tabs>
        <w:tab w:val="center" w:pos="4320"/>
        <w:tab w:val="right" w:pos="8640"/>
      </w:tabs>
      <w:ind w:left="288"/>
    </w:pPr>
    <w:rPr>
      <w:b/>
      <w:sz w:val="24"/>
      <w:szCs w:val="24"/>
      <w:lang w:bidi="de-DE"/>
    </w:rPr>
  </w:style>
  <w:style w:type="paragraph" w:customStyle="1" w:styleId="Kochbuchtitel">
    <w:name w:val="Kochbuchtitel"/>
    <w:basedOn w:val="Standard"/>
    <w:pPr>
      <w:spacing w:line="288" w:lineRule="auto"/>
      <w:jc w:val="center"/>
      <w:outlineLvl w:val="0"/>
    </w:pPr>
    <w:rPr>
      <w:caps/>
      <w:color w:val="FFFFFF"/>
      <w:sz w:val="40"/>
      <w:szCs w:val="40"/>
      <w:lang w:bidi="de-DE"/>
    </w:rPr>
  </w:style>
  <w:style w:type="paragraph" w:customStyle="1" w:styleId="Kapiteltitel">
    <w:name w:val="Kapiteltitel"/>
    <w:basedOn w:val="Standard"/>
    <w:pPr>
      <w:spacing w:line="264" w:lineRule="auto"/>
      <w:outlineLvl w:val="0"/>
    </w:pPr>
    <w:rPr>
      <w:caps/>
      <w:lang w:bidi="de-DE"/>
    </w:rPr>
  </w:style>
  <w:style w:type="paragraph" w:customStyle="1" w:styleId="Textfeldberschrift">
    <w:name w:val="Textfeldüberschrift"/>
    <w:basedOn w:val="Standard"/>
    <w:pPr>
      <w:framePr w:hSpace="187" w:wrap="around" w:vAnchor="page" w:hAnchor="page" w:x="2161" w:y="2262"/>
    </w:pPr>
    <w:rPr>
      <w:b/>
      <w:caps/>
      <w:color w:val="FFFFFF"/>
      <w:lang w:bidi="de-DE"/>
    </w:rPr>
  </w:style>
  <w:style w:type="paragraph" w:customStyle="1" w:styleId="TextwSpaceBefore">
    <w:name w:val="Text w/Space Before"/>
    <w:basedOn w:val="Standard"/>
    <w:link w:val="TextwAbstandvorZeichen"/>
  </w:style>
  <w:style w:type="character" w:customStyle="1" w:styleId="TextwAbstandvorZeichen">
    <w:name w:val="Text w/Abstand vor Zeichen"/>
    <w:basedOn w:val="Absatz-Standardschriftart"/>
    <w:link w:val="TextwSpaceBefore"/>
    <w:locked/>
    <w:rPr>
      <w:rFonts w:ascii="Book Antiqua" w:hAnsi="Book Antiqua" w:hint="default"/>
      <w:color w:val="333333"/>
      <w:sz w:val="16"/>
      <w:szCs w:val="16"/>
      <w:lang w:val="de-DE" w:eastAsia="de-DE" w:bidi="de-DE"/>
    </w:rPr>
  </w:style>
  <w:style w:type="character" w:customStyle="1" w:styleId="TextZeichen">
    <w:name w:val="Text Zeichen"/>
    <w:basedOn w:val="TextwAbstandvorZeichen"/>
    <w:link w:val="Text"/>
    <w:locked/>
    <w:rPr>
      <w:rFonts w:ascii="Book Antiqua" w:hAnsi="Book Antiqua" w:hint="default"/>
      <w:color w:val="333333"/>
      <w:sz w:val="16"/>
      <w:szCs w:val="16"/>
      <w:lang w:val="de-DE" w:eastAsia="de-DE" w:bidi="de-DE"/>
    </w:rPr>
  </w:style>
  <w:style w:type="paragraph" w:customStyle="1" w:styleId="IntroductionText">
    <w:name w:val="Introduction Text"/>
    <w:basedOn w:val="Standard"/>
    <w:link w:val="EinleitungTextZeichen"/>
  </w:style>
  <w:style w:type="character" w:customStyle="1" w:styleId="EinleitungTextZeichen">
    <w:name w:val="Einleitung Text Zeichen"/>
    <w:basedOn w:val="TextZeichen"/>
    <w:link w:val="IntroductionText"/>
    <w:locked/>
    <w:rPr>
      <w:rFonts w:ascii="Book Antiqua" w:hAnsi="Book Antiqua" w:hint="default"/>
      <w:color w:val="333333"/>
      <w:sz w:val="16"/>
      <w:szCs w:val="16"/>
      <w:lang w:val="de-DE" w:eastAsia="de-DE"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roductionTextChar">
    <w:name w:val="Introduction Text Char"/>
    <w:basedOn w:val="Absatz-Standardschriftart"/>
    <w:link w:val="Einfhrungstext"/>
  </w:style>
  <w:style w:type="paragraph" w:customStyle="1" w:styleId="Einfhrungstext">
    <w:name w:val="Einführungstext"/>
    <w:basedOn w:val="Text"/>
    <w:link w:val="IntroductionTextChar"/>
    <w:pPr>
      <w:framePr w:wrap="around"/>
    </w:pPr>
    <w:rPr>
      <w:sz w:val="20"/>
      <w:szCs w:val="20"/>
    </w:rPr>
  </w:style>
  <w:style w:type="paragraph" w:customStyle="1" w:styleId="Notizentext">
    <w:name w:val="Notizentext"/>
    <w:basedOn w:val="Einfhrungstext"/>
    <w:pPr>
      <w:framePr w:wrap="around" w:vAnchor="margin" w:hAnchor="page" w:x="7388" w:y="1768"/>
    </w:pPr>
    <w:rPr>
      <w:color w:val="auto"/>
    </w:rPr>
  </w:style>
  <w:style w:type="paragraph" w:customStyle="1" w:styleId="Rezepttitel">
    <w:name w:val="Rezepttitel"/>
    <w:basedOn w:val="Textfeldberschrift"/>
    <w:pPr>
      <w:framePr w:wrap="around" w:vAnchor="margin" w:hAnchor="margin" w:xAlign="left" w:y="1081"/>
      <w:outlineLvl w:val="1"/>
    </w:pPr>
  </w:style>
  <w:style w:type="character" w:customStyle="1" w:styleId="FuzeileZchn">
    <w:name w:val="Fußzeile Zchn"/>
    <w:basedOn w:val="Absatz-Standardschriftart"/>
    <w:link w:val="Fuzeile"/>
    <w:uiPriority w:val="99"/>
    <w:rsid w:val="007C34FC"/>
    <w:rPr>
      <w:rFonts w:ascii="Book Antiqua" w:hAnsi="Book Antiqua" w:cs="Book Antiqua"/>
      <w:noProof/>
      <w:color w:val="333333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" Type="http://schemas.openxmlformats.org/officeDocument/2006/relationships/numbering" Target="numbering.xml"/><Relationship Id="rId21" Type="http://schemas.openxmlformats.org/officeDocument/2006/relationships/image" Target="media/image11.emf"/><Relationship Id="rId7" Type="http://schemas.openxmlformats.org/officeDocument/2006/relationships/footnotes" Target="footnotes.xml"/><Relationship Id="rId12" Type="http://schemas.openxmlformats.org/officeDocument/2006/relationships/image" Target="media/image20.emf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4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footer" Target="footer1.xml"/><Relationship Id="rId10" Type="http://schemas.openxmlformats.org/officeDocument/2006/relationships/image" Target="media/image18.emf"/><Relationship Id="rId19" Type="http://schemas.openxmlformats.org/officeDocument/2006/relationships/image" Target="media/image9.emf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header" Target="header1.xml"/><Relationship Id="rId30" Type="http://schemas.openxmlformats.org/officeDocument/2006/relationships/footer" Target="footer3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\AppData\Roaming\Microsoft\Templates\Kochbuc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3298F-6187-41C4-8B3D-8A52A61A8F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ECBA36-AF7D-431A-A4B4-9508FA261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Kochbuch</Template>
  <TotalTime>0</TotalTime>
  <Pages>49</Pages>
  <Words>3545</Words>
  <Characters>24157</Characters>
  <Application>Microsoft Office Word</Application>
  <DocSecurity>0</DocSecurity>
  <Lines>201</Lines>
  <Paragraphs>55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Manager/>
  <Company/>
  <LinksUpToDate>false</LinksUpToDate>
  <CharactersWithSpaces>27647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ha</dc:creator>
  <cp:keywords/>
  <dc:description/>
  <cp:lastModifiedBy>DF116A11176F1006F202</cp:lastModifiedBy>
  <cp:revision>3</cp:revision>
  <cp:lastPrinted>2020-06-11T13:13:00Z</cp:lastPrinted>
  <dcterms:created xsi:type="dcterms:W3CDTF">2020-06-26T18:03:00Z</dcterms:created>
  <dcterms:modified xsi:type="dcterms:W3CDTF">2020-09-08T13:24:00Z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TC010186421031</vt:lpwstr>
  </property>
</Properties>
</file>